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3FCE5" w14:textId="77777777" w:rsidR="00C6554A" w:rsidRDefault="003160E7"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611E58E1" wp14:editId="64448993">
            <wp:extent cx="5486400" cy="3792220"/>
            <wp:effectExtent l="0" t="0" r="0" b="0"/>
            <wp:docPr id="1" name="Picture 1" descr="A picture containing indoor,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DC.jpg"/>
                    <pic:cNvPicPr/>
                  </pic:nvPicPr>
                  <pic:blipFill>
                    <a:blip r:embed="rId8">
                      <a:extLst>
                        <a:ext uri="{28A0092B-C50C-407E-A947-70E740481C1C}">
                          <a14:useLocalDpi xmlns:a14="http://schemas.microsoft.com/office/drawing/2010/main" val="0"/>
                        </a:ext>
                      </a:extLst>
                    </a:blip>
                    <a:stretch>
                      <a:fillRect/>
                    </a:stretch>
                  </pic:blipFill>
                  <pic:spPr>
                    <a:xfrm>
                      <a:off x="0" y="0"/>
                      <a:ext cx="5486400" cy="3792220"/>
                    </a:xfrm>
                    <a:prstGeom prst="rect">
                      <a:avLst/>
                    </a:prstGeom>
                  </pic:spPr>
                </pic:pic>
              </a:graphicData>
            </a:graphic>
          </wp:inline>
        </w:drawing>
      </w:r>
    </w:p>
    <w:p w14:paraId="41043E5D" w14:textId="77777777" w:rsidR="00E3353E" w:rsidRDefault="00E3353E" w:rsidP="00C6554A">
      <w:pPr>
        <w:pStyle w:val="Photo"/>
      </w:pPr>
    </w:p>
    <w:p w14:paraId="40197A6A" w14:textId="2C7A0967" w:rsidR="00CB4BB8" w:rsidRDefault="00CB4BB8" w:rsidP="00C6554A">
      <w:pPr>
        <w:pStyle w:val="Photo"/>
      </w:pPr>
    </w:p>
    <w:p w14:paraId="60C7868A" w14:textId="618138F8" w:rsidR="00CB4BB8" w:rsidRDefault="00CB4BB8" w:rsidP="00C6554A">
      <w:pPr>
        <w:pStyle w:val="Photo"/>
      </w:pPr>
    </w:p>
    <w:p w14:paraId="35735DF5" w14:textId="25E84E02" w:rsidR="00CB4BB8" w:rsidRDefault="00CB4BB8" w:rsidP="00C6554A">
      <w:pPr>
        <w:pStyle w:val="Photo"/>
      </w:pPr>
    </w:p>
    <w:p w14:paraId="5C055993" w14:textId="544A34BE" w:rsidR="00CB4BB8" w:rsidRDefault="00CB4BB8" w:rsidP="00C6554A">
      <w:pPr>
        <w:pStyle w:val="Photo"/>
      </w:pPr>
    </w:p>
    <w:p w14:paraId="3DD63CC8" w14:textId="77777777" w:rsidR="00CB4BB8" w:rsidRDefault="00CB4BB8" w:rsidP="00C6554A">
      <w:pPr>
        <w:pStyle w:val="Photo"/>
      </w:pPr>
    </w:p>
    <w:p w14:paraId="0940F10B" w14:textId="77777777" w:rsidR="00CB4BB8" w:rsidRPr="008B5277" w:rsidRDefault="00CB4BB8" w:rsidP="00C6554A">
      <w:pPr>
        <w:pStyle w:val="Photo"/>
      </w:pPr>
    </w:p>
    <w:bookmarkEnd w:id="0"/>
    <w:bookmarkEnd w:id="1"/>
    <w:bookmarkEnd w:id="2"/>
    <w:bookmarkEnd w:id="3"/>
    <w:bookmarkEnd w:id="4"/>
    <w:p w14:paraId="5479AB7E" w14:textId="77777777" w:rsidR="00C6554A" w:rsidRDefault="005379C4" w:rsidP="00C6554A">
      <w:pPr>
        <w:pStyle w:val="Title"/>
      </w:pPr>
      <w:r>
        <w:t>Creating a Virtual Data Center</w:t>
      </w:r>
    </w:p>
    <w:p w14:paraId="5AB4D37E" w14:textId="77777777" w:rsidR="00C6554A" w:rsidRDefault="005379C4" w:rsidP="00C6554A">
      <w:pPr>
        <w:pStyle w:val="Subtitle"/>
      </w:pPr>
      <w:r>
        <w:t>A Network perspective</w:t>
      </w:r>
    </w:p>
    <w:p w14:paraId="729A2602" w14:textId="77B2A7CE" w:rsidR="00CB4BB8" w:rsidRDefault="00CB4BB8" w:rsidP="00C6554A">
      <w:pPr>
        <w:pStyle w:val="Subtitle"/>
      </w:pPr>
    </w:p>
    <w:p w14:paraId="1BDC8A7E" w14:textId="76B9B29A" w:rsidR="00CB4BB8" w:rsidRDefault="00CB4BB8" w:rsidP="00C6554A">
      <w:pPr>
        <w:pStyle w:val="Subtitle"/>
      </w:pPr>
    </w:p>
    <w:p w14:paraId="4D05ABF1" w14:textId="6DA208E6" w:rsidR="00CB4BB8" w:rsidRDefault="00CB4BB8" w:rsidP="00C6554A">
      <w:pPr>
        <w:pStyle w:val="Subtitle"/>
      </w:pPr>
    </w:p>
    <w:p w14:paraId="7C3C6346" w14:textId="33B98139" w:rsidR="00CB4BB8" w:rsidRDefault="00CB4BB8" w:rsidP="00C6554A">
      <w:pPr>
        <w:pStyle w:val="Subtitle"/>
      </w:pPr>
    </w:p>
    <w:p w14:paraId="6E9F26DE" w14:textId="5EE6A3BD" w:rsidR="00CB4BB8" w:rsidRDefault="00CB4BB8" w:rsidP="00C6554A">
      <w:pPr>
        <w:pStyle w:val="Subtitle"/>
      </w:pPr>
    </w:p>
    <w:p w14:paraId="5A0C7A46" w14:textId="77777777" w:rsidR="00CB4BB8" w:rsidRDefault="00CB4BB8" w:rsidP="00C6554A">
      <w:pPr>
        <w:pStyle w:val="Subtitle"/>
      </w:pPr>
    </w:p>
    <w:p w14:paraId="0DCC1EDF" w14:textId="77777777" w:rsidR="00CB4BB8" w:rsidRPr="00D5413C" w:rsidRDefault="00CB4BB8" w:rsidP="00C6554A">
      <w:pPr>
        <w:pStyle w:val="Subtitle"/>
      </w:pPr>
    </w:p>
    <w:p w14:paraId="3E482690" w14:textId="2BADF2FF" w:rsidR="00C6554A" w:rsidRDefault="00F56430" w:rsidP="00C6554A">
      <w:pPr>
        <w:pStyle w:val="ContactInfo"/>
      </w:pPr>
      <w:r>
        <w:t>Student</w:t>
      </w:r>
      <w:r w:rsidR="00A3153D">
        <w:t xml:space="preserve"> Guide</w:t>
      </w:r>
      <w:r w:rsidR="00C6554A">
        <w:t xml:space="preserve"> |</w:t>
      </w:r>
      <w:r w:rsidR="00C6554A" w:rsidRPr="00D5413C">
        <w:t xml:space="preserve"> </w:t>
      </w:r>
      <w:r w:rsidR="005379C4">
        <w:t>September 23, 2018</w:t>
      </w:r>
      <w:r w:rsidR="00C6554A">
        <w:br w:type="page"/>
      </w:r>
    </w:p>
    <w:p w14:paraId="75A82EB7" w14:textId="44B45500" w:rsidR="005B290D" w:rsidRDefault="005B290D" w:rsidP="005624BF">
      <w:pPr>
        <w:pStyle w:val="Heading1"/>
      </w:pPr>
      <w:r>
        <w:lastRenderedPageBreak/>
        <w:t>Preface</w:t>
      </w:r>
    </w:p>
    <w:p w14:paraId="5EE66DE4" w14:textId="0005B2C7" w:rsidR="004E299E" w:rsidRDefault="004E299E">
      <w:r>
        <w:t xml:space="preserve">You can configure the </w:t>
      </w:r>
      <w:r w:rsidR="6F893700">
        <w:t xml:space="preserve">Azure </w:t>
      </w:r>
      <w:r>
        <w:t>workshop resources in three different ways:</w:t>
      </w:r>
    </w:p>
    <w:p w14:paraId="066A9FC2" w14:textId="1C17BED7" w:rsidR="00CF4E08" w:rsidRPr="00CF4E08" w:rsidRDefault="00CF4E08" w:rsidP="00CF4E08">
      <w:pPr>
        <w:pStyle w:val="ListParagraph"/>
        <w:numPr>
          <w:ilvl w:val="0"/>
          <w:numId w:val="19"/>
        </w:numPr>
        <w:rPr>
          <w:rFonts w:asciiTheme="majorHAnsi" w:eastAsiaTheme="majorEastAsia" w:hAnsiTheme="majorHAnsi" w:cstheme="majorBidi"/>
          <w:color w:val="007789" w:themeColor="accent1" w:themeShade="BF"/>
          <w:sz w:val="32"/>
        </w:rPr>
      </w:pPr>
      <w:r>
        <w:t xml:space="preserve">Using </w:t>
      </w:r>
      <w:r w:rsidR="00C77B0A">
        <w:t>P</w:t>
      </w:r>
      <w:r>
        <w:t>ower</w:t>
      </w:r>
      <w:r w:rsidR="00C77B0A">
        <w:t>S</w:t>
      </w:r>
      <w:r>
        <w:t>hell scripts</w:t>
      </w:r>
    </w:p>
    <w:p w14:paraId="1992D4CD" w14:textId="4BA8F371" w:rsidR="00CF4E08" w:rsidRPr="00CF4E08" w:rsidRDefault="6F5DDB00" w:rsidP="00CF4E08">
      <w:pPr>
        <w:pStyle w:val="ListParagraph"/>
        <w:numPr>
          <w:ilvl w:val="0"/>
          <w:numId w:val="19"/>
        </w:numPr>
        <w:rPr>
          <w:rFonts w:asciiTheme="majorHAnsi" w:eastAsiaTheme="majorEastAsia" w:hAnsiTheme="majorHAnsi" w:cstheme="majorBidi"/>
          <w:color w:val="007789" w:themeColor="accent1" w:themeShade="BF"/>
          <w:sz w:val="32"/>
          <w:szCs w:val="32"/>
        </w:rPr>
      </w:pPr>
      <w:r>
        <w:t>Invoking</w:t>
      </w:r>
      <w:r w:rsidR="00CF4E08">
        <w:t xml:space="preserve"> ARM templates via </w:t>
      </w:r>
      <w:r w:rsidR="00C77B0A">
        <w:t>P</w:t>
      </w:r>
      <w:r w:rsidR="00CF4E08">
        <w:t>ower</w:t>
      </w:r>
      <w:r w:rsidR="00C77B0A">
        <w:t>S</w:t>
      </w:r>
      <w:r w:rsidR="00CF4E08">
        <w:t>hell</w:t>
      </w:r>
    </w:p>
    <w:p w14:paraId="419B0CDC" w14:textId="0360F830" w:rsidR="001D15D8" w:rsidRPr="001D15D8" w:rsidRDefault="6F5DDB00" w:rsidP="00CF4E08">
      <w:pPr>
        <w:pStyle w:val="ListParagraph"/>
        <w:numPr>
          <w:ilvl w:val="0"/>
          <w:numId w:val="19"/>
        </w:numPr>
        <w:rPr>
          <w:rFonts w:asciiTheme="majorHAnsi" w:eastAsiaTheme="majorEastAsia" w:hAnsiTheme="majorHAnsi" w:cstheme="majorBidi"/>
          <w:color w:val="007789" w:themeColor="accent1" w:themeShade="BF"/>
          <w:sz w:val="32"/>
        </w:rPr>
      </w:pPr>
      <w:r>
        <w:t>Accessing the</w:t>
      </w:r>
      <w:r w:rsidR="00CF4E08">
        <w:t xml:space="preserve"> Azure Portal</w:t>
      </w:r>
    </w:p>
    <w:p w14:paraId="2D810ED7" w14:textId="6572679A" w:rsidR="006048B6" w:rsidRDefault="009F5D2A" w:rsidP="001D15D8">
      <w:r>
        <w:t xml:space="preserve">Typically, </w:t>
      </w:r>
      <w:r w:rsidR="008B5A7A">
        <w:t>P</w:t>
      </w:r>
      <w:r>
        <w:t>ower</w:t>
      </w:r>
      <w:r w:rsidR="008B5A7A">
        <w:t>S</w:t>
      </w:r>
      <w:r>
        <w:t xml:space="preserve">hell scripts or ARM templates are used for </w:t>
      </w:r>
      <w:r w:rsidR="003C294E">
        <w:t>mass (scalable</w:t>
      </w:r>
      <w:r w:rsidR="008B5A7A">
        <w:t>,</w:t>
      </w:r>
      <w:r w:rsidR="003C294E">
        <w:t xml:space="preserve"> repeatable</w:t>
      </w:r>
      <w:r w:rsidR="008B5A7A">
        <w:t>, and programmable</w:t>
      </w:r>
      <w:r w:rsidR="003C294E">
        <w:t>) deployments</w:t>
      </w:r>
      <w:r w:rsidR="00C77B0A">
        <w:t xml:space="preserve">. </w:t>
      </w:r>
      <w:r w:rsidR="00F72E26">
        <w:t>Alternatively</w:t>
      </w:r>
      <w:r w:rsidR="00311AD7">
        <w:t xml:space="preserve">, </w:t>
      </w:r>
      <w:r w:rsidR="000733B0">
        <w:t xml:space="preserve">the </w:t>
      </w:r>
      <w:r w:rsidR="00C224DB">
        <w:t xml:space="preserve">Azure Portal </w:t>
      </w:r>
      <w:r w:rsidR="00B43DAD">
        <w:t xml:space="preserve">provides a graphical interface that aids learning. </w:t>
      </w:r>
    </w:p>
    <w:p w14:paraId="5E14D233" w14:textId="4F3B28B0" w:rsidR="00585F76" w:rsidRDefault="000733B0">
      <w:r>
        <w:t xml:space="preserve">This documentation is divided into two parts. The first part </w:t>
      </w:r>
      <w:r w:rsidR="005E1110">
        <w:t xml:space="preserve">guides you </w:t>
      </w:r>
      <w:r w:rsidR="0F28538D">
        <w:t>in</w:t>
      </w:r>
      <w:r w:rsidR="005E1110">
        <w:t xml:space="preserve"> setting up your environment to </w:t>
      </w:r>
      <w:r w:rsidR="0F28538D">
        <w:t>deploy resources via</w:t>
      </w:r>
      <w:r w:rsidR="005E1110">
        <w:t xml:space="preserve"> PowerShell or ARM templates. </w:t>
      </w:r>
      <w:r w:rsidR="0F28538D">
        <w:t xml:space="preserve">The second part guides you through deploying resources via the Azure Portal. </w:t>
      </w:r>
    </w:p>
    <w:p w14:paraId="2B94C959" w14:textId="151488C2" w:rsidR="00585F76" w:rsidRDefault="00155401">
      <w:r>
        <w:t xml:space="preserve">The workshop consists of eight different steps. Each step builds on previous steps. </w:t>
      </w:r>
      <w:r w:rsidR="0077748C">
        <w:t xml:space="preserve">You can also configure different steps via different </w:t>
      </w:r>
      <w:r w:rsidR="00A85E61">
        <w:t xml:space="preserve">ways. </w:t>
      </w:r>
      <w:r w:rsidR="002F3EEA">
        <w:t xml:space="preserve">The first four steps </w:t>
      </w:r>
      <w:r w:rsidR="00C5600C">
        <w:t xml:space="preserve">are relatively easy, because each of </w:t>
      </w:r>
      <w:r w:rsidR="00D80EB5">
        <w:t>them focuses on creating one major resource. The las</w:t>
      </w:r>
      <w:r w:rsidR="00C83B69">
        <w:t xml:space="preserve">t four steps are </w:t>
      </w:r>
      <w:r w:rsidR="00474F2F">
        <w:t>complex as they create multiple resources. So</w:t>
      </w:r>
      <w:r w:rsidR="00255616">
        <w:t>,</w:t>
      </w:r>
      <w:r w:rsidR="00474F2F">
        <w:t xml:space="preserve"> if you are going out try different ways of configuring Azure resources</w:t>
      </w:r>
      <w:r w:rsidR="00F54937">
        <w:t xml:space="preserve"> during the workshop</w:t>
      </w:r>
      <w:r w:rsidR="00C023B4">
        <w:t>, the recommendation would be</w:t>
      </w:r>
      <w:r w:rsidR="00C0403D">
        <w:t xml:space="preserve"> to</w:t>
      </w:r>
      <w:r w:rsidR="00C023B4">
        <w:t xml:space="preserve"> </w:t>
      </w:r>
      <w:r w:rsidR="00C82576">
        <w:t>try initial steps using Azure portal and later steps using either PowerShell scripts or ARM templates.</w:t>
      </w:r>
    </w:p>
    <w:p w14:paraId="49BEEBD7" w14:textId="77777777" w:rsidR="007C754A" w:rsidRDefault="00C0403D" w:rsidP="00C0403D">
      <w:pPr>
        <w:jc w:val="center"/>
      </w:pPr>
      <w:r>
        <w:rPr>
          <w:noProof/>
        </w:rPr>
        <w:drawing>
          <wp:inline distT="0" distB="0" distL="0" distR="0" wp14:anchorId="283C86CD" wp14:editId="1636C6C7">
            <wp:extent cx="4433011" cy="3388380"/>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0063" cy="3409058"/>
                    </a:xfrm>
                    <a:prstGeom prst="rect">
                      <a:avLst/>
                    </a:prstGeom>
                  </pic:spPr>
                </pic:pic>
              </a:graphicData>
            </a:graphic>
          </wp:inline>
        </w:drawing>
      </w:r>
    </w:p>
    <w:p w14:paraId="77132317" w14:textId="460A8DA5" w:rsidR="00A2541B" w:rsidRDefault="007C754A" w:rsidP="00C0403D">
      <w:pPr>
        <w:jc w:val="center"/>
      </w:pPr>
      <w:r>
        <w:t>Network Architecture Di</w:t>
      </w:r>
      <w:r w:rsidR="0046150F">
        <w:t>agram of the Virtual Data Center</w:t>
      </w:r>
      <w:r w:rsidR="00A2541B">
        <w:br w:type="page"/>
      </w:r>
    </w:p>
    <w:p w14:paraId="3599C24B" w14:textId="3E69F5CB" w:rsidR="0019570E" w:rsidRPr="00491861" w:rsidRDefault="0019570E" w:rsidP="00491861">
      <w:pPr>
        <w:pStyle w:val="Heading1"/>
        <w:rPr>
          <w:color w:val="FFFFFF" w:themeColor="background1"/>
        </w:rPr>
      </w:pPr>
      <w:r w:rsidRPr="00491861">
        <w:rPr>
          <w:color w:val="FFFFFF" w:themeColor="background1"/>
        </w:rPr>
        <w:lastRenderedPageBreak/>
        <w:t>Part I</w:t>
      </w:r>
    </w:p>
    <w:p w14:paraId="2914E06C" w14:textId="77777777" w:rsidR="00491861" w:rsidRPr="00036B15" w:rsidRDefault="00491861" w:rsidP="00491861">
      <w:pPr>
        <w:jc w:val="center"/>
        <w:rPr>
          <w:color w:val="auto"/>
          <w:sz w:val="72"/>
          <w:szCs w:val="72"/>
        </w:rPr>
      </w:pPr>
      <w:r w:rsidRPr="00036B15">
        <w:rPr>
          <w:color w:val="auto"/>
          <w:sz w:val="72"/>
          <w:szCs w:val="72"/>
        </w:rPr>
        <w:t>Part I</w:t>
      </w:r>
    </w:p>
    <w:p w14:paraId="3F6032B1" w14:textId="77777777" w:rsidR="008A7CC6" w:rsidRPr="008A7CC6" w:rsidRDefault="008A7CC6" w:rsidP="0019570E">
      <w:pPr>
        <w:jc w:val="center"/>
        <w:rPr>
          <w:sz w:val="72"/>
          <w:szCs w:val="72"/>
        </w:rPr>
      </w:pPr>
    </w:p>
    <w:p w14:paraId="4B1B0217" w14:textId="77777777" w:rsidR="008A7CC6" w:rsidRPr="00036B15" w:rsidRDefault="007043FA" w:rsidP="0019570E">
      <w:pPr>
        <w:jc w:val="center"/>
        <w:rPr>
          <w:color w:val="003E75" w:themeColor="background2" w:themeShade="40"/>
          <w:sz w:val="52"/>
          <w:szCs w:val="52"/>
        </w:rPr>
      </w:pPr>
      <w:r w:rsidRPr="00036B15">
        <w:rPr>
          <w:color w:val="003E75" w:themeColor="background2" w:themeShade="40"/>
          <w:sz w:val="52"/>
          <w:szCs w:val="52"/>
        </w:rPr>
        <w:t xml:space="preserve">Executing </w:t>
      </w:r>
    </w:p>
    <w:p w14:paraId="1E3E152E" w14:textId="7F0A5991" w:rsidR="00A2541B" w:rsidRPr="00036B15" w:rsidRDefault="007043FA" w:rsidP="0019570E">
      <w:pPr>
        <w:jc w:val="center"/>
        <w:rPr>
          <w:color w:val="003E75" w:themeColor="background2" w:themeShade="40"/>
          <w:sz w:val="52"/>
          <w:szCs w:val="52"/>
        </w:rPr>
      </w:pPr>
      <w:r w:rsidRPr="00036B15">
        <w:rPr>
          <w:color w:val="003E75" w:themeColor="background2" w:themeShade="40"/>
          <w:sz w:val="52"/>
          <w:szCs w:val="52"/>
        </w:rPr>
        <w:t>PowerShell Scripts or ARM Templates</w:t>
      </w:r>
    </w:p>
    <w:p w14:paraId="277D9D2A" w14:textId="77777777" w:rsidR="009C4587" w:rsidRDefault="007043FA" w:rsidP="00BA1617">
      <w:r>
        <w:br w:type="page"/>
      </w:r>
    </w:p>
    <w:p w14:paraId="75D290F7" w14:textId="7AFB3C0B" w:rsidR="00273C52" w:rsidRDefault="00273C52" w:rsidP="00BA1617"/>
    <w:p w14:paraId="640120D7" w14:textId="3FFF55F8" w:rsidR="00D82F35" w:rsidRDefault="00F51274" w:rsidP="00F51274">
      <w:pPr>
        <w:pStyle w:val="Heading1"/>
      </w:pPr>
      <w:r>
        <w:t>Introduction</w:t>
      </w:r>
    </w:p>
    <w:p w14:paraId="0DEE0080" w14:textId="20364FAD" w:rsidR="0067175F" w:rsidRPr="00DD08C4" w:rsidRDefault="00677544" w:rsidP="00DD08C4">
      <w:r>
        <w:t xml:space="preserve">You can find the </w:t>
      </w:r>
      <w:r w:rsidR="00762D91">
        <w:t>P</w:t>
      </w:r>
      <w:r>
        <w:t>ower</w:t>
      </w:r>
      <w:r w:rsidR="00762D91">
        <w:t>S</w:t>
      </w:r>
      <w:r>
        <w:t xml:space="preserve">hell scripts and </w:t>
      </w:r>
      <w:r w:rsidR="001D6F7B">
        <w:t xml:space="preserve">ARM templates to complete this workshop in </w:t>
      </w:r>
      <w:r w:rsidR="005C03E3">
        <w:t>the Microsoft Azure flash drive provided to you.</w:t>
      </w:r>
      <w:r w:rsidR="00200871">
        <w:t xml:space="preserve"> ARM templates are </w:t>
      </w:r>
      <w:r w:rsidR="7F59F49C">
        <w:t>.</w:t>
      </w:r>
      <w:r w:rsidR="00200871">
        <w:t>json files</w:t>
      </w:r>
      <w:r w:rsidR="00A876A7">
        <w:t xml:space="preserve"> that can </w:t>
      </w:r>
      <w:r w:rsidR="006E24AA">
        <w:t xml:space="preserve">be executed </w:t>
      </w:r>
      <w:r w:rsidR="00AE01C8">
        <w:t>via PowerShell</w:t>
      </w:r>
      <w:r w:rsidR="68EA6CE7">
        <w:t xml:space="preserve"> to deploy resources in Azure. </w:t>
      </w:r>
    </w:p>
    <w:p w14:paraId="64D1F859" w14:textId="3DF42BFB" w:rsidR="00BA1617" w:rsidRPr="00BA1617" w:rsidRDefault="00FA05A1" w:rsidP="00BA1617">
      <w:r>
        <w:t>Go through the following steps to s</w:t>
      </w:r>
      <w:r w:rsidR="00E528C3">
        <w:t xml:space="preserve">et up </w:t>
      </w:r>
      <w:r>
        <w:t>your</w:t>
      </w:r>
      <w:r w:rsidR="00E707E9">
        <w:t xml:space="preserve"> execution environment</w:t>
      </w:r>
      <w:r w:rsidR="00BA1617" w:rsidRPr="00BA1617">
        <w:t>: </w:t>
      </w:r>
    </w:p>
    <w:p w14:paraId="66316A7C" w14:textId="2DBBB752" w:rsidR="00BA1617" w:rsidRPr="00BA1617" w:rsidRDefault="49698CC0" w:rsidP="00BA1617">
      <w:pPr>
        <w:numPr>
          <w:ilvl w:val="0"/>
          <w:numId w:val="20"/>
        </w:numPr>
      </w:pPr>
      <w:r>
        <w:t>Set</w:t>
      </w:r>
      <w:r w:rsidR="00BA1617" w:rsidRPr="00BA1617">
        <w:t xml:space="preserve"> the Execution Policy to </w:t>
      </w:r>
      <w:proofErr w:type="spellStart"/>
      <w:r w:rsidR="00BA1617" w:rsidRPr="00BA1617">
        <w:rPr>
          <w:i/>
          <w:iCs/>
        </w:rPr>
        <w:t>RemoteSigned</w:t>
      </w:r>
      <w:proofErr w:type="spellEnd"/>
      <w:r w:rsidR="00BA1617" w:rsidRPr="00BA1617">
        <w:t> </w:t>
      </w:r>
    </w:p>
    <w:p w14:paraId="10CF166E" w14:textId="43B72928" w:rsidR="00BA1617" w:rsidRPr="00BA1617" w:rsidRDefault="00BA1617" w:rsidP="00BA1617">
      <w:pPr>
        <w:numPr>
          <w:ilvl w:val="0"/>
          <w:numId w:val="20"/>
        </w:numPr>
      </w:pPr>
      <w:r w:rsidRPr="00BA1617">
        <w:t>Instal</w:t>
      </w:r>
      <w:r w:rsidR="00E707E9">
        <w:t>l</w:t>
      </w:r>
      <w:r w:rsidRPr="00BA1617">
        <w:t xml:space="preserve"> Azure SDK </w:t>
      </w:r>
    </w:p>
    <w:p w14:paraId="739C2557" w14:textId="69EEEB38" w:rsidR="00BA1617" w:rsidRPr="00BA1617" w:rsidRDefault="00BA1617" w:rsidP="00BA1617">
      <w:pPr>
        <w:numPr>
          <w:ilvl w:val="0"/>
          <w:numId w:val="20"/>
        </w:numPr>
      </w:pPr>
      <w:r w:rsidRPr="00BA1617">
        <w:t xml:space="preserve">Copy the </w:t>
      </w:r>
      <w:r w:rsidRPr="00BA1617">
        <w:rPr>
          <w:i/>
          <w:iCs/>
        </w:rPr>
        <w:t xml:space="preserve">Scripts </w:t>
      </w:r>
      <w:r w:rsidRPr="00BA1617">
        <w:t>folder to the local</w:t>
      </w:r>
      <w:r w:rsidR="00AB2051">
        <w:t xml:space="preserve"> VM</w:t>
      </w:r>
    </w:p>
    <w:p w14:paraId="48518154" w14:textId="53629F52" w:rsidR="00BA1617" w:rsidRPr="00BA1617" w:rsidRDefault="00BA1617" w:rsidP="00BA1617">
      <w:pPr>
        <w:numPr>
          <w:ilvl w:val="0"/>
          <w:numId w:val="21"/>
        </w:numPr>
      </w:pPr>
      <w:r w:rsidRPr="00BA1617">
        <w:t>Updat</w:t>
      </w:r>
      <w:r w:rsidR="00AB2051">
        <w:t>e</w:t>
      </w:r>
      <w:r w:rsidRPr="00BA1617">
        <w:t xml:space="preserve"> the Company ID number in the </w:t>
      </w:r>
      <w:proofErr w:type="spellStart"/>
      <w:r w:rsidRPr="00BA1617">
        <w:rPr>
          <w:i/>
          <w:iCs/>
        </w:rPr>
        <w:t>init</w:t>
      </w:r>
      <w:proofErr w:type="spellEnd"/>
      <w:r w:rsidRPr="00BA1617">
        <w:t xml:space="preserve"> </w:t>
      </w:r>
      <w:r w:rsidR="00AE11AF">
        <w:t>file</w:t>
      </w:r>
      <w:r w:rsidRPr="00BA1617">
        <w:t> </w:t>
      </w:r>
    </w:p>
    <w:p w14:paraId="79DB3DC4" w14:textId="77777777" w:rsidR="00FA05A1" w:rsidRDefault="00BA1617" w:rsidP="00BA1617">
      <w:pPr>
        <w:numPr>
          <w:ilvl w:val="0"/>
          <w:numId w:val="21"/>
        </w:numPr>
      </w:pPr>
      <w:r w:rsidRPr="00BA1617">
        <w:t>Load the PowerShell script/ARM template in PowerShell ISE </w:t>
      </w:r>
    </w:p>
    <w:p w14:paraId="421A3DF8" w14:textId="50B1339F" w:rsidR="007B0B55" w:rsidRDefault="007B0B55" w:rsidP="00BA1617">
      <w:pPr>
        <w:numPr>
          <w:ilvl w:val="0"/>
          <w:numId w:val="21"/>
        </w:numPr>
      </w:pPr>
      <w:r>
        <w:t xml:space="preserve">Execute </w:t>
      </w:r>
      <w:r w:rsidR="00F265B3">
        <w:t xml:space="preserve">the </w:t>
      </w:r>
      <w:r w:rsidR="00F265B3" w:rsidRPr="00BA1617">
        <w:t>PowerShell script</w:t>
      </w:r>
      <w:r w:rsidR="00F265B3">
        <w:t xml:space="preserve">s or </w:t>
      </w:r>
      <w:r w:rsidR="00F265B3" w:rsidRPr="00BA1617">
        <w:t>ARM template</w:t>
      </w:r>
      <w:r w:rsidR="00F265B3">
        <w:t>s</w:t>
      </w:r>
    </w:p>
    <w:p w14:paraId="6ADD88A1" w14:textId="2EFA3D80" w:rsidR="00BA1617" w:rsidRPr="00BA1617" w:rsidRDefault="00BA1617" w:rsidP="00FA05A1">
      <w:pPr>
        <w:pStyle w:val="Heading1"/>
      </w:pPr>
      <w:r w:rsidRPr="00BA1617">
        <w:t xml:space="preserve">Set Execution Policy </w:t>
      </w:r>
    </w:p>
    <w:p w14:paraId="4FCF6F37" w14:textId="1B6BE55E" w:rsidR="00BA1617" w:rsidRPr="00BA1617" w:rsidRDefault="00FA05A1" w:rsidP="00BA1617">
      <w:r>
        <w:t>On your windows</w:t>
      </w:r>
      <w:r w:rsidR="008413A2">
        <w:t xml:space="preserve"> desktop, </w:t>
      </w:r>
      <w:proofErr w:type="gramStart"/>
      <w:r w:rsidR="00BA1617" w:rsidRPr="00BA1617">
        <w:t>Click</w:t>
      </w:r>
      <w:proofErr w:type="gramEnd"/>
      <w:r w:rsidR="00BA1617" w:rsidRPr="00BA1617">
        <w:t xml:space="preserve"> </w:t>
      </w:r>
      <w:r>
        <w:rPr>
          <w:noProof/>
        </w:rPr>
        <w:drawing>
          <wp:inline distT="0" distB="0" distL="0" distR="0" wp14:anchorId="1CC50891" wp14:editId="141442F4">
            <wp:extent cx="400844" cy="329406"/>
            <wp:effectExtent l="0" t="0" r="9525" b="9525"/>
            <wp:docPr id="1912359155" name="picture" descr="C:\Users\rambala\AppData\Local\Microsoft\Windows\INetCache\Content.MSO\1DB868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844" cy="329406"/>
                    </a:xfrm>
                    <a:prstGeom prst="rect">
                      <a:avLst/>
                    </a:prstGeom>
                  </pic:spPr>
                </pic:pic>
              </a:graphicData>
            </a:graphic>
          </wp:inline>
        </w:drawing>
      </w:r>
      <w:r w:rsidR="00BA1617" w:rsidRPr="00BA1617">
        <w:t>on the task bar, right click Windows PowerShell, select</w:t>
      </w:r>
      <w:r w:rsidR="00BA1617" w:rsidRPr="00BA1617">
        <w:rPr>
          <w:i/>
          <w:iCs/>
        </w:rPr>
        <w:t xml:space="preserve"> More</w:t>
      </w:r>
      <w:r w:rsidR="00BA1617" w:rsidRPr="00BA1617">
        <w:t xml:space="preserve">, </w:t>
      </w:r>
      <w:r w:rsidR="00BA1617" w:rsidRPr="00BA1617">
        <w:rPr>
          <w:i/>
          <w:iCs/>
        </w:rPr>
        <w:t>Run as administrator.</w:t>
      </w:r>
      <w:r w:rsidR="00BA1617" w:rsidRPr="00BA1617">
        <w:t> </w:t>
      </w:r>
    </w:p>
    <w:p w14:paraId="7E05A818" w14:textId="731A2B97" w:rsidR="00BA1617" w:rsidRPr="00BA1617" w:rsidRDefault="00BA1617" w:rsidP="00BA1617">
      <w:r>
        <w:rPr>
          <w:noProof/>
        </w:rPr>
        <w:lastRenderedPageBreak/>
        <w:drawing>
          <wp:inline distT="0" distB="0" distL="0" distR="0" wp14:anchorId="4DE675D8" wp14:editId="64E4E3F7">
            <wp:extent cx="5486400" cy="3536315"/>
            <wp:effectExtent l="0" t="0" r="0" b="6985"/>
            <wp:docPr id="369135510" name="picture" descr="C:\Users\rambala\AppData\Local\Microsoft\Windows\INetCache\Content.MSO\462C9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486400" cy="3536315"/>
                    </a:xfrm>
                    <a:prstGeom prst="rect">
                      <a:avLst/>
                    </a:prstGeom>
                  </pic:spPr>
                </pic:pic>
              </a:graphicData>
            </a:graphic>
          </wp:inline>
        </w:drawing>
      </w:r>
      <w:r w:rsidRPr="00BA1617">
        <w:t> </w:t>
      </w:r>
    </w:p>
    <w:p w14:paraId="0822C656" w14:textId="77777777" w:rsidR="001A46FD" w:rsidRDefault="00BA1617" w:rsidP="00BA1617">
      <w:r w:rsidRPr="00BA1617">
        <w:t>Once PowerShell</w:t>
      </w:r>
      <w:r w:rsidRPr="00BA1617">
        <w:rPr>
          <w:i/>
          <w:iCs/>
        </w:rPr>
        <w:t xml:space="preserve"> </w:t>
      </w:r>
      <w:r w:rsidRPr="00BA1617">
        <w:t xml:space="preserve">opens, run the following command: </w:t>
      </w:r>
    </w:p>
    <w:p w14:paraId="3A0E92FC" w14:textId="4E07465A" w:rsidR="00BA1617" w:rsidRPr="00BA1617" w:rsidRDefault="00BA1617" w:rsidP="001A46FD">
      <w:pPr>
        <w:ind w:firstLine="720"/>
      </w:pPr>
      <w:r w:rsidRPr="00BA1617">
        <w:rPr>
          <w:b/>
          <w:bCs/>
        </w:rPr>
        <w:t>Set-</w:t>
      </w:r>
      <w:proofErr w:type="spellStart"/>
      <w:r w:rsidRPr="00BA1617">
        <w:rPr>
          <w:b/>
          <w:bCs/>
        </w:rPr>
        <w:t>ExecutionPolicy</w:t>
      </w:r>
      <w:proofErr w:type="spellEnd"/>
      <w:r w:rsidRPr="00BA1617">
        <w:rPr>
          <w:b/>
          <w:bCs/>
        </w:rPr>
        <w:t xml:space="preserve"> -</w:t>
      </w:r>
      <w:proofErr w:type="spellStart"/>
      <w:r w:rsidRPr="00BA1617">
        <w:rPr>
          <w:b/>
          <w:bCs/>
        </w:rPr>
        <w:t>ExecutionPolicy</w:t>
      </w:r>
      <w:proofErr w:type="spellEnd"/>
      <w:r w:rsidRPr="00BA1617">
        <w:rPr>
          <w:b/>
          <w:bCs/>
        </w:rPr>
        <w:t xml:space="preserve"> </w:t>
      </w:r>
      <w:proofErr w:type="spellStart"/>
      <w:r w:rsidRPr="00BA1617">
        <w:rPr>
          <w:b/>
          <w:bCs/>
        </w:rPr>
        <w:t>RemoteSigned</w:t>
      </w:r>
      <w:proofErr w:type="spellEnd"/>
      <w:r w:rsidRPr="00BA1617">
        <w:t> </w:t>
      </w:r>
    </w:p>
    <w:p w14:paraId="5C29A789" w14:textId="09F950A9" w:rsidR="00BA1617" w:rsidRPr="00BA1617" w:rsidRDefault="00BA1617" w:rsidP="00BA1617">
      <w:r>
        <w:rPr>
          <w:noProof/>
        </w:rPr>
        <w:lastRenderedPageBreak/>
        <w:drawing>
          <wp:inline distT="0" distB="0" distL="0" distR="0" wp14:anchorId="1D43D123" wp14:editId="7C13CFF0">
            <wp:extent cx="5486400" cy="5031106"/>
            <wp:effectExtent l="0" t="0" r="0" b="0"/>
            <wp:docPr id="2008312221" name="picture" descr="C:\Users\rambala\AppData\Local\Microsoft\Windows\INetCache\Content.MSO\D477FD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486400" cy="5031106"/>
                    </a:xfrm>
                    <a:prstGeom prst="rect">
                      <a:avLst/>
                    </a:prstGeom>
                  </pic:spPr>
                </pic:pic>
              </a:graphicData>
            </a:graphic>
          </wp:inline>
        </w:drawing>
      </w:r>
    </w:p>
    <w:p w14:paraId="2186E463" w14:textId="77777777" w:rsidR="00BA1617" w:rsidRPr="00BA1617" w:rsidRDefault="00BA1617" w:rsidP="00F37E05">
      <w:pPr>
        <w:pStyle w:val="Heading1"/>
      </w:pPr>
      <w:r w:rsidRPr="00BA1617">
        <w:t>Install Azure SDK </w:t>
      </w:r>
    </w:p>
    <w:p w14:paraId="5F97ED0C" w14:textId="77777777" w:rsidR="003C523C" w:rsidRDefault="00714395" w:rsidP="00BA1617">
      <w:r>
        <w:t>I</w:t>
      </w:r>
      <w:r w:rsidR="00BA1617" w:rsidRPr="00BA1617">
        <w:t xml:space="preserve">nstall the Azure SDK by running the following command: </w:t>
      </w:r>
    </w:p>
    <w:p w14:paraId="4EF478F0" w14:textId="04BCF1E1" w:rsidR="00BA1617" w:rsidRPr="00BA1617" w:rsidRDefault="00BA1617" w:rsidP="003C523C">
      <w:pPr>
        <w:ind w:firstLine="720"/>
      </w:pPr>
      <w:r w:rsidRPr="00BA1617">
        <w:rPr>
          <w:b/>
          <w:bCs/>
        </w:rPr>
        <w:t xml:space="preserve">Install-Module </w:t>
      </w:r>
      <w:proofErr w:type="spellStart"/>
      <w:r w:rsidRPr="00BA1617">
        <w:rPr>
          <w:b/>
          <w:bCs/>
        </w:rPr>
        <w:t>AzureRM</w:t>
      </w:r>
      <w:proofErr w:type="spellEnd"/>
      <w:r w:rsidRPr="00BA1617">
        <w:t> </w:t>
      </w:r>
    </w:p>
    <w:p w14:paraId="13D07A43" w14:textId="4D0312E9" w:rsidR="00BA1617" w:rsidRPr="00BA1617" w:rsidRDefault="00BA1617" w:rsidP="00BA1617">
      <w:r w:rsidRPr="00BA1617">
        <w:rPr>
          <w:noProof/>
        </w:rPr>
        <w:lastRenderedPageBreak/>
        <w:drawing>
          <wp:inline distT="0" distB="0" distL="0" distR="0" wp14:anchorId="4DBAF43F" wp14:editId="079A1F84">
            <wp:extent cx="5486400" cy="5046980"/>
            <wp:effectExtent l="0" t="0" r="0" b="1270"/>
            <wp:docPr id="95" name="Picture 95" descr="C:\Users\rambala\AppData\Local\Microsoft\Windows\INetCache\Content.MSO\27F906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bala\AppData\Local\Microsoft\Windows\INetCache\Content.MSO\27F9063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046980"/>
                    </a:xfrm>
                    <a:prstGeom prst="rect">
                      <a:avLst/>
                    </a:prstGeom>
                    <a:noFill/>
                    <a:ln>
                      <a:noFill/>
                    </a:ln>
                  </pic:spPr>
                </pic:pic>
              </a:graphicData>
            </a:graphic>
          </wp:inline>
        </w:drawing>
      </w:r>
    </w:p>
    <w:p w14:paraId="66A1CF5F" w14:textId="5357090D" w:rsidR="00BA1617" w:rsidRPr="00BA1617" w:rsidRDefault="00BA1617" w:rsidP="008F3370">
      <w:pPr>
        <w:pStyle w:val="Heading1"/>
      </w:pPr>
      <w:r w:rsidRPr="00BA1617">
        <w:t xml:space="preserve">Copy the </w:t>
      </w:r>
      <w:r w:rsidRPr="00BA1617">
        <w:rPr>
          <w:iCs/>
        </w:rPr>
        <w:t>Scripts</w:t>
      </w:r>
      <w:r w:rsidRPr="00BA1617">
        <w:t xml:space="preserve"> to the VM’s local </w:t>
      </w:r>
      <w:r w:rsidRPr="00BA1617">
        <w:rPr>
          <w:i/>
          <w:iCs/>
        </w:rPr>
        <w:t xml:space="preserve">Documents </w:t>
      </w:r>
      <w:r w:rsidRPr="00BA1617">
        <w:t>folder </w:t>
      </w:r>
    </w:p>
    <w:p w14:paraId="689D5D48" w14:textId="77777777" w:rsidR="00BA1617" w:rsidRPr="00BA1617" w:rsidRDefault="00BA1617" w:rsidP="00BA1617">
      <w:r w:rsidRPr="00BA1617">
        <w:t>Browse the Ignite 2018 drive on your local device. </w:t>
      </w:r>
    </w:p>
    <w:p w14:paraId="781070F7" w14:textId="74C4633F" w:rsidR="00BA1617" w:rsidRPr="00BA1617" w:rsidRDefault="00BA1617" w:rsidP="00BA1617">
      <w:r w:rsidRPr="00BA1617">
        <w:rPr>
          <w:noProof/>
        </w:rPr>
        <w:lastRenderedPageBreak/>
        <w:drawing>
          <wp:inline distT="0" distB="0" distL="0" distR="0" wp14:anchorId="1838E823" wp14:editId="4685545D">
            <wp:extent cx="5486400" cy="2909570"/>
            <wp:effectExtent l="0" t="0" r="0" b="5080"/>
            <wp:docPr id="94" name="Picture 94" descr="C:\Users\rambala\AppData\Local\Microsoft\Windows\INetCache\Content.MSO\A2DC13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mbala\AppData\Local\Microsoft\Windows\INetCache\Content.MSO\A2DC13AA.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09570"/>
                    </a:xfrm>
                    <a:prstGeom prst="rect">
                      <a:avLst/>
                    </a:prstGeom>
                    <a:noFill/>
                    <a:ln>
                      <a:noFill/>
                    </a:ln>
                  </pic:spPr>
                </pic:pic>
              </a:graphicData>
            </a:graphic>
          </wp:inline>
        </w:drawing>
      </w:r>
    </w:p>
    <w:p w14:paraId="5D07505E" w14:textId="3D703686" w:rsidR="00BA1617" w:rsidRPr="00BA1617" w:rsidRDefault="00BA1617" w:rsidP="00BA1617">
      <w:r w:rsidRPr="00BA1617">
        <w:t xml:space="preserve">Navigate to </w:t>
      </w:r>
      <w:r w:rsidRPr="00BA1617">
        <w:rPr>
          <w:i/>
          <w:iCs/>
        </w:rPr>
        <w:t xml:space="preserve">Scripts, </w:t>
      </w:r>
      <w:r w:rsidRPr="00BA1617">
        <w:t xml:space="preserve">select and copy the </w:t>
      </w:r>
      <w:r w:rsidR="00992592">
        <w:t>folder</w:t>
      </w:r>
      <w:r w:rsidRPr="00BA1617">
        <w:t>: </w:t>
      </w:r>
    </w:p>
    <w:p w14:paraId="7CA30F32" w14:textId="2D206DC9" w:rsidR="00BA1617" w:rsidRPr="00BA1617" w:rsidRDefault="00BA1617" w:rsidP="00BA1617">
      <w:r w:rsidRPr="00BA1617">
        <w:rPr>
          <w:noProof/>
        </w:rPr>
        <w:drawing>
          <wp:inline distT="0" distB="0" distL="0" distR="0" wp14:anchorId="5A2E329F" wp14:editId="480841CF">
            <wp:extent cx="5486400" cy="2047240"/>
            <wp:effectExtent l="0" t="0" r="0" b="0"/>
            <wp:docPr id="79" name="Picture 79" descr="C:\Users\rambala\AppData\Local\Microsoft\Windows\INetCache\Content.MSO\2DA379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bala\AppData\Local\Microsoft\Windows\INetCache\Content.MSO\2DA3794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47240"/>
                    </a:xfrm>
                    <a:prstGeom prst="rect">
                      <a:avLst/>
                    </a:prstGeom>
                    <a:noFill/>
                    <a:ln>
                      <a:noFill/>
                    </a:ln>
                  </pic:spPr>
                </pic:pic>
              </a:graphicData>
            </a:graphic>
          </wp:inline>
        </w:drawing>
      </w:r>
    </w:p>
    <w:p w14:paraId="69664B65" w14:textId="7B162175" w:rsidR="00BA1617" w:rsidRPr="00BA1617" w:rsidRDefault="00BA1617" w:rsidP="00BA1617">
      <w:r w:rsidRPr="00BA1617">
        <w:t>Paste the f</w:t>
      </w:r>
      <w:r w:rsidR="00992592">
        <w:t>older</w:t>
      </w:r>
      <w:r w:rsidRPr="00BA1617">
        <w:t xml:space="preserve"> into the </w:t>
      </w:r>
      <w:r w:rsidRPr="00BA1617">
        <w:rPr>
          <w:i/>
          <w:iCs/>
        </w:rPr>
        <w:t xml:space="preserve">Documents </w:t>
      </w:r>
      <w:r w:rsidRPr="00BA1617">
        <w:t>folder of your VM. </w:t>
      </w:r>
    </w:p>
    <w:p w14:paraId="14675C94" w14:textId="77777777" w:rsidR="00BA1617" w:rsidRPr="00BA1617" w:rsidRDefault="00BA1617" w:rsidP="00BA1617">
      <w:r w:rsidRPr="00BA1617">
        <w:t> </w:t>
      </w:r>
    </w:p>
    <w:p w14:paraId="5C57490B" w14:textId="50208246" w:rsidR="00BA1617" w:rsidRPr="00BA1617" w:rsidRDefault="00BA1617" w:rsidP="00BA1617">
      <w:r w:rsidRPr="00BA1617">
        <w:rPr>
          <w:noProof/>
        </w:rPr>
        <w:lastRenderedPageBreak/>
        <w:drawing>
          <wp:inline distT="0" distB="0" distL="0" distR="0" wp14:anchorId="3958E889" wp14:editId="2C4EA533">
            <wp:extent cx="5486400" cy="1880870"/>
            <wp:effectExtent l="0" t="0" r="0" b="5080"/>
            <wp:docPr id="78" name="Picture 78" descr="C:\Users\rambala\AppData\Local\Microsoft\Windows\INetCache\Content.MSO\E05A56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bala\AppData\Local\Microsoft\Windows\INetCache\Content.MSO\E05A5696.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880870"/>
                    </a:xfrm>
                    <a:prstGeom prst="rect">
                      <a:avLst/>
                    </a:prstGeom>
                    <a:noFill/>
                    <a:ln>
                      <a:noFill/>
                    </a:ln>
                  </pic:spPr>
                </pic:pic>
              </a:graphicData>
            </a:graphic>
          </wp:inline>
        </w:drawing>
      </w:r>
    </w:p>
    <w:p w14:paraId="0241CEAE" w14:textId="77777777" w:rsidR="00BA1617" w:rsidRPr="00BA1617" w:rsidRDefault="00BA1617" w:rsidP="006F706C">
      <w:pPr>
        <w:pStyle w:val="Heading1"/>
      </w:pPr>
      <w:r w:rsidRPr="00BA1617">
        <w:t xml:space="preserve">Update the </w:t>
      </w:r>
      <w:r w:rsidRPr="00BA1617">
        <w:rPr>
          <w:i/>
          <w:iCs/>
        </w:rPr>
        <w:t xml:space="preserve">Company ID </w:t>
      </w:r>
      <w:r w:rsidRPr="00BA1617">
        <w:t xml:space="preserve">number in the </w:t>
      </w:r>
      <w:proofErr w:type="spellStart"/>
      <w:r w:rsidRPr="00BA1617">
        <w:rPr>
          <w:i/>
          <w:iCs/>
        </w:rPr>
        <w:t>init</w:t>
      </w:r>
      <w:proofErr w:type="spellEnd"/>
      <w:r w:rsidRPr="00BA1617">
        <w:t xml:space="preserve"> file </w:t>
      </w:r>
    </w:p>
    <w:p w14:paraId="31A2A275" w14:textId="1E03168B" w:rsidR="00BA1617" w:rsidRDefault="00BA1617" w:rsidP="00BA1617">
      <w:r w:rsidRPr="00BA1617">
        <w:t xml:space="preserve">Open the </w:t>
      </w:r>
      <w:proofErr w:type="spellStart"/>
      <w:r w:rsidRPr="00BA1617">
        <w:rPr>
          <w:i/>
          <w:iCs/>
        </w:rPr>
        <w:t>init</w:t>
      </w:r>
      <w:proofErr w:type="spellEnd"/>
      <w:r w:rsidRPr="00BA1617">
        <w:rPr>
          <w:i/>
          <w:iCs/>
        </w:rPr>
        <w:t xml:space="preserve"> </w:t>
      </w:r>
      <w:r w:rsidRPr="00BA1617">
        <w:t xml:space="preserve">file and update the </w:t>
      </w:r>
      <w:r w:rsidRPr="00BA1617">
        <w:rPr>
          <w:i/>
          <w:iCs/>
        </w:rPr>
        <w:t xml:space="preserve">Company ID </w:t>
      </w:r>
      <w:r w:rsidRPr="00BA1617">
        <w:t xml:space="preserve">number to the number assigned </w:t>
      </w:r>
      <w:r w:rsidR="006F706C">
        <w:t>to you in</w:t>
      </w:r>
      <w:r w:rsidRPr="00BA1617">
        <w:t xml:space="preserve"> your index card. Save and close the file. </w:t>
      </w:r>
    </w:p>
    <w:p w14:paraId="473F33A7" w14:textId="74E38743" w:rsidR="00BA1617" w:rsidRPr="00BA1617" w:rsidRDefault="00BA1617" w:rsidP="00BA1617">
      <w:r w:rsidRPr="00BA1617">
        <w:t xml:space="preserve">If you are deploying using PowerShell scripts, navigate to the </w:t>
      </w:r>
      <w:r w:rsidRPr="00BA1617">
        <w:rPr>
          <w:i/>
          <w:iCs/>
        </w:rPr>
        <w:t xml:space="preserve">PowerShell </w:t>
      </w:r>
      <w:r w:rsidRPr="00BA1617">
        <w:t>folder</w:t>
      </w:r>
      <w:r w:rsidR="00B01D0B">
        <w:t xml:space="preserve"> within the </w:t>
      </w:r>
      <w:r w:rsidR="00B01D0B" w:rsidRPr="00B01D0B">
        <w:rPr>
          <w:i/>
        </w:rPr>
        <w:t>Scripts</w:t>
      </w:r>
      <w:r w:rsidR="00B01D0B">
        <w:t xml:space="preserve"> folder</w:t>
      </w:r>
      <w:r w:rsidRPr="00BA1617">
        <w:t xml:space="preserve">; if you are deploying using ARM Templates, navigate to the </w:t>
      </w:r>
      <w:proofErr w:type="spellStart"/>
      <w:r w:rsidRPr="00BA1617">
        <w:rPr>
          <w:i/>
          <w:iCs/>
        </w:rPr>
        <w:t>ARMTemplate</w:t>
      </w:r>
      <w:proofErr w:type="spellEnd"/>
      <w:r w:rsidRPr="00BA1617">
        <w:t xml:space="preserve"> folder</w:t>
      </w:r>
      <w:r w:rsidR="00B01D0B">
        <w:t xml:space="preserve"> within the </w:t>
      </w:r>
      <w:r w:rsidR="00B01D0B" w:rsidRPr="00B01D0B">
        <w:rPr>
          <w:i/>
        </w:rPr>
        <w:t>Scripts</w:t>
      </w:r>
      <w:r w:rsidR="00B01D0B">
        <w:t xml:space="preserve"> folder</w:t>
      </w:r>
      <w:r w:rsidRPr="00BA1617">
        <w:t xml:space="preserve">. Once you are in the correct folder, open the </w:t>
      </w:r>
      <w:proofErr w:type="spellStart"/>
      <w:r w:rsidRPr="00BA1617">
        <w:rPr>
          <w:i/>
          <w:iCs/>
        </w:rPr>
        <w:t>init</w:t>
      </w:r>
      <w:proofErr w:type="spellEnd"/>
      <w:r w:rsidRPr="00BA1617">
        <w:t xml:space="preserve"> file, and update the </w:t>
      </w:r>
      <w:r w:rsidRPr="00BA1617">
        <w:rPr>
          <w:i/>
          <w:iCs/>
        </w:rPr>
        <w:t>company ID</w:t>
      </w:r>
      <w:r w:rsidRPr="00BA1617">
        <w:t>. </w:t>
      </w:r>
    </w:p>
    <w:p w14:paraId="5EAD73A5" w14:textId="7703C4BE" w:rsidR="00BA1617" w:rsidRPr="00BA1617" w:rsidRDefault="004A12FA" w:rsidP="008510EC">
      <w:pPr>
        <w:pStyle w:val="Tip"/>
      </w:pPr>
      <w:r>
        <w:t xml:space="preserve">Tip: To avoid confusion you may want to update both the </w:t>
      </w:r>
      <w:proofErr w:type="spellStart"/>
      <w:r>
        <w:t>init</w:t>
      </w:r>
      <w:proofErr w:type="spellEnd"/>
      <w:r>
        <w:t xml:space="preserve"> files in the </w:t>
      </w:r>
      <w:r w:rsidR="00CF2C7F">
        <w:t>PowerShell</w:t>
      </w:r>
      <w:r w:rsidR="008510EC">
        <w:t xml:space="preserve"> and </w:t>
      </w:r>
      <w:proofErr w:type="spellStart"/>
      <w:r w:rsidR="008510EC">
        <w:t>ARMTemplate</w:t>
      </w:r>
      <w:proofErr w:type="spellEnd"/>
      <w:r w:rsidR="008510EC">
        <w:t xml:space="preserve"> folders</w:t>
      </w:r>
    </w:p>
    <w:p w14:paraId="3F3A62F3" w14:textId="77777777" w:rsidR="00BA1617" w:rsidRPr="00BA1617" w:rsidRDefault="00BA1617" w:rsidP="00BA1617">
      <w:r w:rsidRPr="00BA1617">
        <w:t xml:space="preserve">Example: Company03’s </w:t>
      </w:r>
      <w:proofErr w:type="spellStart"/>
      <w:r w:rsidRPr="00BA1617">
        <w:t>init</w:t>
      </w:r>
      <w:proofErr w:type="spellEnd"/>
      <w:r w:rsidRPr="00BA1617">
        <w:t xml:space="preserve"> file should read as follows: </w:t>
      </w:r>
    </w:p>
    <w:p w14:paraId="26DE91FD" w14:textId="342E79DB" w:rsidR="00BA1617" w:rsidRPr="00BA1617" w:rsidRDefault="00BA1617" w:rsidP="00BA1617">
      <w:r w:rsidRPr="00BA1617">
        <w:rPr>
          <w:noProof/>
        </w:rPr>
        <w:drawing>
          <wp:inline distT="0" distB="0" distL="0" distR="0" wp14:anchorId="22DDA364" wp14:editId="06964E7A">
            <wp:extent cx="5486400" cy="2866390"/>
            <wp:effectExtent l="0" t="0" r="0" b="0"/>
            <wp:docPr id="77" name="Picture 77" descr="C:\Users\rambala\AppData\Local\Microsoft\Windows\INetCache\Content.MSO\FDAA77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bala\AppData\Local\Microsoft\Windows\INetCache\Content.MSO\FDAA7714.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66390"/>
                    </a:xfrm>
                    <a:prstGeom prst="rect">
                      <a:avLst/>
                    </a:prstGeom>
                    <a:noFill/>
                    <a:ln>
                      <a:noFill/>
                    </a:ln>
                  </pic:spPr>
                </pic:pic>
              </a:graphicData>
            </a:graphic>
          </wp:inline>
        </w:drawing>
      </w:r>
    </w:p>
    <w:p w14:paraId="4393679C" w14:textId="6DA23DCA" w:rsidR="00BA1617" w:rsidRPr="00BA1617" w:rsidRDefault="00BA1617" w:rsidP="00AB2C26">
      <w:pPr>
        <w:pStyle w:val="Heading1"/>
      </w:pPr>
      <w:r w:rsidRPr="00BA1617">
        <w:lastRenderedPageBreak/>
        <w:t xml:space="preserve">Open PowerShell ISE, and load the </w:t>
      </w:r>
      <w:r w:rsidR="007B0B55">
        <w:t>S</w:t>
      </w:r>
      <w:r w:rsidRPr="00BA1617">
        <w:t>cripts</w:t>
      </w:r>
      <w:r w:rsidR="007B0B55">
        <w:t xml:space="preserve"> or</w:t>
      </w:r>
      <w:r w:rsidRPr="00BA1617">
        <w:t xml:space="preserve"> </w:t>
      </w:r>
      <w:r w:rsidRPr="00AB2C26">
        <w:rPr>
          <w:iCs/>
        </w:rPr>
        <w:t>Templates</w:t>
      </w:r>
      <w:r w:rsidRPr="00BA1617">
        <w:t>  </w:t>
      </w:r>
    </w:p>
    <w:p w14:paraId="08FA9734" w14:textId="2BBD6AB9" w:rsidR="00BA1617" w:rsidRPr="00BA1617" w:rsidRDefault="00BA1617" w:rsidP="00BA1617">
      <w:r w:rsidRPr="00BA1617">
        <w:t xml:space="preserve">Click </w:t>
      </w:r>
      <w:r>
        <w:rPr>
          <w:noProof/>
        </w:rPr>
        <w:drawing>
          <wp:inline distT="0" distB="0" distL="0" distR="0" wp14:anchorId="2BD20214" wp14:editId="1023AE4A">
            <wp:extent cx="469560" cy="385876"/>
            <wp:effectExtent l="0" t="0" r="9525" b="9525"/>
            <wp:docPr id="1308183835" name="picture" descr="C:\Users\rambala\AppData\Local\Microsoft\Windows\INetCache\Content.MSO\90CD32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69560" cy="385876"/>
                    </a:xfrm>
                    <a:prstGeom prst="rect">
                      <a:avLst/>
                    </a:prstGeom>
                  </pic:spPr>
                </pic:pic>
              </a:graphicData>
            </a:graphic>
          </wp:inline>
        </w:drawing>
      </w:r>
      <w:r w:rsidRPr="00BA1617">
        <w:t xml:space="preserve">on the task bar, and open </w:t>
      </w:r>
      <w:r w:rsidRPr="00BA1617">
        <w:rPr>
          <w:i/>
          <w:iCs/>
        </w:rPr>
        <w:t>Windows PowerShell ISE</w:t>
      </w:r>
      <w:r w:rsidRPr="00BA1617">
        <w:t> </w:t>
      </w:r>
    </w:p>
    <w:p w14:paraId="6D69F86E" w14:textId="39BFB581" w:rsidR="00BA1617" w:rsidRDefault="00BA1617" w:rsidP="00BA1617">
      <w:r>
        <w:rPr>
          <w:noProof/>
        </w:rPr>
        <w:drawing>
          <wp:inline distT="0" distB="0" distL="0" distR="0" wp14:anchorId="3AD96AD1" wp14:editId="0520E685">
            <wp:extent cx="5486400" cy="5314950"/>
            <wp:effectExtent l="0" t="0" r="0" b="0"/>
            <wp:docPr id="91135502" name="picture" descr="C:\Users\rambala\AppData\Local\Microsoft\Windows\INetCache\Content.MSO\65FD2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486400" cy="5314950"/>
                    </a:xfrm>
                    <a:prstGeom prst="rect">
                      <a:avLst/>
                    </a:prstGeom>
                  </pic:spPr>
                </pic:pic>
              </a:graphicData>
            </a:graphic>
          </wp:inline>
        </w:drawing>
      </w:r>
      <w:r w:rsidRPr="00BA1617">
        <w:rPr>
          <w:i/>
          <w:iCs/>
        </w:rPr>
        <w:t> </w:t>
      </w:r>
      <w:r w:rsidRPr="00BA1617">
        <w:t> </w:t>
      </w:r>
    </w:p>
    <w:p w14:paraId="61B5498B" w14:textId="16176D0B" w:rsidR="009E3E2E" w:rsidRPr="00BA1617" w:rsidRDefault="009E3E2E" w:rsidP="009E3E2E">
      <w:pPr>
        <w:pStyle w:val="Heading2"/>
      </w:pPr>
      <w:r>
        <w:t>Deploying using PowerShell scripts</w:t>
      </w:r>
    </w:p>
    <w:p w14:paraId="156C742C" w14:textId="77777777" w:rsidR="00BA1617" w:rsidRPr="00BA1617" w:rsidRDefault="00BA1617" w:rsidP="00BA1617">
      <w:r w:rsidRPr="00BA1617">
        <w:t xml:space="preserve">If you are deploying using the PowerShell scripts, browse </w:t>
      </w:r>
      <w:r w:rsidRPr="00BA1617">
        <w:rPr>
          <w:i/>
          <w:iCs/>
        </w:rPr>
        <w:t>Documents &gt; Scripts &gt; PowerShell.</w:t>
      </w:r>
      <w:r w:rsidRPr="00BA1617">
        <w:t> </w:t>
      </w:r>
    </w:p>
    <w:p w14:paraId="7CB17826" w14:textId="77777777" w:rsidR="00BA1617" w:rsidRPr="00BA1617" w:rsidRDefault="00BA1617" w:rsidP="00BA1617">
      <w:r w:rsidRPr="00BA1617">
        <w:t xml:space="preserve">Navigate to the </w:t>
      </w:r>
      <w:r w:rsidRPr="00BA1617">
        <w:rPr>
          <w:i/>
          <w:iCs/>
        </w:rPr>
        <w:t xml:space="preserve">file </w:t>
      </w:r>
      <w:r w:rsidRPr="00BA1617">
        <w:t xml:space="preserve">tab in the upper-left-hand corner and select </w:t>
      </w:r>
      <w:r w:rsidRPr="00BA1617">
        <w:rPr>
          <w:i/>
          <w:iCs/>
        </w:rPr>
        <w:t xml:space="preserve">Open. </w:t>
      </w:r>
      <w:r w:rsidRPr="00BA1617">
        <w:t xml:space="preserve">Browse to </w:t>
      </w:r>
      <w:r w:rsidRPr="00BA1617">
        <w:rPr>
          <w:i/>
          <w:iCs/>
        </w:rPr>
        <w:t xml:space="preserve">Documents &gt; Scripts &gt; </w:t>
      </w:r>
      <w:proofErr w:type="spellStart"/>
      <w:r w:rsidRPr="00BA1617">
        <w:rPr>
          <w:i/>
          <w:iCs/>
        </w:rPr>
        <w:t>PowersShell</w:t>
      </w:r>
      <w:proofErr w:type="spellEnd"/>
      <w:r w:rsidRPr="00BA1617">
        <w:t xml:space="preserve">, and open </w:t>
      </w:r>
      <w:r w:rsidRPr="00BA1617">
        <w:rPr>
          <w:i/>
          <w:iCs/>
        </w:rPr>
        <w:t>WorkStep1.</w:t>
      </w:r>
      <w:r w:rsidRPr="00BA1617">
        <w:t> </w:t>
      </w:r>
    </w:p>
    <w:p w14:paraId="6837329E" w14:textId="085E991C" w:rsidR="00BA1617" w:rsidRPr="00BA1617" w:rsidRDefault="00BA1617" w:rsidP="00BA1617">
      <w:r w:rsidRPr="00BA1617">
        <w:lastRenderedPageBreak/>
        <w:t xml:space="preserve">The file will open a new tab in the ISE named </w:t>
      </w:r>
      <w:r w:rsidRPr="00BA1617">
        <w:rPr>
          <w:i/>
          <w:iCs/>
        </w:rPr>
        <w:t>WorkshopStep1.ps1.</w:t>
      </w:r>
      <w:r w:rsidRPr="00BA1617">
        <w:t> </w:t>
      </w:r>
    </w:p>
    <w:p w14:paraId="46AD8B6D" w14:textId="33239A5F" w:rsidR="00BA1617" w:rsidRPr="00BA1617" w:rsidRDefault="00BA1617" w:rsidP="00BA1617">
      <w:r w:rsidRPr="00BA1617">
        <w:rPr>
          <w:noProof/>
        </w:rPr>
        <w:drawing>
          <wp:inline distT="0" distB="0" distL="0" distR="0" wp14:anchorId="41E3B76E" wp14:editId="59457BBA">
            <wp:extent cx="5486400" cy="1596390"/>
            <wp:effectExtent l="0" t="0" r="0" b="3810"/>
            <wp:docPr id="58" name="Picture 58" descr="C:\Users\rambala\AppData\Local\Microsoft\Windows\INetCache\Content.MSO\5D2202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bala\AppData\Local\Microsoft\Windows\INetCache\Content.MSO\5D2202E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1596390"/>
                    </a:xfrm>
                    <a:prstGeom prst="rect">
                      <a:avLst/>
                    </a:prstGeom>
                    <a:noFill/>
                    <a:ln>
                      <a:noFill/>
                    </a:ln>
                  </pic:spPr>
                </pic:pic>
              </a:graphicData>
            </a:graphic>
          </wp:inline>
        </w:drawing>
      </w:r>
    </w:p>
    <w:p w14:paraId="0ACA9CFB" w14:textId="77777777" w:rsidR="00BA1617" w:rsidRPr="00BA1617" w:rsidRDefault="00BA1617" w:rsidP="00BA1617">
      <w:r w:rsidRPr="00BA1617">
        <w:t xml:space="preserve">Repeat this step for each </w:t>
      </w:r>
      <w:proofErr w:type="spellStart"/>
      <w:r w:rsidRPr="00BA1617">
        <w:rPr>
          <w:i/>
          <w:iCs/>
        </w:rPr>
        <w:t>WorkshopStep</w:t>
      </w:r>
      <w:proofErr w:type="spellEnd"/>
      <w:r w:rsidRPr="00BA1617">
        <w:t xml:space="preserve"> file, there are 8 files in total. Once all the files are loaded, your ISE should look as follows:  </w:t>
      </w:r>
    </w:p>
    <w:p w14:paraId="3F433062" w14:textId="77777777" w:rsidR="00A1783F" w:rsidRDefault="00BA1617" w:rsidP="00BA1617">
      <w:r w:rsidRPr="00BA1617">
        <w:rPr>
          <w:noProof/>
        </w:rPr>
        <w:drawing>
          <wp:inline distT="0" distB="0" distL="0" distR="0" wp14:anchorId="5800D931" wp14:editId="1E0F09E0">
            <wp:extent cx="5486400" cy="3541395"/>
            <wp:effectExtent l="0" t="0" r="0" b="1905"/>
            <wp:docPr id="57" name="Picture 57" descr="C:\Users\rambala\AppData\Local\Microsoft\Windows\INetCache\Content.MSO\8C3A23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bala\AppData\Local\Microsoft\Windows\INetCache\Content.MSO\8C3A23DA.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541395"/>
                    </a:xfrm>
                    <a:prstGeom prst="rect">
                      <a:avLst/>
                    </a:prstGeom>
                    <a:noFill/>
                    <a:ln>
                      <a:noFill/>
                    </a:ln>
                  </pic:spPr>
                </pic:pic>
              </a:graphicData>
            </a:graphic>
          </wp:inline>
        </w:drawing>
      </w:r>
      <w:r w:rsidRPr="00BA1617">
        <w:t> </w:t>
      </w:r>
    </w:p>
    <w:p w14:paraId="6939D249" w14:textId="57AA6721" w:rsidR="00BA1617" w:rsidRPr="00BA1617" w:rsidRDefault="00A1783F" w:rsidP="00A1783F">
      <w:pPr>
        <w:pStyle w:val="Heading2"/>
      </w:pPr>
      <w:r>
        <w:t>Deploying using ARM Templates</w:t>
      </w:r>
    </w:p>
    <w:p w14:paraId="6A45248A" w14:textId="77777777" w:rsidR="00BA1617" w:rsidRPr="00BA1617" w:rsidRDefault="00BA1617" w:rsidP="00BA1617">
      <w:r w:rsidRPr="00BA1617">
        <w:t xml:space="preserve">If you are deploying using ARM templates scripts, browse </w:t>
      </w:r>
      <w:r w:rsidRPr="00BA1617">
        <w:rPr>
          <w:i/>
          <w:iCs/>
        </w:rPr>
        <w:t>Documents &gt; Scripts &gt; ARM Templates.</w:t>
      </w:r>
      <w:r w:rsidRPr="00BA1617">
        <w:t> </w:t>
      </w:r>
    </w:p>
    <w:p w14:paraId="7997C328" w14:textId="77777777" w:rsidR="00BA1617" w:rsidRPr="00BA1617" w:rsidRDefault="00BA1617" w:rsidP="00BA1617">
      <w:r w:rsidRPr="00BA1617">
        <w:t xml:space="preserve">Navigate to the </w:t>
      </w:r>
      <w:r w:rsidRPr="00BA1617">
        <w:rPr>
          <w:i/>
          <w:iCs/>
        </w:rPr>
        <w:t xml:space="preserve">file </w:t>
      </w:r>
      <w:r w:rsidRPr="00BA1617">
        <w:t xml:space="preserve">tab in the upper-left-hand corner and select </w:t>
      </w:r>
      <w:r w:rsidRPr="00BA1617">
        <w:rPr>
          <w:i/>
          <w:iCs/>
        </w:rPr>
        <w:t xml:space="preserve">Open. </w:t>
      </w:r>
      <w:r w:rsidRPr="00BA1617">
        <w:t xml:space="preserve">Browse to the </w:t>
      </w:r>
      <w:r w:rsidRPr="00BA1617">
        <w:rPr>
          <w:i/>
          <w:iCs/>
        </w:rPr>
        <w:t xml:space="preserve">Documents &gt; Scripts &gt; </w:t>
      </w:r>
      <w:proofErr w:type="spellStart"/>
      <w:r w:rsidRPr="00BA1617">
        <w:rPr>
          <w:i/>
          <w:iCs/>
        </w:rPr>
        <w:t>ARMTemplate</w:t>
      </w:r>
      <w:proofErr w:type="spellEnd"/>
      <w:r w:rsidRPr="00BA1617">
        <w:t xml:space="preserve"> and open </w:t>
      </w:r>
      <w:r w:rsidRPr="00BA1617">
        <w:rPr>
          <w:i/>
          <w:iCs/>
        </w:rPr>
        <w:t>step1-ARM.</w:t>
      </w:r>
      <w:r w:rsidRPr="00BA1617">
        <w:t> </w:t>
      </w:r>
    </w:p>
    <w:p w14:paraId="4E26CD7E" w14:textId="77777777" w:rsidR="00BA1617" w:rsidRPr="00BA1617" w:rsidRDefault="00BA1617" w:rsidP="00BA1617">
      <w:r w:rsidRPr="00BA1617">
        <w:t xml:space="preserve">The file will open a new tab in the ISE named </w:t>
      </w:r>
      <w:r w:rsidRPr="00BA1617">
        <w:rPr>
          <w:i/>
          <w:iCs/>
        </w:rPr>
        <w:t>step1.json.</w:t>
      </w:r>
      <w:r w:rsidRPr="00BA1617">
        <w:t> </w:t>
      </w:r>
    </w:p>
    <w:p w14:paraId="1F238962" w14:textId="2E5D2EC7" w:rsidR="00BA1617" w:rsidRPr="00BA1617" w:rsidRDefault="00BA1617" w:rsidP="00BA1617">
      <w:r w:rsidRPr="00BA1617">
        <w:rPr>
          <w:noProof/>
        </w:rPr>
        <w:lastRenderedPageBreak/>
        <w:drawing>
          <wp:inline distT="0" distB="0" distL="0" distR="0" wp14:anchorId="33990BA9" wp14:editId="56D1F4C0">
            <wp:extent cx="5486400" cy="2989580"/>
            <wp:effectExtent l="0" t="0" r="0" b="1270"/>
            <wp:docPr id="51" name="Picture 51" descr="C:\Users\rambala\AppData\Local\Microsoft\Windows\INetCache\Content.MSO\E50D68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bala\AppData\Local\Microsoft\Windows\INetCache\Content.MSO\E50D68F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89580"/>
                    </a:xfrm>
                    <a:prstGeom prst="rect">
                      <a:avLst/>
                    </a:prstGeom>
                    <a:noFill/>
                    <a:ln>
                      <a:noFill/>
                    </a:ln>
                  </pic:spPr>
                </pic:pic>
              </a:graphicData>
            </a:graphic>
          </wp:inline>
        </w:drawing>
      </w:r>
      <w:r w:rsidRPr="00BA1617">
        <w:t> </w:t>
      </w:r>
    </w:p>
    <w:p w14:paraId="315A3BDC" w14:textId="40262AB0" w:rsidR="00BA1617" w:rsidRPr="00BA1617" w:rsidRDefault="00BA1617" w:rsidP="00BA1617">
      <w:r w:rsidRPr="00BA1617">
        <w:t xml:space="preserve">Repeat this step for each </w:t>
      </w:r>
      <w:r w:rsidRPr="00BA1617">
        <w:rPr>
          <w:iCs/>
        </w:rPr>
        <w:t>ARM</w:t>
      </w:r>
      <w:r w:rsidRPr="00BA1617">
        <w:t xml:space="preserve"> </w:t>
      </w:r>
      <w:r w:rsidR="005E17E0">
        <w:t>template</w:t>
      </w:r>
      <w:r w:rsidRPr="00BA1617">
        <w:t>, there are 8 files in total. Once all the files are loaded, your ISE should look as follows:  </w:t>
      </w:r>
    </w:p>
    <w:p w14:paraId="1B6E5999" w14:textId="522674D9" w:rsidR="00BA1617" w:rsidRPr="00BA1617" w:rsidRDefault="00BA1617" w:rsidP="00BA1617">
      <w:r w:rsidRPr="00BA1617">
        <w:rPr>
          <w:noProof/>
        </w:rPr>
        <w:drawing>
          <wp:inline distT="0" distB="0" distL="0" distR="0" wp14:anchorId="11612A97" wp14:editId="5A3A0FB3">
            <wp:extent cx="5486400" cy="2973705"/>
            <wp:effectExtent l="0" t="0" r="0" b="0"/>
            <wp:docPr id="50" name="Picture 50" descr="C:\Users\rambala\AppData\Local\Microsoft\Windows\INetCache\Content.MSO\45ECD1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bala\AppData\Local\Microsoft\Windows\INetCache\Content.MSO\45ECD1C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73705"/>
                    </a:xfrm>
                    <a:prstGeom prst="rect">
                      <a:avLst/>
                    </a:prstGeom>
                    <a:noFill/>
                    <a:ln>
                      <a:noFill/>
                    </a:ln>
                  </pic:spPr>
                </pic:pic>
              </a:graphicData>
            </a:graphic>
          </wp:inline>
        </w:drawing>
      </w:r>
    </w:p>
    <w:p w14:paraId="73700C4F" w14:textId="14BB4B73" w:rsidR="00BA1617" w:rsidRPr="00BA1617" w:rsidRDefault="0094481C" w:rsidP="007B0B55">
      <w:pPr>
        <w:pStyle w:val="Heading1"/>
      </w:pPr>
      <w:r>
        <w:lastRenderedPageBreak/>
        <w:t xml:space="preserve">Executing </w:t>
      </w:r>
      <w:r w:rsidR="002320C3">
        <w:t xml:space="preserve">the </w:t>
      </w:r>
      <w:r>
        <w:t>Scripts or Templates</w:t>
      </w:r>
      <w:r w:rsidR="00BA1617" w:rsidRPr="00BA1617">
        <w:t> </w:t>
      </w:r>
    </w:p>
    <w:p w14:paraId="2C9528B6" w14:textId="1F406CB8" w:rsidR="00BA1617" w:rsidRPr="00BA1617" w:rsidRDefault="00BA1617" w:rsidP="001855EE">
      <w:pPr>
        <w:pStyle w:val="Heading2"/>
      </w:pPr>
      <w:r w:rsidRPr="00BA1617">
        <w:t>PowerShell</w:t>
      </w:r>
      <w:r w:rsidRPr="00BA1617">
        <w:rPr>
          <w:i/>
          <w:iCs/>
        </w:rPr>
        <w:t xml:space="preserve"> </w:t>
      </w:r>
      <w:r w:rsidRPr="00BA1617">
        <w:t>Scripts </w:t>
      </w:r>
    </w:p>
    <w:p w14:paraId="7147AB40" w14:textId="440ED025" w:rsidR="00BA1617" w:rsidRPr="00BA1617" w:rsidRDefault="00024446" w:rsidP="00BA1617">
      <w:r>
        <w:t xml:space="preserve">The </w:t>
      </w:r>
      <w:r w:rsidRPr="00BA1617">
        <w:t>PowerShell</w:t>
      </w:r>
      <w:r w:rsidRPr="00BA1617">
        <w:rPr>
          <w:i/>
          <w:iCs/>
        </w:rPr>
        <w:t xml:space="preserve"> </w:t>
      </w:r>
      <w:r w:rsidRPr="00BA1617">
        <w:t>script</w:t>
      </w:r>
      <w:r>
        <w:t xml:space="preserve">s need to be executed in order. </w:t>
      </w:r>
      <w:r w:rsidR="00BA1617" w:rsidRPr="00BA1617">
        <w:t>Select the PowerShell</w:t>
      </w:r>
      <w:r w:rsidR="00BA1617" w:rsidRPr="00BA1617">
        <w:rPr>
          <w:i/>
          <w:iCs/>
        </w:rPr>
        <w:t xml:space="preserve"> </w:t>
      </w:r>
      <w:r w:rsidR="00BA1617" w:rsidRPr="00BA1617">
        <w:t>script that you want to run.  </w:t>
      </w:r>
    </w:p>
    <w:p w14:paraId="1FAAD7C8" w14:textId="77777777" w:rsidR="00367794" w:rsidRDefault="00BA1617" w:rsidP="00BA1617">
      <w:r w:rsidRPr="00BA1617">
        <w:t xml:space="preserve">Within the script file, navigate to </w:t>
      </w:r>
      <w:r w:rsidRPr="00BA1617">
        <w:rPr>
          <w:i/>
          <w:iCs/>
        </w:rPr>
        <w:t>Documents &gt;Scripts &gt; PowerShell</w:t>
      </w:r>
      <w:r w:rsidRPr="00BA1617">
        <w:t xml:space="preserve">, by </w:t>
      </w:r>
      <w:r w:rsidR="00367794">
        <w:t>executing</w:t>
      </w:r>
      <w:r w:rsidRPr="00BA1617">
        <w:t xml:space="preserve"> the following command: </w:t>
      </w:r>
    </w:p>
    <w:p w14:paraId="6581ADFC" w14:textId="3A1DAE0C" w:rsidR="00BA1617" w:rsidRPr="00BA1617" w:rsidRDefault="00BA1617" w:rsidP="00367794">
      <w:pPr>
        <w:ind w:firstLine="720"/>
      </w:pPr>
      <w:proofErr w:type="gramStart"/>
      <w:r w:rsidRPr="00BA1617">
        <w:rPr>
          <w:b/>
          <w:bCs/>
        </w:rPr>
        <w:t>cd .</w:t>
      </w:r>
      <w:proofErr w:type="gramEnd"/>
      <w:r w:rsidRPr="00BA1617">
        <w:rPr>
          <w:b/>
          <w:bCs/>
        </w:rPr>
        <w:t>\documents\Scripts\PowerShell</w:t>
      </w:r>
      <w:r w:rsidRPr="00BA1617">
        <w:t> </w:t>
      </w:r>
    </w:p>
    <w:p w14:paraId="3AFC8094" w14:textId="0F32B99D" w:rsidR="00BA1617" w:rsidRPr="00BA1617" w:rsidRDefault="00BA1617" w:rsidP="00BA1617">
      <w:r w:rsidRPr="00BA1617">
        <w:rPr>
          <w:noProof/>
        </w:rPr>
        <w:drawing>
          <wp:inline distT="0" distB="0" distL="0" distR="0" wp14:anchorId="57AB8E50" wp14:editId="34648442">
            <wp:extent cx="5486400" cy="1661160"/>
            <wp:effectExtent l="0" t="0" r="0" b="0"/>
            <wp:docPr id="49" name="Picture 49" descr="C:\Users\rambala\AppData\Local\Microsoft\Windows\INetCache\Content.MSO\F22309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bala\AppData\Local\Microsoft\Windows\INetCache\Content.MSO\F22309C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661160"/>
                    </a:xfrm>
                    <a:prstGeom prst="rect">
                      <a:avLst/>
                    </a:prstGeom>
                    <a:noFill/>
                    <a:ln>
                      <a:noFill/>
                    </a:ln>
                  </pic:spPr>
                </pic:pic>
              </a:graphicData>
            </a:graphic>
          </wp:inline>
        </w:drawing>
      </w:r>
      <w:r w:rsidRPr="00BA1617">
        <w:t> </w:t>
      </w:r>
    </w:p>
    <w:p w14:paraId="61B9D8BC" w14:textId="24CBDEB3" w:rsidR="00BA1617" w:rsidRPr="00BA1617" w:rsidRDefault="00BA1617" w:rsidP="00BA1617">
      <w:r w:rsidRPr="00BA1617">
        <w:t>Once you are inside the correct folder, you can run the PowerShell</w:t>
      </w:r>
      <w:r w:rsidRPr="00BA1617">
        <w:rPr>
          <w:i/>
          <w:iCs/>
        </w:rPr>
        <w:t xml:space="preserve"> </w:t>
      </w:r>
      <w:r w:rsidRPr="00BA1617">
        <w:t xml:space="preserve">script. To do so, click </w:t>
      </w:r>
      <w:r w:rsidRPr="00BA1617">
        <w:rPr>
          <w:noProof/>
        </w:rPr>
        <w:drawing>
          <wp:inline distT="0" distB="0" distL="0" distR="0" wp14:anchorId="6B7F7A63" wp14:editId="74A2CE29">
            <wp:extent cx="638175" cy="476250"/>
            <wp:effectExtent l="0" t="0" r="9525" b="0"/>
            <wp:docPr id="27" name="Picture 27" descr="C:\Users\rambala\AppData\Local\Microsoft\Windows\INetCache\Content.MSO\2F9D48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bala\AppData\Local\Microsoft\Windows\INetCache\Content.MSO\2F9D487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476250"/>
                    </a:xfrm>
                    <a:prstGeom prst="rect">
                      <a:avLst/>
                    </a:prstGeom>
                    <a:noFill/>
                    <a:ln>
                      <a:noFill/>
                    </a:ln>
                  </pic:spPr>
                </pic:pic>
              </a:graphicData>
            </a:graphic>
          </wp:inline>
        </w:drawing>
      </w:r>
      <w:r w:rsidRPr="00BA1617">
        <w:t>on the top navigation bar.   </w:t>
      </w:r>
    </w:p>
    <w:p w14:paraId="31BC7F1C" w14:textId="77777777" w:rsidR="00BA1617" w:rsidRPr="00BA1617" w:rsidRDefault="00BA1617" w:rsidP="00BA1617">
      <w:r w:rsidRPr="00BA1617">
        <w:t> </w:t>
      </w:r>
    </w:p>
    <w:p w14:paraId="276534B5" w14:textId="77777777" w:rsidR="00BA1617" w:rsidRPr="00BA1617" w:rsidRDefault="00BA1617" w:rsidP="00483BAC">
      <w:pPr>
        <w:pStyle w:val="Heading2"/>
      </w:pPr>
      <w:r w:rsidRPr="00BA1617">
        <w:t>Using ARM Templates </w:t>
      </w:r>
    </w:p>
    <w:p w14:paraId="70A3CDEE" w14:textId="35F123F9" w:rsidR="00BA1617" w:rsidRPr="00BA1617" w:rsidRDefault="00D550AF" w:rsidP="00BA1617">
      <w:r>
        <w:t xml:space="preserve">The ARM templates need to be executed in order. </w:t>
      </w:r>
      <w:r w:rsidR="00BA1617" w:rsidRPr="00BA1617">
        <w:t>Select the ARM template that you want to run.  </w:t>
      </w:r>
    </w:p>
    <w:p w14:paraId="773734B2" w14:textId="77777777" w:rsidR="00445F44" w:rsidRDefault="00BA1617" w:rsidP="00BA1617">
      <w:r w:rsidRPr="00BA1617">
        <w:t xml:space="preserve">Within the ARM template, navigate to </w:t>
      </w:r>
      <w:r w:rsidRPr="00BA1617">
        <w:rPr>
          <w:i/>
          <w:iCs/>
        </w:rPr>
        <w:t xml:space="preserve">Documents &gt;Scripts &gt; </w:t>
      </w:r>
      <w:proofErr w:type="spellStart"/>
      <w:r w:rsidRPr="00BA1617">
        <w:rPr>
          <w:i/>
          <w:iCs/>
        </w:rPr>
        <w:t>ARMTemplate</w:t>
      </w:r>
      <w:proofErr w:type="spellEnd"/>
      <w:r w:rsidRPr="00BA1617">
        <w:t xml:space="preserve">, by running the following command: </w:t>
      </w:r>
    </w:p>
    <w:p w14:paraId="57201CEB" w14:textId="75812A0D" w:rsidR="00BA1617" w:rsidRPr="00BA1617" w:rsidRDefault="00BA1617" w:rsidP="00445F44">
      <w:pPr>
        <w:ind w:firstLine="720"/>
      </w:pPr>
      <w:r w:rsidRPr="00BA1617">
        <w:rPr>
          <w:b/>
          <w:bCs/>
        </w:rPr>
        <w:t>cd .\documents\Scripts\</w:t>
      </w:r>
      <w:proofErr w:type="spellStart"/>
      <w:r w:rsidRPr="00BA1617">
        <w:rPr>
          <w:b/>
          <w:bCs/>
        </w:rPr>
        <w:t>ARMTemplate</w:t>
      </w:r>
      <w:proofErr w:type="spellEnd"/>
      <w:r w:rsidRPr="00BA1617">
        <w:t> </w:t>
      </w:r>
    </w:p>
    <w:p w14:paraId="06024E26" w14:textId="6F09E925" w:rsidR="00BA1617" w:rsidRPr="00BA1617" w:rsidRDefault="00BA1617" w:rsidP="00BA1617">
      <w:r w:rsidRPr="00BA1617">
        <w:rPr>
          <w:noProof/>
        </w:rPr>
        <w:lastRenderedPageBreak/>
        <w:drawing>
          <wp:inline distT="0" distB="0" distL="0" distR="0" wp14:anchorId="14871450" wp14:editId="18ED9F6D">
            <wp:extent cx="5486400" cy="1639570"/>
            <wp:effectExtent l="0" t="0" r="0" b="0"/>
            <wp:docPr id="11" name="Picture 11" descr="C:\Users\rambala\AppData\Local\Microsoft\Windows\INetCache\Content.MSO\BE731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mbala\AppData\Local\Microsoft\Windows\INetCache\Content.MSO\BE73150.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639570"/>
                    </a:xfrm>
                    <a:prstGeom prst="rect">
                      <a:avLst/>
                    </a:prstGeom>
                    <a:noFill/>
                    <a:ln>
                      <a:noFill/>
                    </a:ln>
                  </pic:spPr>
                </pic:pic>
              </a:graphicData>
            </a:graphic>
          </wp:inline>
        </w:drawing>
      </w:r>
      <w:r w:rsidRPr="00BA1617">
        <w:t> </w:t>
      </w:r>
    </w:p>
    <w:p w14:paraId="18EB6B7C" w14:textId="7CECB354" w:rsidR="00BA1617" w:rsidRPr="00BA1617" w:rsidRDefault="00BA1617" w:rsidP="00BA1617">
      <w:r w:rsidRPr="00BA1617">
        <w:t xml:space="preserve">Once you are inside the correct folder, you can run the </w:t>
      </w:r>
      <w:r w:rsidRPr="00BA1617">
        <w:rPr>
          <w:i/>
          <w:iCs/>
        </w:rPr>
        <w:t>ARM</w:t>
      </w:r>
      <w:r w:rsidRPr="00BA1617">
        <w:t xml:space="preserve">. To do so, click </w:t>
      </w:r>
      <w:r w:rsidRPr="00BA1617">
        <w:rPr>
          <w:noProof/>
        </w:rPr>
        <w:drawing>
          <wp:inline distT="0" distB="0" distL="0" distR="0" wp14:anchorId="1D230DB7" wp14:editId="0DD98576">
            <wp:extent cx="638175" cy="476250"/>
            <wp:effectExtent l="0" t="0" r="9525" b="0"/>
            <wp:docPr id="3" name="Picture 3" descr="C:\Users\rambala\AppData\Local\Microsoft\Windows\INetCache\Content.MSO\EAF1B3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mbala\AppData\Local\Microsoft\Windows\INetCache\Content.MSO\EAF1B3DE.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8175" cy="476250"/>
                    </a:xfrm>
                    <a:prstGeom prst="rect">
                      <a:avLst/>
                    </a:prstGeom>
                    <a:noFill/>
                    <a:ln>
                      <a:noFill/>
                    </a:ln>
                  </pic:spPr>
                </pic:pic>
              </a:graphicData>
            </a:graphic>
          </wp:inline>
        </w:drawing>
      </w:r>
      <w:r w:rsidRPr="00BA1617">
        <w:t>on the top navigation bar.   </w:t>
      </w:r>
    </w:p>
    <w:p w14:paraId="7F51A917" w14:textId="5C2DD05C" w:rsidR="00FD0A64" w:rsidRDefault="00FD0A64">
      <w:r>
        <w:br w:type="page"/>
      </w:r>
    </w:p>
    <w:p w14:paraId="649F4AB6" w14:textId="77777777" w:rsidR="007043FA" w:rsidRDefault="007043FA"/>
    <w:p w14:paraId="656F061B" w14:textId="73B085CF" w:rsidR="004447CF" w:rsidRPr="004447CF" w:rsidRDefault="004447CF" w:rsidP="004447CF">
      <w:pPr>
        <w:pStyle w:val="Heading1"/>
        <w:rPr>
          <w:color w:val="FFFFFF" w:themeColor="background1"/>
        </w:rPr>
      </w:pPr>
      <w:r w:rsidRPr="004447CF">
        <w:rPr>
          <w:color w:val="FFFFFF" w:themeColor="background1"/>
        </w:rPr>
        <w:t>Part II</w:t>
      </w:r>
    </w:p>
    <w:p w14:paraId="4B3BF380" w14:textId="24337728" w:rsidR="0019570E" w:rsidRPr="00036B15" w:rsidRDefault="0019570E" w:rsidP="00A3153D">
      <w:pPr>
        <w:jc w:val="center"/>
        <w:rPr>
          <w:color w:val="auto"/>
          <w:sz w:val="72"/>
          <w:szCs w:val="72"/>
        </w:rPr>
      </w:pPr>
      <w:r w:rsidRPr="00036B15">
        <w:rPr>
          <w:color w:val="auto"/>
          <w:sz w:val="72"/>
          <w:szCs w:val="72"/>
        </w:rPr>
        <w:t>Part II</w:t>
      </w:r>
    </w:p>
    <w:p w14:paraId="23905291" w14:textId="77777777" w:rsidR="00036B15" w:rsidRPr="0029096C" w:rsidRDefault="00036B15" w:rsidP="00A3153D">
      <w:pPr>
        <w:jc w:val="center"/>
        <w:rPr>
          <w:sz w:val="72"/>
          <w:szCs w:val="72"/>
        </w:rPr>
      </w:pPr>
    </w:p>
    <w:p w14:paraId="3B1521A9" w14:textId="228044A1" w:rsidR="007043FA" w:rsidRPr="00036B15" w:rsidRDefault="003B14F1" w:rsidP="00A3153D">
      <w:pPr>
        <w:jc w:val="center"/>
        <w:rPr>
          <w:color w:val="003E75" w:themeColor="background2" w:themeShade="40"/>
          <w:sz w:val="52"/>
          <w:szCs w:val="52"/>
        </w:rPr>
      </w:pPr>
      <w:r w:rsidRPr="00036B15">
        <w:rPr>
          <w:color w:val="003E75" w:themeColor="background2" w:themeShade="40"/>
          <w:sz w:val="52"/>
          <w:szCs w:val="52"/>
        </w:rPr>
        <w:t>Azure Portal Guide</w:t>
      </w:r>
    </w:p>
    <w:p w14:paraId="79B3B9EF" w14:textId="77777777" w:rsidR="00821B01" w:rsidRDefault="00821B01" w:rsidP="001D15D8"/>
    <w:p w14:paraId="7FF12751" w14:textId="491647AB" w:rsidR="00821B01" w:rsidRDefault="00821B01">
      <w:r>
        <w:br w:type="page"/>
      </w:r>
    </w:p>
    <w:p w14:paraId="76C84256" w14:textId="77777777" w:rsidR="00821B01" w:rsidRPr="006048B6" w:rsidRDefault="00821B01" w:rsidP="001D15D8"/>
    <w:p w14:paraId="533BCF88" w14:textId="77777777" w:rsidR="00C6554A" w:rsidRDefault="00942BC1" w:rsidP="00C6554A">
      <w:pPr>
        <w:pStyle w:val="Heading1"/>
      </w:pPr>
      <w:r>
        <w:t>Let’s Get Set!</w:t>
      </w:r>
    </w:p>
    <w:p w14:paraId="176909C5" w14:textId="77777777" w:rsidR="004539A5" w:rsidRDefault="004539A5" w:rsidP="004539A5">
      <w:r>
        <w:t>Normally to login to Azure portal, we go to portal.azure.com.</w:t>
      </w:r>
    </w:p>
    <w:p w14:paraId="33A885B0" w14:textId="77777777" w:rsidR="004539A5" w:rsidRDefault="004539A5" w:rsidP="004539A5">
      <w:r>
        <w:t>However, for this workshop there is an Azure Ignite2018 preview portal. Using your student username and password in the flash card provided to you, login http://aka.ms/</w:t>
      </w:r>
      <w:hyperlink r:id="rId26" w:tgtFrame="_blank" w:history="1">
        <w:r>
          <w:rPr>
            <w:rStyle w:val="Hyperlink"/>
            <w:rFonts w:ascii="Segoe UI" w:hAnsi="Segoe UI" w:cs="Segoe UI"/>
            <w:color w:val="0062AF"/>
          </w:rPr>
          <w:t xml:space="preserve">Ignite2018-AzurePreviewPortal </w:t>
        </w:r>
      </w:hyperlink>
      <w:r>
        <w:t>.</w:t>
      </w:r>
    </w:p>
    <w:p w14:paraId="631D707A" w14:textId="77777777" w:rsidR="004539A5" w:rsidRDefault="004539A5" w:rsidP="004539A5">
      <w:pPr>
        <w:pStyle w:val="Note"/>
      </w:pPr>
      <w:r>
        <w:t xml:space="preserve">Note: Post Ignite2018, please use the regular Azure portal at </w:t>
      </w:r>
      <w:r w:rsidRPr="00BB3E8B">
        <w:t>http://portal.azure.com</w:t>
      </w:r>
    </w:p>
    <w:p w14:paraId="566007D1" w14:textId="77777777" w:rsidR="00C6554A" w:rsidRDefault="001B790A" w:rsidP="00A015BF">
      <w:pPr>
        <w:pStyle w:val="ListBullet"/>
        <w:numPr>
          <w:ilvl w:val="0"/>
          <w:numId w:val="0"/>
        </w:numPr>
      </w:pPr>
      <w:r>
        <w:rPr>
          <w:noProof/>
        </w:rPr>
        <w:drawing>
          <wp:inline distT="0" distB="0" distL="0" distR="0" wp14:anchorId="345EC470" wp14:editId="32A2D614">
            <wp:extent cx="5486400" cy="4253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253230"/>
                    </a:xfrm>
                    <a:prstGeom prst="rect">
                      <a:avLst/>
                    </a:prstGeom>
                  </pic:spPr>
                </pic:pic>
              </a:graphicData>
            </a:graphic>
          </wp:inline>
        </w:drawing>
      </w:r>
    </w:p>
    <w:p w14:paraId="3D18D03E" w14:textId="77777777" w:rsidR="007E09B1" w:rsidRDefault="005D66B5" w:rsidP="00A015BF">
      <w:pPr>
        <w:pStyle w:val="ListBullet"/>
        <w:numPr>
          <w:ilvl w:val="0"/>
          <w:numId w:val="0"/>
        </w:numPr>
      </w:pPr>
      <w:r>
        <w:t xml:space="preserve">Following </w:t>
      </w:r>
      <w:r w:rsidR="00000EAA">
        <w:t>a successful login, you w</w:t>
      </w:r>
      <w:r w:rsidR="002F2B84">
        <w:t>ill</w:t>
      </w:r>
      <w:r w:rsidR="00000EAA">
        <w:t xml:space="preserve"> land in </w:t>
      </w:r>
      <w:r w:rsidR="008B6AC1">
        <w:t xml:space="preserve">the </w:t>
      </w:r>
      <w:r w:rsidR="00000EAA">
        <w:t xml:space="preserve">Azure </w:t>
      </w:r>
      <w:r w:rsidR="007E09B1">
        <w:t>portal homepage</w:t>
      </w:r>
      <w:r w:rsidR="008B6AC1">
        <w:t>,</w:t>
      </w:r>
      <w:r w:rsidR="007E09B1">
        <w:t xml:space="preserve"> showing the </w:t>
      </w:r>
      <w:r w:rsidR="008B6AC1">
        <w:t xml:space="preserve">following </w:t>
      </w:r>
      <w:r w:rsidR="007E09B1">
        <w:t>dashboard</w:t>
      </w:r>
      <w:r w:rsidR="009B5DC7">
        <w:t>:</w:t>
      </w:r>
    </w:p>
    <w:p w14:paraId="7BF9A2E7" w14:textId="77777777" w:rsidR="004A0DEA" w:rsidRDefault="00054180" w:rsidP="00A015BF">
      <w:pPr>
        <w:pStyle w:val="ListBullet"/>
        <w:numPr>
          <w:ilvl w:val="0"/>
          <w:numId w:val="0"/>
        </w:numPr>
      </w:pPr>
      <w:r>
        <w:rPr>
          <w:noProof/>
        </w:rPr>
        <w:lastRenderedPageBreak/>
        <w:drawing>
          <wp:inline distT="0" distB="0" distL="0" distR="0" wp14:anchorId="2BFB8B7E" wp14:editId="6C232C86">
            <wp:extent cx="5486400" cy="4264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264025"/>
                    </a:xfrm>
                    <a:prstGeom prst="rect">
                      <a:avLst/>
                    </a:prstGeom>
                  </pic:spPr>
                </pic:pic>
              </a:graphicData>
            </a:graphic>
          </wp:inline>
        </w:drawing>
      </w:r>
    </w:p>
    <w:p w14:paraId="32EB6397" w14:textId="77777777" w:rsidR="00F42A83" w:rsidRDefault="00B87DD2" w:rsidP="00A015BF">
      <w:pPr>
        <w:pStyle w:val="ListBullet"/>
        <w:numPr>
          <w:ilvl w:val="0"/>
          <w:numId w:val="0"/>
        </w:numPr>
      </w:pPr>
      <w:r>
        <w:t xml:space="preserve">At this point, all you have </w:t>
      </w:r>
      <w:r w:rsidR="00425026">
        <w:t xml:space="preserve">is a Key vault resource </w:t>
      </w:r>
      <w:r w:rsidR="001538CB">
        <w:t xml:space="preserve">under your </w:t>
      </w:r>
      <w:r w:rsidR="00FB1781">
        <w:t xml:space="preserve">company resource group </w:t>
      </w:r>
      <w:r w:rsidR="00425026">
        <w:t xml:space="preserve">that was </w:t>
      </w:r>
      <w:r w:rsidR="00BB504C">
        <w:t>pre-configured by the instructor.</w:t>
      </w:r>
      <w:r w:rsidR="00FB1781">
        <w:t xml:space="preserve"> </w:t>
      </w:r>
    </w:p>
    <w:p w14:paraId="0B587273" w14:textId="77777777" w:rsidR="00C75AA5" w:rsidRDefault="00C75AA5" w:rsidP="00C75AA5">
      <w:pPr>
        <w:pStyle w:val="Heading2"/>
      </w:pPr>
      <w:r>
        <w:t>Azure Resource Group Blade:</w:t>
      </w:r>
    </w:p>
    <w:p w14:paraId="5B2B4A0B" w14:textId="77777777" w:rsidR="00B87DD2" w:rsidRDefault="00FB1781" w:rsidP="00A015BF">
      <w:pPr>
        <w:pStyle w:val="ListBullet"/>
        <w:numPr>
          <w:ilvl w:val="0"/>
          <w:numId w:val="0"/>
        </w:numPr>
      </w:pPr>
      <w:r>
        <w:t xml:space="preserve">You can see </w:t>
      </w:r>
      <w:r w:rsidR="00754F94">
        <w:t>the</w:t>
      </w:r>
      <w:bookmarkStart w:id="5" w:name="_GoBack"/>
      <w:bookmarkEnd w:id="5"/>
      <w:r w:rsidR="00754F94">
        <w:t xml:space="preserve"> resource group, by clicking </w:t>
      </w:r>
      <w:r w:rsidR="000D3FAC">
        <w:t xml:space="preserve"> </w:t>
      </w:r>
      <w:r w:rsidR="00363D65">
        <w:rPr>
          <w:noProof/>
        </w:rPr>
        <w:drawing>
          <wp:inline distT="0" distB="0" distL="0" distR="0" wp14:anchorId="1C700306" wp14:editId="1030B7DA">
            <wp:extent cx="847725" cy="15169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1131" cy="154096"/>
                    </a:xfrm>
                    <a:prstGeom prst="rect">
                      <a:avLst/>
                    </a:prstGeom>
                  </pic:spPr>
                </pic:pic>
              </a:graphicData>
            </a:graphic>
          </wp:inline>
        </w:drawing>
      </w:r>
      <w:r w:rsidR="009375E5">
        <w:t xml:space="preserve"> </w:t>
      </w:r>
      <w:r w:rsidR="00F40C13">
        <w:t xml:space="preserve">on the </w:t>
      </w:r>
      <w:r w:rsidR="008B4018">
        <w:t>left navigation pane</w:t>
      </w:r>
      <w:r w:rsidR="002A22A8">
        <w:t xml:space="preserve">. </w:t>
      </w:r>
    </w:p>
    <w:p w14:paraId="26C45E8A" w14:textId="77777777" w:rsidR="0038477E" w:rsidRDefault="0038477E" w:rsidP="00A015BF">
      <w:pPr>
        <w:pStyle w:val="ListBullet"/>
        <w:numPr>
          <w:ilvl w:val="0"/>
          <w:numId w:val="0"/>
        </w:numPr>
      </w:pPr>
      <w:r>
        <w:rPr>
          <w:noProof/>
        </w:rPr>
        <w:lastRenderedPageBreak/>
        <w:drawing>
          <wp:inline distT="0" distB="0" distL="0" distR="0" wp14:anchorId="3809E24A" wp14:editId="6E3AFE48">
            <wp:extent cx="5486400" cy="4258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258945"/>
                    </a:xfrm>
                    <a:prstGeom prst="rect">
                      <a:avLst/>
                    </a:prstGeom>
                  </pic:spPr>
                </pic:pic>
              </a:graphicData>
            </a:graphic>
          </wp:inline>
        </w:drawing>
      </w:r>
    </w:p>
    <w:p w14:paraId="566BA61A" w14:textId="77777777" w:rsidR="00AB2995" w:rsidRDefault="009C14C7" w:rsidP="00A015BF">
      <w:pPr>
        <w:pStyle w:val="ListBullet"/>
        <w:numPr>
          <w:ilvl w:val="0"/>
          <w:numId w:val="0"/>
        </w:numPr>
      </w:pPr>
      <w:r>
        <w:t>Clicking on a resource group name</w:t>
      </w:r>
      <w:r w:rsidR="0071455E">
        <w:t>, w</w:t>
      </w:r>
      <w:r w:rsidR="00E41EC1">
        <w:t>ill</w:t>
      </w:r>
      <w:r w:rsidR="0071455E">
        <w:t xml:space="preserve"> take you to the list </w:t>
      </w:r>
      <w:r w:rsidR="00521E6F">
        <w:t xml:space="preserve">of resources created within the </w:t>
      </w:r>
      <w:r w:rsidR="00A23EB6">
        <w:t>resource group</w:t>
      </w:r>
      <w:r w:rsidR="00515FCB">
        <w:t xml:space="preserve">. </w:t>
      </w:r>
    </w:p>
    <w:p w14:paraId="7AD028B4" w14:textId="77777777" w:rsidR="00AB2995" w:rsidRDefault="0097740F" w:rsidP="00A015BF">
      <w:pPr>
        <w:pStyle w:val="ListBullet"/>
        <w:numPr>
          <w:ilvl w:val="0"/>
          <w:numId w:val="0"/>
        </w:numPr>
      </w:pPr>
      <w:r>
        <w:rPr>
          <w:noProof/>
        </w:rPr>
        <w:lastRenderedPageBreak/>
        <w:drawing>
          <wp:inline distT="0" distB="0" distL="0" distR="0" wp14:anchorId="683A0258" wp14:editId="1478E348">
            <wp:extent cx="5486400" cy="3723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723640"/>
                    </a:xfrm>
                    <a:prstGeom prst="rect">
                      <a:avLst/>
                    </a:prstGeom>
                  </pic:spPr>
                </pic:pic>
              </a:graphicData>
            </a:graphic>
          </wp:inline>
        </w:drawing>
      </w:r>
    </w:p>
    <w:p w14:paraId="1EB68BDC" w14:textId="77777777" w:rsidR="00293191" w:rsidRDefault="00251F8A" w:rsidP="00A015BF">
      <w:pPr>
        <w:pStyle w:val="ListBullet"/>
        <w:numPr>
          <w:ilvl w:val="0"/>
          <w:numId w:val="0"/>
        </w:numPr>
      </w:pPr>
      <w:r w:rsidRPr="00251F8A">
        <w:t xml:space="preserve">Each resource in Azure must belong to a resource group. A resource group is simply a logical construct that groups multiple resources </w:t>
      </w:r>
      <w:r w:rsidR="00286027" w:rsidRPr="00251F8A">
        <w:t>together,</w:t>
      </w:r>
      <w:r w:rsidRPr="00251F8A">
        <w:t xml:space="preserve"> so they can be managed as a single entity. For example, resources that share a similar lifecycle, such as the resources for an n-tier application may be created or deleted as a group.</w:t>
      </w:r>
      <w:r w:rsidR="009D4C31">
        <w:t xml:space="preserve"> </w:t>
      </w:r>
    </w:p>
    <w:p w14:paraId="5C20442C" w14:textId="77777777" w:rsidR="00B7056F" w:rsidRDefault="009D4C31" w:rsidP="00A015BF">
      <w:pPr>
        <w:pStyle w:val="ListBullet"/>
        <w:numPr>
          <w:ilvl w:val="0"/>
          <w:numId w:val="0"/>
        </w:numPr>
      </w:pPr>
      <w:r>
        <w:t xml:space="preserve">For this </w:t>
      </w:r>
      <w:r w:rsidR="00312C86">
        <w:t>workshop</w:t>
      </w:r>
      <w:r w:rsidR="00CF02EA">
        <w:t>,</w:t>
      </w:r>
      <w:r>
        <w:t xml:space="preserve"> </w:t>
      </w:r>
      <w:r w:rsidR="00123991">
        <w:t>we w</w:t>
      </w:r>
      <w:r w:rsidR="00E41EC1">
        <w:t>ill</w:t>
      </w:r>
      <w:r w:rsidR="00123991">
        <w:t xml:space="preserve"> be</w:t>
      </w:r>
      <w:r w:rsidR="004E4156">
        <w:t xml:space="preserve"> creat</w:t>
      </w:r>
      <w:r w:rsidR="00123991">
        <w:t>ing</w:t>
      </w:r>
      <w:r w:rsidR="004E4156">
        <w:t xml:space="preserve"> </w:t>
      </w:r>
      <w:r w:rsidR="00D068A9">
        <w:t xml:space="preserve">all the resources under the </w:t>
      </w:r>
      <w:r w:rsidR="00E40E91">
        <w:t xml:space="preserve">previously created </w:t>
      </w:r>
      <w:proofErr w:type="spellStart"/>
      <w:r w:rsidR="00E40E91">
        <w:t>CompanyXX</w:t>
      </w:r>
      <w:proofErr w:type="spellEnd"/>
      <w:r w:rsidR="00E40E91">
        <w:t xml:space="preserve"> </w:t>
      </w:r>
      <w:r w:rsidR="003F287E">
        <w:t>resource group.</w:t>
      </w:r>
      <w:r w:rsidR="00D6169C">
        <w:t xml:space="preserve"> </w:t>
      </w:r>
      <w:r w:rsidR="00A13009">
        <w:t xml:space="preserve">Therefore, you can use the </w:t>
      </w:r>
      <w:proofErr w:type="spellStart"/>
      <w:r w:rsidR="00500A70">
        <w:t>CompanyXX</w:t>
      </w:r>
      <w:proofErr w:type="spellEnd"/>
      <w:r w:rsidR="00500A70">
        <w:t xml:space="preserve"> resource group blade, shown above, as the </w:t>
      </w:r>
      <w:r w:rsidR="00E450FA">
        <w:t>base</w:t>
      </w:r>
      <w:r w:rsidR="00F34B8C">
        <w:t xml:space="preserve">, and create </w:t>
      </w:r>
      <w:r w:rsidR="00E51972">
        <w:t xml:space="preserve">all the resources from here. As you create new resources, </w:t>
      </w:r>
      <w:r w:rsidR="00B414D4">
        <w:t>they w</w:t>
      </w:r>
      <w:r w:rsidR="00E41EC1">
        <w:t>ill be</w:t>
      </w:r>
      <w:r w:rsidR="00B414D4">
        <w:t xml:space="preserve"> </w:t>
      </w:r>
      <w:r w:rsidR="009C0A06">
        <w:t xml:space="preserve">listed along with the </w:t>
      </w:r>
      <w:r w:rsidR="00F21112">
        <w:t>key vault resource, in the over</w:t>
      </w:r>
      <w:r w:rsidR="00A01256">
        <w:t xml:space="preserve">view of the </w:t>
      </w:r>
      <w:r w:rsidR="00A01256" w:rsidRPr="00A97B64">
        <w:rPr>
          <w:i/>
        </w:rPr>
        <w:t xml:space="preserve">resource group </w:t>
      </w:r>
      <w:r w:rsidR="00A01256" w:rsidRPr="00B405D2">
        <w:t>blade</w:t>
      </w:r>
      <w:r w:rsidR="00A01256" w:rsidRPr="00A97B64">
        <w:rPr>
          <w:i/>
        </w:rPr>
        <w:t>.</w:t>
      </w:r>
    </w:p>
    <w:p w14:paraId="5CE4303D" w14:textId="0C622BE5" w:rsidR="00C63123" w:rsidRDefault="00F769A8" w:rsidP="003A55E1">
      <w:pPr>
        <w:pStyle w:val="Note"/>
      </w:pPr>
      <w:r>
        <w:t xml:space="preserve">NOTE: The </w:t>
      </w:r>
      <w:proofErr w:type="spellStart"/>
      <w:r>
        <w:t>CompanyXX</w:t>
      </w:r>
      <w:proofErr w:type="spellEnd"/>
      <w:r>
        <w:t xml:space="preserve"> resource group blade </w:t>
      </w:r>
      <w:r w:rsidR="00614F6D">
        <w:t xml:space="preserve">illustrated in the </w:t>
      </w:r>
      <w:r w:rsidR="006E0AF6">
        <w:t>preceding</w:t>
      </w:r>
      <w:r w:rsidR="00614F6D">
        <w:t xml:space="preserve"> </w:t>
      </w:r>
      <w:r w:rsidR="006E0AF6">
        <w:t xml:space="preserve">picture </w:t>
      </w:r>
      <w:r w:rsidR="00350EA1">
        <w:t>is</w:t>
      </w:r>
      <w:r w:rsidR="006E0AF6">
        <w:t xml:space="preserve"> your base</w:t>
      </w:r>
      <w:r w:rsidR="009B217C">
        <w:t xml:space="preserve">, from which you </w:t>
      </w:r>
      <w:r w:rsidR="00350EA1">
        <w:t>will</w:t>
      </w:r>
      <w:r w:rsidR="009B217C">
        <w:t xml:space="preserve"> create the resources for this </w:t>
      </w:r>
      <w:r w:rsidR="00776313">
        <w:t>workshop</w:t>
      </w:r>
      <w:r w:rsidR="003260EB">
        <w:t>.</w:t>
      </w:r>
      <w:r w:rsidR="003D6C52">
        <w:t xml:space="preserve"> </w:t>
      </w:r>
      <w:r w:rsidR="002D06B1">
        <w:t>In the rest of th</w:t>
      </w:r>
      <w:r w:rsidR="0070512D">
        <w:t xml:space="preserve">is document this blade is referred to as </w:t>
      </w:r>
      <w:r w:rsidR="004539A5">
        <w:t>‘b</w:t>
      </w:r>
      <w:r w:rsidR="00A60B61">
        <w:t xml:space="preserve">ase </w:t>
      </w:r>
      <w:r w:rsidR="004539A5">
        <w:t>b</w:t>
      </w:r>
      <w:r w:rsidR="00A60B61">
        <w:t>lade</w:t>
      </w:r>
      <w:r w:rsidR="004539A5">
        <w:t>’</w:t>
      </w:r>
      <w:r w:rsidR="00A60B61">
        <w:t xml:space="preserve">. </w:t>
      </w:r>
    </w:p>
    <w:p w14:paraId="391B6F59" w14:textId="7BDBC179" w:rsidR="00A01256" w:rsidRDefault="00BC36F4" w:rsidP="00A015BF">
      <w:pPr>
        <w:pStyle w:val="ListBullet"/>
        <w:numPr>
          <w:ilvl w:val="0"/>
          <w:numId w:val="0"/>
        </w:numPr>
      </w:pPr>
      <w:r>
        <w:t xml:space="preserve">The pre-created key vault resource contains </w:t>
      </w:r>
      <w:r w:rsidR="000847F6">
        <w:t>the</w:t>
      </w:r>
      <w:r>
        <w:t xml:space="preserve"> username and password </w:t>
      </w:r>
      <w:r w:rsidR="000847F6">
        <w:t>that you need to access the on-prem</w:t>
      </w:r>
      <w:r w:rsidR="00ED7637">
        <w:t>ises</w:t>
      </w:r>
      <w:r w:rsidR="000847F6">
        <w:t xml:space="preserve"> V</w:t>
      </w:r>
      <w:r w:rsidR="008E1591">
        <w:t xml:space="preserve">irtual </w:t>
      </w:r>
      <w:r w:rsidR="000847F6">
        <w:t>M</w:t>
      </w:r>
      <w:r w:rsidR="008E1591">
        <w:t>achine (VM)</w:t>
      </w:r>
      <w:r w:rsidR="000847F6">
        <w:t xml:space="preserve"> assigned </w:t>
      </w:r>
      <w:r w:rsidR="00ED7637">
        <w:t>to</w:t>
      </w:r>
      <w:r w:rsidR="000847F6">
        <w:t xml:space="preserve"> you. You </w:t>
      </w:r>
      <w:r w:rsidR="00873E9D">
        <w:t>need to use th</w:t>
      </w:r>
      <w:r w:rsidR="004C4C0C">
        <w:t>is</w:t>
      </w:r>
      <w:r w:rsidR="00873E9D">
        <w:t xml:space="preserve"> username and password </w:t>
      </w:r>
      <w:r w:rsidR="0087704A">
        <w:t>for t</w:t>
      </w:r>
      <w:r w:rsidR="00E47543">
        <w:t xml:space="preserve">he admin accounts on the VMs you </w:t>
      </w:r>
      <w:r w:rsidR="00350EA1">
        <w:t>will</w:t>
      </w:r>
      <w:r w:rsidR="00C06B8F">
        <w:t xml:space="preserve"> be creating in Azure.</w:t>
      </w:r>
    </w:p>
    <w:p w14:paraId="6C8B8557" w14:textId="77777777" w:rsidR="0038477E" w:rsidRDefault="007C72F8" w:rsidP="007C72F8">
      <w:pPr>
        <w:pStyle w:val="Heading2"/>
      </w:pPr>
      <w:r>
        <w:t>Accessing Azure Key Vault</w:t>
      </w:r>
    </w:p>
    <w:p w14:paraId="3F875CE8" w14:textId="30153407" w:rsidR="007C72F8" w:rsidRDefault="003D6C52" w:rsidP="00A015BF">
      <w:pPr>
        <w:pStyle w:val="ListBullet"/>
        <w:numPr>
          <w:ilvl w:val="0"/>
          <w:numId w:val="0"/>
        </w:numPr>
      </w:pPr>
      <w:r>
        <w:t xml:space="preserve">Click </w:t>
      </w:r>
      <w:r w:rsidR="000C64D9">
        <w:t xml:space="preserve">on </w:t>
      </w:r>
      <w:r w:rsidR="003D37E4">
        <w:t xml:space="preserve">the Key Vault resource </w:t>
      </w:r>
      <w:r w:rsidR="00A60B61">
        <w:t>(</w:t>
      </w:r>
      <w:proofErr w:type="spellStart"/>
      <w:r w:rsidR="00A60B61">
        <w:t>CompanyXX-kv</w:t>
      </w:r>
      <w:proofErr w:type="spellEnd"/>
      <w:r w:rsidR="00A60B61">
        <w:t xml:space="preserve">) in your </w:t>
      </w:r>
      <w:r w:rsidR="00ED7637">
        <w:t>b</w:t>
      </w:r>
      <w:r w:rsidR="00A60B61">
        <w:t xml:space="preserve">ase </w:t>
      </w:r>
      <w:r w:rsidR="00ED7637">
        <w:t>b</w:t>
      </w:r>
      <w:r w:rsidR="00A60B61">
        <w:t>lade</w:t>
      </w:r>
      <w:r w:rsidR="001D5DB1">
        <w:t>.</w:t>
      </w:r>
    </w:p>
    <w:p w14:paraId="47040553" w14:textId="77777777" w:rsidR="00131356" w:rsidRDefault="00131356" w:rsidP="00A015BF">
      <w:pPr>
        <w:pStyle w:val="ListBullet"/>
        <w:numPr>
          <w:ilvl w:val="0"/>
          <w:numId w:val="0"/>
        </w:numPr>
      </w:pPr>
      <w:r>
        <w:rPr>
          <w:noProof/>
        </w:rPr>
        <w:lastRenderedPageBreak/>
        <w:drawing>
          <wp:inline distT="0" distB="0" distL="0" distR="0" wp14:anchorId="7CB3F78D" wp14:editId="1F2CD77B">
            <wp:extent cx="5486400" cy="3772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772535"/>
                    </a:xfrm>
                    <a:prstGeom prst="rect">
                      <a:avLst/>
                    </a:prstGeom>
                  </pic:spPr>
                </pic:pic>
              </a:graphicData>
            </a:graphic>
          </wp:inline>
        </w:drawing>
      </w:r>
    </w:p>
    <w:p w14:paraId="004D2137" w14:textId="337E2177" w:rsidR="00BB504C" w:rsidRDefault="00131356" w:rsidP="00A015BF">
      <w:pPr>
        <w:pStyle w:val="ListBullet"/>
        <w:numPr>
          <w:ilvl w:val="0"/>
          <w:numId w:val="0"/>
        </w:numPr>
      </w:pPr>
      <w:r>
        <w:t xml:space="preserve">On the </w:t>
      </w:r>
      <w:r w:rsidRPr="00ED7637">
        <w:rPr>
          <w:i/>
        </w:rPr>
        <w:t>key vault blade</w:t>
      </w:r>
      <w:r>
        <w:t xml:space="preserve"> that opens, </w:t>
      </w:r>
      <w:r w:rsidR="00922973">
        <w:t xml:space="preserve">click </w:t>
      </w:r>
      <w:r w:rsidR="00E57C79">
        <w:rPr>
          <w:noProof/>
        </w:rPr>
        <w:drawing>
          <wp:inline distT="0" distB="0" distL="0" distR="0" wp14:anchorId="16535BE2" wp14:editId="16F8AA8C">
            <wp:extent cx="514350" cy="142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4350" cy="142875"/>
                    </a:xfrm>
                    <a:prstGeom prst="rect">
                      <a:avLst/>
                    </a:prstGeom>
                  </pic:spPr>
                </pic:pic>
              </a:graphicData>
            </a:graphic>
          </wp:inline>
        </w:drawing>
      </w:r>
      <w:r w:rsidR="00E57C79">
        <w:t xml:space="preserve">on the </w:t>
      </w:r>
      <w:r w:rsidR="00682B6E">
        <w:t xml:space="preserve">left navigation </w:t>
      </w:r>
      <w:r w:rsidR="00B25AA2">
        <w:t>pane of the blade.</w:t>
      </w:r>
    </w:p>
    <w:p w14:paraId="29FFE937" w14:textId="77777777" w:rsidR="00A847F9" w:rsidRDefault="002820A2" w:rsidP="00A015BF">
      <w:pPr>
        <w:pStyle w:val="ListBullet"/>
        <w:numPr>
          <w:ilvl w:val="0"/>
          <w:numId w:val="0"/>
        </w:numPr>
      </w:pPr>
      <w:r>
        <w:rPr>
          <w:noProof/>
        </w:rPr>
        <w:drawing>
          <wp:inline distT="0" distB="0" distL="0" distR="0" wp14:anchorId="5CB36E3C" wp14:editId="6A98E888">
            <wp:extent cx="5486400" cy="2890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90520"/>
                    </a:xfrm>
                    <a:prstGeom prst="rect">
                      <a:avLst/>
                    </a:prstGeom>
                  </pic:spPr>
                </pic:pic>
              </a:graphicData>
            </a:graphic>
          </wp:inline>
        </w:drawing>
      </w:r>
    </w:p>
    <w:p w14:paraId="59A2993B" w14:textId="239C8206" w:rsidR="00054180" w:rsidRDefault="00C70DB0" w:rsidP="00A015BF">
      <w:pPr>
        <w:pStyle w:val="ListBullet"/>
        <w:numPr>
          <w:ilvl w:val="0"/>
          <w:numId w:val="0"/>
        </w:numPr>
      </w:pPr>
      <w:r>
        <w:t xml:space="preserve">On the </w:t>
      </w:r>
      <w:r w:rsidRPr="00ED7637">
        <w:rPr>
          <w:i/>
        </w:rPr>
        <w:t>key vault Secrets</w:t>
      </w:r>
      <w:r>
        <w:t xml:space="preserve"> </w:t>
      </w:r>
      <w:r w:rsidR="00280D49">
        <w:t xml:space="preserve">blade that </w:t>
      </w:r>
      <w:r w:rsidR="001C3019">
        <w:t>opens</w:t>
      </w:r>
      <w:r w:rsidR="00280D49">
        <w:t>, click on your username (</w:t>
      </w:r>
      <w:r w:rsidR="00ED7637">
        <w:t xml:space="preserve">ex: </w:t>
      </w:r>
      <w:r w:rsidR="00280D49">
        <w:t>Company25User</w:t>
      </w:r>
      <w:r w:rsidR="004C654A">
        <w:t>).</w:t>
      </w:r>
    </w:p>
    <w:p w14:paraId="4DDD41C7" w14:textId="77777777" w:rsidR="00225383" w:rsidRDefault="00225383" w:rsidP="00A015BF">
      <w:pPr>
        <w:pStyle w:val="ListBullet"/>
        <w:numPr>
          <w:ilvl w:val="0"/>
          <w:numId w:val="0"/>
        </w:numPr>
      </w:pPr>
      <w:r>
        <w:rPr>
          <w:noProof/>
        </w:rPr>
        <w:lastRenderedPageBreak/>
        <w:drawing>
          <wp:inline distT="0" distB="0" distL="0" distR="0" wp14:anchorId="071DA976" wp14:editId="17FAD79B">
            <wp:extent cx="4210050" cy="1895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050" cy="1895475"/>
                    </a:xfrm>
                    <a:prstGeom prst="rect">
                      <a:avLst/>
                    </a:prstGeom>
                  </pic:spPr>
                </pic:pic>
              </a:graphicData>
            </a:graphic>
          </wp:inline>
        </w:drawing>
      </w:r>
    </w:p>
    <w:p w14:paraId="3C3144DD" w14:textId="77777777" w:rsidR="00A5581A" w:rsidRDefault="00A5581A" w:rsidP="00A015BF">
      <w:pPr>
        <w:pStyle w:val="ListBullet"/>
        <w:numPr>
          <w:ilvl w:val="0"/>
          <w:numId w:val="0"/>
        </w:numPr>
      </w:pPr>
      <w:r>
        <w:t xml:space="preserve">Click on the current version of the secret. </w:t>
      </w:r>
    </w:p>
    <w:p w14:paraId="492B9665" w14:textId="77777777" w:rsidR="00A8713A" w:rsidRDefault="007A4147" w:rsidP="00A015BF">
      <w:pPr>
        <w:pStyle w:val="ListBullet"/>
        <w:numPr>
          <w:ilvl w:val="0"/>
          <w:numId w:val="0"/>
        </w:numPr>
      </w:pPr>
      <w:r>
        <w:rPr>
          <w:noProof/>
        </w:rPr>
        <w:drawing>
          <wp:inline distT="0" distB="0" distL="0" distR="0" wp14:anchorId="0D2E1095" wp14:editId="3B3ECB3E">
            <wp:extent cx="5486400" cy="2984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84500"/>
                    </a:xfrm>
                    <a:prstGeom prst="rect">
                      <a:avLst/>
                    </a:prstGeom>
                  </pic:spPr>
                </pic:pic>
              </a:graphicData>
            </a:graphic>
          </wp:inline>
        </w:drawing>
      </w:r>
    </w:p>
    <w:p w14:paraId="28357ECE" w14:textId="756ED144" w:rsidR="007A4147" w:rsidRDefault="007A4147" w:rsidP="00A015BF">
      <w:pPr>
        <w:pStyle w:val="ListBullet"/>
        <w:numPr>
          <w:ilvl w:val="0"/>
          <w:numId w:val="0"/>
        </w:numPr>
      </w:pPr>
      <w:r>
        <w:t xml:space="preserve">On the extended blade, click </w:t>
      </w:r>
      <w:r w:rsidR="008A4B5B">
        <w:t xml:space="preserve">on </w:t>
      </w:r>
      <w:r w:rsidR="008A4B5B" w:rsidRPr="00ED7637">
        <w:rPr>
          <w:i/>
        </w:rPr>
        <w:t>Show secret value</w:t>
      </w:r>
      <w:r w:rsidR="009C2B21">
        <w:t xml:space="preserve"> and </w:t>
      </w:r>
      <w:r w:rsidR="006F49BA">
        <w:t>copy the secret value by clicking the copy icon that follows the value.</w:t>
      </w:r>
    </w:p>
    <w:p w14:paraId="274E5DB5" w14:textId="77777777" w:rsidR="0094754D" w:rsidRDefault="009B41C1" w:rsidP="002B002C">
      <w:pPr>
        <w:pStyle w:val="Tip"/>
      </w:pPr>
      <w:r>
        <w:t xml:space="preserve">Tip: You may want to copy the </w:t>
      </w:r>
      <w:r w:rsidR="00C46FA4">
        <w:t xml:space="preserve">secret value and the username </w:t>
      </w:r>
      <w:r w:rsidR="00991F2D">
        <w:t xml:space="preserve">to a </w:t>
      </w:r>
      <w:r w:rsidR="0094754D">
        <w:t>notepad and</w:t>
      </w:r>
      <w:r w:rsidR="00240738">
        <w:t xml:space="preserve"> keep it </w:t>
      </w:r>
      <w:r w:rsidR="002C02BF">
        <w:t xml:space="preserve">readily accessible </w:t>
      </w:r>
      <w:r w:rsidR="0094754D">
        <w:t>by you (and only by you),</w:t>
      </w:r>
      <w:r w:rsidR="00240738">
        <w:t xml:space="preserve"> for</w:t>
      </w:r>
      <w:r w:rsidR="002C02BF">
        <w:t xml:space="preserve"> the rest of the</w:t>
      </w:r>
      <w:r w:rsidR="0094754D">
        <w:t xml:space="preserve"> training.</w:t>
      </w:r>
    </w:p>
    <w:p w14:paraId="046DBD6D" w14:textId="77777777" w:rsidR="00350EA1" w:rsidRDefault="00350EA1" w:rsidP="00350EA1">
      <w:pPr>
        <w:pStyle w:val="Note"/>
      </w:pPr>
      <w:r>
        <w:t>Note: Throughout this guide, if value is not specified for a configuration parameter, then use the default value. For example, in Step 1, Virtual network deployment model defaults to “Resource Manager” (in this workshop, we will be deploying all the resources in Resource Manager model)</w:t>
      </w:r>
    </w:p>
    <w:p w14:paraId="0108BBD1" w14:textId="77777777" w:rsidR="006F49BA" w:rsidRDefault="002C02BF" w:rsidP="00296DDC">
      <w:pPr>
        <w:pStyle w:val="Heading1"/>
      </w:pPr>
      <w:r>
        <w:lastRenderedPageBreak/>
        <w:t xml:space="preserve"> </w:t>
      </w:r>
      <w:r w:rsidR="00F712F2">
        <w:t xml:space="preserve">Step 1: </w:t>
      </w:r>
      <w:r w:rsidR="00296DDC">
        <w:t>Create a VNet</w:t>
      </w:r>
    </w:p>
    <w:p w14:paraId="471A03C3" w14:textId="77777777" w:rsidR="008A6900" w:rsidRDefault="00296DDC" w:rsidP="00A015BF">
      <w:pPr>
        <w:pStyle w:val="ListBullet"/>
        <w:numPr>
          <w:ilvl w:val="0"/>
          <w:numId w:val="0"/>
        </w:numPr>
      </w:pPr>
      <w:r>
        <w:t>In this step</w:t>
      </w:r>
      <w:r w:rsidR="002D308C">
        <w:t>,</w:t>
      </w:r>
      <w:r>
        <w:t xml:space="preserve"> </w:t>
      </w:r>
      <w:r w:rsidR="00890E51">
        <w:t xml:space="preserve">let’s create </w:t>
      </w:r>
      <w:r w:rsidR="00BC6D13">
        <w:t xml:space="preserve">a </w:t>
      </w:r>
      <w:r w:rsidR="00890E51">
        <w:t xml:space="preserve">VNet </w:t>
      </w:r>
      <w:r w:rsidR="002D308C">
        <w:t xml:space="preserve">that </w:t>
      </w:r>
      <w:r w:rsidR="00350EA1">
        <w:t>will</w:t>
      </w:r>
      <w:r w:rsidR="002D308C">
        <w:t xml:space="preserve"> be used as a regional hub</w:t>
      </w:r>
      <w:r w:rsidR="00AA6EB4">
        <w:t xml:space="preserve"> in </w:t>
      </w:r>
      <w:r w:rsidR="004E73F7">
        <w:t>your resour</w:t>
      </w:r>
      <w:r w:rsidR="008A1BFD">
        <w:t>ce group</w:t>
      </w:r>
      <w:r w:rsidR="00BC6D13">
        <w:t>,</w:t>
      </w:r>
      <w:r w:rsidR="008A1BFD">
        <w:t xml:space="preserve"> and </w:t>
      </w:r>
      <w:r w:rsidR="006B3F7F">
        <w:t>carve out</w:t>
      </w:r>
      <w:r w:rsidR="008A1BFD">
        <w:t xml:space="preserve"> two </w:t>
      </w:r>
      <w:r w:rsidR="007549DA">
        <w:t xml:space="preserve">additional </w:t>
      </w:r>
      <w:r w:rsidR="008A1BFD">
        <w:t>subnets</w:t>
      </w:r>
      <w:r w:rsidR="008A6900">
        <w:t>, within the VNet</w:t>
      </w:r>
      <w:r w:rsidR="008A1BFD">
        <w:t>.</w:t>
      </w:r>
    </w:p>
    <w:p w14:paraId="4C0F2A94" w14:textId="6EFB5893" w:rsidR="00F20FD1" w:rsidRDefault="00F20FD1" w:rsidP="001F2FDE">
      <w:pPr>
        <w:pStyle w:val="Heading2"/>
      </w:pPr>
      <w:r>
        <w:t xml:space="preserve">Create </w:t>
      </w:r>
      <w:r w:rsidR="00BA3D48">
        <w:t xml:space="preserve">a </w:t>
      </w:r>
      <w:r w:rsidR="001F2FDE">
        <w:t>VNet</w:t>
      </w:r>
    </w:p>
    <w:p w14:paraId="7CE153CB" w14:textId="698D52AC" w:rsidR="007E7194" w:rsidRDefault="000C0C26" w:rsidP="008E728F">
      <w:pPr>
        <w:pStyle w:val="ListBullet"/>
        <w:numPr>
          <w:ilvl w:val="0"/>
          <w:numId w:val="0"/>
        </w:numPr>
        <w:spacing w:after="0"/>
      </w:pPr>
      <w:r>
        <w:t>We need the following information to create a VNet:</w:t>
      </w:r>
    </w:p>
    <w:p w14:paraId="12F01AA1" w14:textId="77777777" w:rsidR="00E559B2" w:rsidRDefault="00E559B2" w:rsidP="00524D7C">
      <w:pPr>
        <w:pStyle w:val="ListBullet"/>
        <w:numPr>
          <w:ilvl w:val="0"/>
          <w:numId w:val="0"/>
        </w:numPr>
        <w:spacing w:after="0"/>
      </w:pPr>
      <w:r>
        <w:tab/>
        <w:t xml:space="preserve">VNet Name: </w:t>
      </w:r>
      <w:r w:rsidR="003611E4" w:rsidRPr="006563AA">
        <w:rPr>
          <w:b/>
        </w:rPr>
        <w:t>Hub01-VNet</w:t>
      </w:r>
      <w:r w:rsidR="006D3E20" w:rsidRPr="006563AA">
        <w:rPr>
          <w:b/>
        </w:rPr>
        <w:t>01</w:t>
      </w:r>
    </w:p>
    <w:p w14:paraId="58268A1A" w14:textId="6E5CBE63" w:rsidR="000C0C26" w:rsidRDefault="000C0C26" w:rsidP="00524D7C">
      <w:pPr>
        <w:pStyle w:val="ListBullet"/>
        <w:numPr>
          <w:ilvl w:val="0"/>
          <w:numId w:val="0"/>
        </w:numPr>
        <w:spacing w:after="0"/>
      </w:pPr>
      <w:r>
        <w:tab/>
      </w:r>
      <w:r w:rsidR="00A31C5D">
        <w:t xml:space="preserve">Address space: </w:t>
      </w:r>
      <w:r w:rsidR="00A31C5D" w:rsidRPr="001C52F7">
        <w:rPr>
          <w:b/>
        </w:rPr>
        <w:t>10.</w:t>
      </w:r>
      <w:r w:rsidR="00A31C5D">
        <w:rPr>
          <w:b/>
        </w:rPr>
        <w:t>1</w:t>
      </w:r>
      <w:r w:rsidR="00A31C5D" w:rsidRPr="001C52F7">
        <w:rPr>
          <w:b/>
        </w:rPr>
        <w:t>0.1</w:t>
      </w:r>
      <w:r w:rsidR="00A31C5D" w:rsidRPr="003440F6">
        <w:rPr>
          <w:i/>
          <w:color w:val="007DEB" w:themeColor="background2" w:themeShade="80"/>
        </w:rPr>
        <w:t>XX</w:t>
      </w:r>
      <w:r w:rsidR="00A31C5D" w:rsidRPr="001C52F7">
        <w:rPr>
          <w:b/>
        </w:rPr>
        <w:t>.0/2</w:t>
      </w:r>
      <w:r w:rsidR="00A31C5D">
        <w:rPr>
          <w:b/>
        </w:rPr>
        <w:t xml:space="preserve">5 </w:t>
      </w:r>
      <w:r w:rsidR="00A31C5D" w:rsidRPr="004B69CF">
        <w:t xml:space="preserve">(ex: </w:t>
      </w:r>
      <w:r w:rsidR="00A31C5D">
        <w:t>10.10.125.0/25 for company 25</w:t>
      </w:r>
      <w:r w:rsidR="00A31C5D" w:rsidRPr="004B69CF">
        <w:t>)</w:t>
      </w:r>
      <w:r w:rsidR="00E460DF">
        <w:tab/>
      </w:r>
    </w:p>
    <w:p w14:paraId="203A4F08" w14:textId="3296A436" w:rsidR="00E460DF" w:rsidRDefault="00E460DF" w:rsidP="000C0C26">
      <w:pPr>
        <w:pStyle w:val="ListBullet"/>
        <w:numPr>
          <w:ilvl w:val="0"/>
          <w:numId w:val="0"/>
        </w:numPr>
        <w:spacing w:after="0"/>
        <w:ind w:firstLine="720"/>
      </w:pPr>
      <w:r>
        <w:t xml:space="preserve">Subscription (Name): </w:t>
      </w:r>
      <w:r w:rsidRPr="006563AA">
        <w:rPr>
          <w:b/>
        </w:rPr>
        <w:t>Virtual Data Center Workshop</w:t>
      </w:r>
    </w:p>
    <w:p w14:paraId="77F6B6C0" w14:textId="77777777" w:rsidR="00B55698" w:rsidRDefault="00B55698" w:rsidP="00524D7C">
      <w:pPr>
        <w:pStyle w:val="ListBullet"/>
        <w:numPr>
          <w:ilvl w:val="0"/>
          <w:numId w:val="0"/>
        </w:numPr>
        <w:spacing w:after="0"/>
      </w:pPr>
      <w:r>
        <w:tab/>
        <w:t>Resource group</w:t>
      </w:r>
      <w:r w:rsidR="005B0958">
        <w:t xml:space="preserve">: </w:t>
      </w:r>
      <w:proofErr w:type="spellStart"/>
      <w:r w:rsidR="00F14DF1" w:rsidRPr="00B036E9">
        <w:rPr>
          <w:b/>
        </w:rPr>
        <w:t>Company</w:t>
      </w:r>
      <w:r w:rsidR="00F14DF1" w:rsidRPr="003440F6">
        <w:rPr>
          <w:i/>
          <w:color w:val="007DEB" w:themeColor="background2" w:themeShade="80"/>
        </w:rPr>
        <w:t>XX</w:t>
      </w:r>
      <w:proofErr w:type="spellEnd"/>
      <w:r w:rsidR="00601AB1" w:rsidRPr="0032030E">
        <w:rPr>
          <w:color w:val="FF0000"/>
        </w:rPr>
        <w:t xml:space="preserve"> </w:t>
      </w:r>
      <w:r w:rsidR="00601AB1">
        <w:t>(</w:t>
      </w:r>
      <w:r w:rsidR="0053233F">
        <w:t>ex:</w:t>
      </w:r>
      <w:r w:rsidR="00601AB1">
        <w:t xml:space="preserve"> </w:t>
      </w:r>
      <w:r w:rsidR="003B49D7">
        <w:t>Company</w:t>
      </w:r>
      <w:r w:rsidR="003B49D7" w:rsidRPr="003440F6">
        <w:rPr>
          <w:b/>
          <w:color w:val="007DEB" w:themeColor="background2" w:themeShade="80"/>
        </w:rPr>
        <w:t>25</w:t>
      </w:r>
      <w:r w:rsidR="003B49D7">
        <w:t>)</w:t>
      </w:r>
    </w:p>
    <w:p w14:paraId="4ECDE394" w14:textId="77777777" w:rsidR="00032CAD" w:rsidRDefault="00032CAD" w:rsidP="003B49D7">
      <w:pPr>
        <w:pStyle w:val="ListBullet"/>
        <w:numPr>
          <w:ilvl w:val="0"/>
          <w:numId w:val="0"/>
        </w:numPr>
        <w:rPr>
          <w:b/>
        </w:rPr>
      </w:pPr>
      <w:r>
        <w:tab/>
        <w:t xml:space="preserve">Location (Azure Region): </w:t>
      </w:r>
      <w:r w:rsidR="002F1A36" w:rsidRPr="002F1A36">
        <w:rPr>
          <w:b/>
        </w:rPr>
        <w:t>East US</w:t>
      </w:r>
    </w:p>
    <w:p w14:paraId="667959BD" w14:textId="77777777" w:rsidR="00865531" w:rsidRDefault="00865531" w:rsidP="007C6E14">
      <w:pPr>
        <w:pStyle w:val="ListBullet"/>
        <w:numPr>
          <w:ilvl w:val="0"/>
          <w:numId w:val="0"/>
        </w:numPr>
        <w:spacing w:after="0"/>
        <w:rPr>
          <w:b/>
        </w:rPr>
      </w:pPr>
      <w:r>
        <w:tab/>
        <w:t xml:space="preserve">Subnet Name: </w:t>
      </w:r>
      <w:r w:rsidR="008D2F57" w:rsidRPr="00A50436">
        <w:rPr>
          <w:b/>
        </w:rPr>
        <w:t>Tenant</w:t>
      </w:r>
    </w:p>
    <w:p w14:paraId="4BFD9BA1" w14:textId="77777777" w:rsidR="00C14C9F" w:rsidRDefault="00901D9A" w:rsidP="00C14C9F">
      <w:pPr>
        <w:pStyle w:val="ListBullet"/>
        <w:numPr>
          <w:ilvl w:val="0"/>
          <w:numId w:val="0"/>
        </w:numPr>
      </w:pPr>
      <w:r>
        <w:tab/>
      </w:r>
      <w:r w:rsidR="00C14C9F">
        <w:t xml:space="preserve">Subnet Address Space: </w:t>
      </w:r>
      <w:r w:rsidR="00C14C9F" w:rsidRPr="001934F9">
        <w:rPr>
          <w:b/>
        </w:rPr>
        <w:t>10.10.1</w:t>
      </w:r>
      <w:r w:rsidR="00C14C9F" w:rsidRPr="00C14C9F">
        <w:rPr>
          <w:i/>
          <w:color w:val="007DEB" w:themeColor="background2" w:themeShade="80"/>
        </w:rPr>
        <w:t>XX</w:t>
      </w:r>
      <w:r w:rsidR="00C14C9F" w:rsidRPr="001934F9">
        <w:rPr>
          <w:b/>
        </w:rPr>
        <w:t>.0/28</w:t>
      </w:r>
      <w:r w:rsidR="00C14C9F">
        <w:t xml:space="preserve"> (ex: 10.10.125.0/28)</w:t>
      </w:r>
    </w:p>
    <w:p w14:paraId="0C798E1B" w14:textId="77777777" w:rsidR="00353463" w:rsidRDefault="00B749D1" w:rsidP="003B49D7">
      <w:pPr>
        <w:pStyle w:val="ListBullet"/>
        <w:numPr>
          <w:ilvl w:val="0"/>
          <w:numId w:val="0"/>
        </w:numPr>
      </w:pPr>
      <w:r>
        <w:t xml:space="preserve">Now that we have </w:t>
      </w:r>
      <w:r w:rsidR="00F574C6">
        <w:t xml:space="preserve">all the information needed to create our first VNet, </w:t>
      </w:r>
      <w:r w:rsidR="00A52CAF">
        <w:t>let’s proceed with the VNet creation process</w:t>
      </w:r>
      <w:r w:rsidR="009D1633">
        <w:t>:</w:t>
      </w:r>
    </w:p>
    <w:p w14:paraId="2E4D501E" w14:textId="79B363C1" w:rsidR="00E07AAF" w:rsidRDefault="00E86C93" w:rsidP="003B49D7">
      <w:pPr>
        <w:pStyle w:val="ListBullet"/>
        <w:numPr>
          <w:ilvl w:val="0"/>
          <w:numId w:val="0"/>
        </w:numPr>
      </w:pPr>
      <w:r>
        <w:t xml:space="preserve">On your base blade, click </w:t>
      </w:r>
      <w:r w:rsidRPr="00E621E1">
        <w:rPr>
          <w:noProof/>
        </w:rPr>
        <w:drawing>
          <wp:inline distT="0" distB="0" distL="0" distR="0" wp14:anchorId="1CE551E1" wp14:editId="2482D777">
            <wp:extent cx="457200" cy="171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t xml:space="preserve"> button at the top.</w:t>
      </w:r>
    </w:p>
    <w:p w14:paraId="67074C1D" w14:textId="77777777" w:rsidR="003E123E" w:rsidRDefault="0092433D" w:rsidP="003B49D7">
      <w:pPr>
        <w:pStyle w:val="ListBullet"/>
        <w:numPr>
          <w:ilvl w:val="0"/>
          <w:numId w:val="0"/>
        </w:numPr>
      </w:pPr>
      <w:r>
        <w:rPr>
          <w:noProof/>
        </w:rPr>
        <w:drawing>
          <wp:inline distT="0" distB="0" distL="0" distR="0" wp14:anchorId="6F69D82B" wp14:editId="4A96E15B">
            <wp:extent cx="5486400" cy="2410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10460"/>
                    </a:xfrm>
                    <a:prstGeom prst="rect">
                      <a:avLst/>
                    </a:prstGeom>
                  </pic:spPr>
                </pic:pic>
              </a:graphicData>
            </a:graphic>
          </wp:inline>
        </w:drawing>
      </w:r>
    </w:p>
    <w:p w14:paraId="1DFFDDBD" w14:textId="77777777" w:rsidR="002F1A36" w:rsidRDefault="006B1CF9" w:rsidP="003B49D7">
      <w:pPr>
        <w:pStyle w:val="ListBullet"/>
        <w:numPr>
          <w:ilvl w:val="0"/>
          <w:numId w:val="0"/>
        </w:numPr>
      </w:pPr>
      <w:r>
        <w:t xml:space="preserve">This </w:t>
      </w:r>
      <w:r w:rsidR="00CF688F">
        <w:t>w</w:t>
      </w:r>
      <w:r w:rsidR="00CF25FA">
        <w:t>ill</w:t>
      </w:r>
      <w:r w:rsidR="00CF688F">
        <w:t xml:space="preserve"> open</w:t>
      </w:r>
      <w:r w:rsidR="0065008E">
        <w:t xml:space="preserve"> the </w:t>
      </w:r>
      <w:r w:rsidR="00CF25FA" w:rsidRPr="00F1241D">
        <w:rPr>
          <w:i/>
        </w:rPr>
        <w:t>Everything</w:t>
      </w:r>
      <w:r w:rsidR="00CF688F" w:rsidRPr="0065008E">
        <w:t xml:space="preserve"> </w:t>
      </w:r>
      <w:r w:rsidR="00D01453">
        <w:t>blade</w:t>
      </w:r>
      <w:r w:rsidR="00CF25FA">
        <w:t xml:space="preserve">. </w:t>
      </w:r>
      <w:r w:rsidR="0086234D">
        <w:t xml:space="preserve">The </w:t>
      </w:r>
      <w:r w:rsidR="00CF25FA" w:rsidRPr="00F1241D">
        <w:rPr>
          <w:i/>
        </w:rPr>
        <w:t>Everything</w:t>
      </w:r>
      <w:r w:rsidR="00CF25FA">
        <w:t xml:space="preserve"> blade</w:t>
      </w:r>
      <w:r w:rsidR="00D01453">
        <w:t xml:space="preserve"> list</w:t>
      </w:r>
      <w:r w:rsidR="00D6245C">
        <w:t>s</w:t>
      </w:r>
      <w:r w:rsidR="00D01453">
        <w:t xml:space="preserve"> </w:t>
      </w:r>
      <w:r w:rsidR="0011596A">
        <w:t xml:space="preserve">different </w:t>
      </w:r>
      <w:r w:rsidR="0086234D">
        <w:t xml:space="preserve">Azure </w:t>
      </w:r>
      <w:r w:rsidR="0011596A">
        <w:t xml:space="preserve">resources that you can create. Type </w:t>
      </w:r>
      <w:r w:rsidR="00AE7608">
        <w:t>“</w:t>
      </w:r>
      <w:r w:rsidR="0011596A">
        <w:t>VNet</w:t>
      </w:r>
      <w:r w:rsidR="00AE7608">
        <w:t>”</w:t>
      </w:r>
      <w:r w:rsidR="00C72AA7">
        <w:t xml:space="preserve"> or </w:t>
      </w:r>
      <w:r w:rsidR="00AE7608">
        <w:t>“</w:t>
      </w:r>
      <w:r w:rsidR="00C72AA7">
        <w:t>Virtual Network</w:t>
      </w:r>
      <w:r w:rsidR="00AE7608">
        <w:t>”</w:t>
      </w:r>
      <w:r w:rsidR="00C72AA7">
        <w:t xml:space="preserve"> on the search bar on the top </w:t>
      </w:r>
      <w:r w:rsidR="006056A7">
        <w:t xml:space="preserve">and choose </w:t>
      </w:r>
      <w:r w:rsidR="006056A7" w:rsidRPr="00DD0E55">
        <w:rPr>
          <w:i/>
        </w:rPr>
        <w:t>Virtual Network</w:t>
      </w:r>
      <w:r w:rsidR="006056A7">
        <w:t>.</w:t>
      </w:r>
      <w:r w:rsidR="002F1A36">
        <w:tab/>
      </w:r>
    </w:p>
    <w:p w14:paraId="7BEA5008" w14:textId="77777777" w:rsidR="006D3E20" w:rsidRDefault="009533D9" w:rsidP="00A015BF">
      <w:pPr>
        <w:pStyle w:val="ListBullet"/>
        <w:numPr>
          <w:ilvl w:val="0"/>
          <w:numId w:val="0"/>
        </w:numPr>
      </w:pPr>
      <w:r>
        <w:rPr>
          <w:noProof/>
        </w:rPr>
        <w:lastRenderedPageBreak/>
        <w:drawing>
          <wp:inline distT="0" distB="0" distL="0" distR="0" wp14:anchorId="19504417" wp14:editId="3750ECA4">
            <wp:extent cx="5486400" cy="4261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4261485"/>
                    </a:xfrm>
                    <a:prstGeom prst="rect">
                      <a:avLst/>
                    </a:prstGeom>
                  </pic:spPr>
                </pic:pic>
              </a:graphicData>
            </a:graphic>
          </wp:inline>
        </w:drawing>
      </w:r>
      <w:r w:rsidR="006D3E20">
        <w:tab/>
      </w:r>
    </w:p>
    <w:p w14:paraId="670D41D5" w14:textId="7703CA2C" w:rsidR="007E7194" w:rsidRDefault="00B40C53" w:rsidP="00A015BF">
      <w:pPr>
        <w:pStyle w:val="ListBullet"/>
        <w:numPr>
          <w:ilvl w:val="0"/>
          <w:numId w:val="0"/>
        </w:numPr>
      </w:pPr>
      <w:r>
        <w:t>On the</w:t>
      </w:r>
      <w:r w:rsidR="00DD0E55">
        <w:t xml:space="preserve"> </w:t>
      </w:r>
      <w:r w:rsidRPr="00DD0E55">
        <w:rPr>
          <w:i/>
        </w:rPr>
        <w:t>Create virtual network</w:t>
      </w:r>
      <w:r>
        <w:t xml:space="preserve"> </w:t>
      </w:r>
      <w:r w:rsidR="00F370A8">
        <w:t xml:space="preserve">blade, </w:t>
      </w:r>
      <w:r w:rsidR="007C6E14">
        <w:t>enter</w:t>
      </w:r>
      <w:r w:rsidR="000A6FFA">
        <w:t xml:space="preserve"> the required information and click</w:t>
      </w:r>
      <w:r w:rsidR="00F95E71">
        <w:t xml:space="preserve"> </w:t>
      </w:r>
      <w:r w:rsidR="000A6FFA">
        <w:t xml:space="preserve"> </w:t>
      </w:r>
      <w:r w:rsidR="002B2B26">
        <w:rPr>
          <w:noProof/>
        </w:rPr>
        <w:drawing>
          <wp:inline distT="0" distB="0" distL="0" distR="0" wp14:anchorId="36931197" wp14:editId="4316A8AB">
            <wp:extent cx="504825" cy="14545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p>
    <w:p w14:paraId="02A37D32" w14:textId="77777777" w:rsidR="0071743B" w:rsidRDefault="003A40B7" w:rsidP="00A015BF">
      <w:pPr>
        <w:pStyle w:val="ListBullet"/>
        <w:numPr>
          <w:ilvl w:val="0"/>
          <w:numId w:val="0"/>
        </w:numPr>
      </w:pPr>
      <w:r>
        <w:rPr>
          <w:noProof/>
        </w:rPr>
        <w:lastRenderedPageBreak/>
        <w:drawing>
          <wp:inline distT="0" distB="0" distL="0" distR="0" wp14:anchorId="575187A7" wp14:editId="6DCE0235">
            <wp:extent cx="2238375" cy="5019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8375" cy="5019675"/>
                    </a:xfrm>
                    <a:prstGeom prst="rect">
                      <a:avLst/>
                    </a:prstGeom>
                  </pic:spPr>
                </pic:pic>
              </a:graphicData>
            </a:graphic>
          </wp:inline>
        </w:drawing>
      </w:r>
    </w:p>
    <w:p w14:paraId="5506A175" w14:textId="0C55CB8A" w:rsidR="00F45037" w:rsidRDefault="00FE5BB9" w:rsidP="00A015BF">
      <w:pPr>
        <w:pStyle w:val="ListBullet"/>
        <w:numPr>
          <w:ilvl w:val="0"/>
          <w:numId w:val="0"/>
        </w:numPr>
      </w:pPr>
      <w:r>
        <w:t xml:space="preserve">The VNet creation </w:t>
      </w:r>
      <w:r w:rsidR="00350EA1">
        <w:t>will</w:t>
      </w:r>
      <w:r>
        <w:t xml:space="preserve"> take</w:t>
      </w:r>
      <w:r w:rsidR="00D33314">
        <w:t xml:space="preserve"> a</w:t>
      </w:r>
      <w:r>
        <w:t xml:space="preserve"> few seconds</w:t>
      </w:r>
      <w:r w:rsidR="00C64AE5">
        <w:t xml:space="preserve">. </w:t>
      </w:r>
      <w:r w:rsidR="00615B63">
        <w:t xml:space="preserve"> </w:t>
      </w:r>
      <w:r w:rsidR="00C64AE5">
        <w:t>A</w:t>
      </w:r>
      <w:r w:rsidR="00615B63">
        <w:t>fter</w:t>
      </w:r>
      <w:r w:rsidR="00C64AE5">
        <w:t xml:space="preserve"> </w:t>
      </w:r>
      <w:r w:rsidR="00790953">
        <w:t xml:space="preserve">successful </w:t>
      </w:r>
      <w:r w:rsidR="00615B63">
        <w:t xml:space="preserve">completion of </w:t>
      </w:r>
      <w:r w:rsidR="00BC1358">
        <w:t xml:space="preserve">the </w:t>
      </w:r>
      <w:r w:rsidR="00615B63">
        <w:t>creation process</w:t>
      </w:r>
      <w:r w:rsidR="00C64AE5">
        <w:t>,</w:t>
      </w:r>
      <w:r w:rsidR="00615B63">
        <w:t xml:space="preserve"> you </w:t>
      </w:r>
      <w:r w:rsidR="00350EA1">
        <w:t>will</w:t>
      </w:r>
      <w:r w:rsidR="006F0BE7">
        <w:t xml:space="preserve"> </w:t>
      </w:r>
      <w:r w:rsidR="00D33314">
        <w:t xml:space="preserve">receive </w:t>
      </w:r>
      <w:r w:rsidR="00BC1358">
        <w:t>a</w:t>
      </w:r>
      <w:r w:rsidR="00D33314">
        <w:t xml:space="preserve"> notification</w:t>
      </w:r>
      <w:r w:rsidR="00BC1358">
        <w:t xml:space="preserve"> as shown below</w:t>
      </w:r>
      <w:r w:rsidR="00790953">
        <w:t>:</w:t>
      </w:r>
    </w:p>
    <w:p w14:paraId="7A6CEB7B" w14:textId="77777777" w:rsidR="006F0BE7" w:rsidRDefault="00B73682" w:rsidP="00A015BF">
      <w:pPr>
        <w:pStyle w:val="ListBullet"/>
        <w:numPr>
          <w:ilvl w:val="0"/>
          <w:numId w:val="0"/>
        </w:numPr>
      </w:pPr>
      <w:r>
        <w:rPr>
          <w:noProof/>
        </w:rPr>
        <w:drawing>
          <wp:inline distT="0" distB="0" distL="0" distR="0" wp14:anchorId="1337A4B7" wp14:editId="58B6C4E4">
            <wp:extent cx="3314700" cy="1076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4700" cy="1076325"/>
                    </a:xfrm>
                    <a:prstGeom prst="rect">
                      <a:avLst/>
                    </a:prstGeom>
                  </pic:spPr>
                </pic:pic>
              </a:graphicData>
            </a:graphic>
          </wp:inline>
        </w:drawing>
      </w:r>
    </w:p>
    <w:p w14:paraId="3F92C6B1" w14:textId="77777777" w:rsidR="00B73682" w:rsidRDefault="008E4FF2" w:rsidP="00A015BF">
      <w:pPr>
        <w:pStyle w:val="ListBullet"/>
        <w:numPr>
          <w:ilvl w:val="0"/>
          <w:numId w:val="0"/>
        </w:numPr>
      </w:pPr>
      <w:r>
        <w:t xml:space="preserve">Now your base blade </w:t>
      </w:r>
      <w:r w:rsidR="00350EA1">
        <w:t>will display</w:t>
      </w:r>
      <w:r>
        <w:t xml:space="preserve"> </w:t>
      </w:r>
      <w:r w:rsidR="005B5ADB">
        <w:t>Hub01-VNet01</w:t>
      </w:r>
      <w:r w:rsidR="008F7A88">
        <w:t>,</w:t>
      </w:r>
      <w:r w:rsidR="005B5ADB">
        <w:t xml:space="preserve"> listed alongside the key vault resource.</w:t>
      </w:r>
    </w:p>
    <w:p w14:paraId="7CDD5BA0" w14:textId="77777777" w:rsidR="005F1407" w:rsidRDefault="005F1407" w:rsidP="00A015BF">
      <w:pPr>
        <w:pStyle w:val="ListBullet"/>
        <w:numPr>
          <w:ilvl w:val="0"/>
          <w:numId w:val="0"/>
        </w:numPr>
      </w:pPr>
      <w:r>
        <w:rPr>
          <w:noProof/>
        </w:rPr>
        <w:lastRenderedPageBreak/>
        <w:drawing>
          <wp:inline distT="0" distB="0" distL="0" distR="0" wp14:anchorId="76AC3272" wp14:editId="47183487">
            <wp:extent cx="5486400" cy="2694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694940"/>
                    </a:xfrm>
                    <a:prstGeom prst="rect">
                      <a:avLst/>
                    </a:prstGeom>
                  </pic:spPr>
                </pic:pic>
              </a:graphicData>
            </a:graphic>
          </wp:inline>
        </w:drawing>
      </w:r>
    </w:p>
    <w:p w14:paraId="5310F578" w14:textId="77777777" w:rsidR="001F2FDE" w:rsidRDefault="001F2FDE" w:rsidP="001F2FDE">
      <w:pPr>
        <w:pStyle w:val="Heading2"/>
      </w:pPr>
      <w:r>
        <w:t>Create Additional Subnets on the VNet</w:t>
      </w:r>
    </w:p>
    <w:p w14:paraId="4CA5EF9C" w14:textId="77777777" w:rsidR="009C77DD" w:rsidRDefault="00350EA1" w:rsidP="00A015BF">
      <w:pPr>
        <w:pStyle w:val="ListBullet"/>
        <w:numPr>
          <w:ilvl w:val="0"/>
          <w:numId w:val="0"/>
        </w:numPr>
      </w:pPr>
      <w:r>
        <w:t>To</w:t>
      </w:r>
      <w:r w:rsidR="00DE3A6A">
        <w:t xml:space="preserve"> create two additional </w:t>
      </w:r>
      <w:r w:rsidR="00A97B2D">
        <w:t xml:space="preserve">subnets within the VNet, click on the name of the VNet </w:t>
      </w:r>
      <w:r w:rsidR="009C77DD">
        <w:t xml:space="preserve">(Hub01-VNet01) </w:t>
      </w:r>
      <w:r w:rsidR="00A97B2D">
        <w:t>in your base blade</w:t>
      </w:r>
      <w:r w:rsidR="009C77DD">
        <w:t xml:space="preserve">. This </w:t>
      </w:r>
      <w:r>
        <w:t>will</w:t>
      </w:r>
      <w:r w:rsidR="009C77DD">
        <w:t xml:space="preserve"> open the </w:t>
      </w:r>
      <w:r w:rsidR="009C77DD" w:rsidRPr="00CF7F39">
        <w:rPr>
          <w:i/>
        </w:rPr>
        <w:t>VNet blade</w:t>
      </w:r>
      <w:r w:rsidR="00A20258">
        <w:t>.</w:t>
      </w:r>
    </w:p>
    <w:p w14:paraId="14E6068C" w14:textId="77777777" w:rsidR="00A20258" w:rsidRDefault="00B76372" w:rsidP="00A015BF">
      <w:pPr>
        <w:pStyle w:val="ListBullet"/>
        <w:numPr>
          <w:ilvl w:val="0"/>
          <w:numId w:val="0"/>
        </w:numPr>
      </w:pPr>
      <w:r>
        <w:rPr>
          <w:noProof/>
        </w:rPr>
        <w:drawing>
          <wp:inline distT="0" distB="0" distL="0" distR="0" wp14:anchorId="06A3F54A" wp14:editId="5B05CDFB">
            <wp:extent cx="5486400" cy="31007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100705"/>
                    </a:xfrm>
                    <a:prstGeom prst="rect">
                      <a:avLst/>
                    </a:prstGeom>
                  </pic:spPr>
                </pic:pic>
              </a:graphicData>
            </a:graphic>
          </wp:inline>
        </w:drawing>
      </w:r>
    </w:p>
    <w:p w14:paraId="5795D84A" w14:textId="77777777" w:rsidR="002E32D3" w:rsidRPr="00CF7F39" w:rsidRDefault="002E32D3" w:rsidP="00A015BF">
      <w:pPr>
        <w:pStyle w:val="ListBullet"/>
        <w:numPr>
          <w:ilvl w:val="0"/>
          <w:numId w:val="0"/>
        </w:numPr>
        <w:rPr>
          <w:i/>
        </w:rPr>
      </w:pPr>
      <w:r>
        <w:t xml:space="preserve">On the VNet blade, click  </w:t>
      </w:r>
      <w:r w:rsidR="00924EDF">
        <w:rPr>
          <w:noProof/>
        </w:rPr>
        <w:drawing>
          <wp:inline distT="0" distB="0" distL="0" distR="0" wp14:anchorId="08BBF592" wp14:editId="2DC89E48">
            <wp:extent cx="552450" cy="133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450" cy="133350"/>
                    </a:xfrm>
                    <a:prstGeom prst="rect">
                      <a:avLst/>
                    </a:prstGeom>
                  </pic:spPr>
                </pic:pic>
              </a:graphicData>
            </a:graphic>
          </wp:inline>
        </w:drawing>
      </w:r>
      <w:r w:rsidR="00A369E6">
        <w:t xml:space="preserve"> on the left </w:t>
      </w:r>
      <w:r w:rsidR="00242BF6">
        <w:t>navigation pane</w:t>
      </w:r>
      <w:r w:rsidR="002B7DD9">
        <w:t xml:space="preserve">, to open </w:t>
      </w:r>
      <w:r w:rsidR="002B7DD9" w:rsidRPr="00CF7F39">
        <w:rPr>
          <w:i/>
        </w:rPr>
        <w:t xml:space="preserve">the </w:t>
      </w:r>
      <w:r w:rsidR="00CC2AD4" w:rsidRPr="00CF7F39">
        <w:rPr>
          <w:i/>
        </w:rPr>
        <w:t>Subnets blade.</w:t>
      </w:r>
    </w:p>
    <w:p w14:paraId="2A9767E6" w14:textId="77777777" w:rsidR="00CC2AD4" w:rsidRDefault="00D50575" w:rsidP="00A015BF">
      <w:pPr>
        <w:pStyle w:val="ListBullet"/>
        <w:numPr>
          <w:ilvl w:val="0"/>
          <w:numId w:val="0"/>
        </w:numPr>
      </w:pPr>
      <w:r>
        <w:rPr>
          <w:noProof/>
        </w:rPr>
        <w:lastRenderedPageBreak/>
        <w:drawing>
          <wp:inline distT="0" distB="0" distL="0" distR="0" wp14:anchorId="046D0B7F" wp14:editId="665ECAB8">
            <wp:extent cx="5486400" cy="1374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374775"/>
                    </a:xfrm>
                    <a:prstGeom prst="rect">
                      <a:avLst/>
                    </a:prstGeom>
                  </pic:spPr>
                </pic:pic>
              </a:graphicData>
            </a:graphic>
          </wp:inline>
        </w:drawing>
      </w:r>
    </w:p>
    <w:p w14:paraId="0D79B44E" w14:textId="77777777" w:rsidR="005F6B4B" w:rsidRDefault="00D50575" w:rsidP="007A7AE3">
      <w:pPr>
        <w:pStyle w:val="ListBullet"/>
        <w:numPr>
          <w:ilvl w:val="0"/>
          <w:numId w:val="0"/>
        </w:numPr>
        <w:spacing w:after="0"/>
      </w:pPr>
      <w:r>
        <w:t>L</w:t>
      </w:r>
      <w:r w:rsidR="00A369E6">
        <w:t>et’s add a Gateway subnet first</w:t>
      </w:r>
      <w:r w:rsidR="005F6B4B">
        <w:t>, with the following information:</w:t>
      </w:r>
    </w:p>
    <w:p w14:paraId="1106CE55" w14:textId="77777777" w:rsidR="00F8191E" w:rsidRDefault="00B11576" w:rsidP="007A7AE3">
      <w:pPr>
        <w:pStyle w:val="ListBullet"/>
        <w:numPr>
          <w:ilvl w:val="0"/>
          <w:numId w:val="0"/>
        </w:numPr>
        <w:spacing w:after="0"/>
      </w:pPr>
      <w:r>
        <w:tab/>
        <w:t xml:space="preserve">Subnet Name: </w:t>
      </w:r>
      <w:proofErr w:type="spellStart"/>
      <w:r w:rsidRPr="003D1E07">
        <w:rPr>
          <w:b/>
        </w:rPr>
        <w:t>GatewaySubnet</w:t>
      </w:r>
      <w:proofErr w:type="spellEnd"/>
      <w:r w:rsidR="0057105B">
        <w:rPr>
          <w:b/>
        </w:rPr>
        <w:t xml:space="preserve"> </w:t>
      </w:r>
      <w:r w:rsidR="0057105B" w:rsidRPr="0057105B">
        <w:t>(default and you cannot change it).</w:t>
      </w:r>
    </w:p>
    <w:p w14:paraId="648BFE63" w14:textId="77777777" w:rsidR="00270F42" w:rsidRDefault="00B11576" w:rsidP="00A015BF">
      <w:pPr>
        <w:pStyle w:val="ListBullet"/>
        <w:numPr>
          <w:ilvl w:val="0"/>
          <w:numId w:val="0"/>
        </w:numPr>
        <w:rPr>
          <w:b/>
        </w:rPr>
      </w:pPr>
      <w:r>
        <w:tab/>
      </w:r>
      <w:r w:rsidR="005C5C19">
        <w:t xml:space="preserve">Address Range: </w:t>
      </w:r>
      <w:r w:rsidR="00DF4D8D" w:rsidRPr="00D94A44">
        <w:rPr>
          <w:b/>
        </w:rPr>
        <w:t>10.10.1</w:t>
      </w:r>
      <w:r w:rsidR="00DF4D8D" w:rsidRPr="00D94A44">
        <w:rPr>
          <w:i/>
        </w:rPr>
        <w:t>XX</w:t>
      </w:r>
      <w:r w:rsidR="00DF4D8D" w:rsidRPr="00D94A44">
        <w:rPr>
          <w:b/>
        </w:rPr>
        <w:t>.96/27</w:t>
      </w:r>
    </w:p>
    <w:p w14:paraId="06C8E44F" w14:textId="1661CEDC" w:rsidR="00D50575" w:rsidRDefault="7DC1936A" w:rsidP="00A015BF">
      <w:pPr>
        <w:pStyle w:val="ListBullet"/>
        <w:numPr>
          <w:ilvl w:val="0"/>
          <w:numId w:val="0"/>
        </w:numPr>
      </w:pPr>
      <w:r>
        <w:t xml:space="preserve">To add the Gateway subnet, click  </w:t>
      </w:r>
      <w:r w:rsidR="00600609">
        <w:rPr>
          <w:noProof/>
        </w:rPr>
        <w:drawing>
          <wp:inline distT="0" distB="0" distL="0" distR="0" wp14:anchorId="5D93EEE7" wp14:editId="216B311B">
            <wp:extent cx="847725" cy="161925"/>
            <wp:effectExtent l="0" t="0" r="9525" b="9525"/>
            <wp:docPr id="1690682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847725" cy="161925"/>
                    </a:xfrm>
                    <a:prstGeom prst="rect">
                      <a:avLst/>
                    </a:prstGeom>
                  </pic:spPr>
                </pic:pic>
              </a:graphicData>
            </a:graphic>
          </wp:inline>
        </w:drawing>
      </w:r>
      <w:r>
        <w:t>on the top of the blade.</w:t>
      </w:r>
    </w:p>
    <w:p w14:paraId="63EB509C" w14:textId="77777777" w:rsidR="005F6B4B" w:rsidRDefault="00D227FA" w:rsidP="00A015BF">
      <w:pPr>
        <w:pStyle w:val="ListBullet"/>
        <w:numPr>
          <w:ilvl w:val="0"/>
          <w:numId w:val="0"/>
        </w:numPr>
      </w:pPr>
      <w:r>
        <w:rPr>
          <w:noProof/>
        </w:rPr>
        <w:drawing>
          <wp:inline distT="0" distB="0" distL="0" distR="0" wp14:anchorId="484FE443" wp14:editId="3BF4B435">
            <wp:extent cx="4191000" cy="5200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1000" cy="5200650"/>
                    </a:xfrm>
                    <a:prstGeom prst="rect">
                      <a:avLst/>
                    </a:prstGeom>
                  </pic:spPr>
                </pic:pic>
              </a:graphicData>
            </a:graphic>
          </wp:inline>
        </w:drawing>
      </w:r>
    </w:p>
    <w:p w14:paraId="55806D6D" w14:textId="2C697FB2" w:rsidR="00915A97" w:rsidRDefault="00A51C67" w:rsidP="00A015BF">
      <w:pPr>
        <w:pStyle w:val="ListBullet"/>
        <w:numPr>
          <w:ilvl w:val="0"/>
          <w:numId w:val="0"/>
        </w:numPr>
      </w:pPr>
      <w:r>
        <w:lastRenderedPageBreak/>
        <w:t xml:space="preserve">After entering the address range, click </w:t>
      </w:r>
      <w:r w:rsidR="002226AF">
        <w:rPr>
          <w:noProof/>
        </w:rPr>
        <w:drawing>
          <wp:inline distT="0" distB="0" distL="0" distR="0" wp14:anchorId="35B2353D" wp14:editId="10B132CA">
            <wp:extent cx="400050" cy="14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00BA0987">
        <w:t xml:space="preserve"> at the bottom of </w:t>
      </w:r>
      <w:r w:rsidR="00BA0987" w:rsidRPr="00F127E2">
        <w:rPr>
          <w:i/>
        </w:rPr>
        <w:t xml:space="preserve">the </w:t>
      </w:r>
      <w:r w:rsidR="00022370" w:rsidRPr="00947FAF">
        <w:t>blade</w:t>
      </w:r>
      <w:r w:rsidR="00475E52">
        <w:t>. Once created</w:t>
      </w:r>
      <w:r w:rsidR="00B637C0">
        <w:t>,</w:t>
      </w:r>
      <w:r w:rsidR="00475E52">
        <w:t xml:space="preserve"> </w:t>
      </w:r>
      <w:r w:rsidR="00B637C0">
        <w:t>t</w:t>
      </w:r>
      <w:r w:rsidR="0045046A">
        <w:t xml:space="preserve">he new </w:t>
      </w:r>
      <w:r w:rsidR="006040C6">
        <w:t>Gateway Subnet w</w:t>
      </w:r>
      <w:r w:rsidR="0024702B">
        <w:t>ill</w:t>
      </w:r>
      <w:r w:rsidR="006040C6">
        <w:t xml:space="preserve"> </w:t>
      </w:r>
      <w:r w:rsidR="0024702B">
        <w:t>be</w:t>
      </w:r>
      <w:r w:rsidR="006040C6">
        <w:t xml:space="preserve"> listed </w:t>
      </w:r>
      <w:r w:rsidR="00D41E7B">
        <w:t xml:space="preserve">on the </w:t>
      </w:r>
      <w:r w:rsidR="00D41E7B" w:rsidRPr="000C7B06">
        <w:rPr>
          <w:i/>
        </w:rPr>
        <w:t>Subnets blade</w:t>
      </w:r>
      <w:r w:rsidR="00D41E7B">
        <w:t xml:space="preserve"> of the VNet.</w:t>
      </w:r>
    </w:p>
    <w:p w14:paraId="3AF2D8FF" w14:textId="77777777" w:rsidR="00D41E7B" w:rsidRDefault="00C54D35" w:rsidP="00A015BF">
      <w:pPr>
        <w:pStyle w:val="ListBullet"/>
        <w:numPr>
          <w:ilvl w:val="0"/>
          <w:numId w:val="0"/>
        </w:numPr>
      </w:pPr>
      <w:r>
        <w:rPr>
          <w:noProof/>
        </w:rPr>
        <w:drawing>
          <wp:inline distT="0" distB="0" distL="0" distR="0" wp14:anchorId="78F629C0" wp14:editId="16AC97B3">
            <wp:extent cx="5486400" cy="3116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116580"/>
                    </a:xfrm>
                    <a:prstGeom prst="rect">
                      <a:avLst/>
                    </a:prstGeom>
                  </pic:spPr>
                </pic:pic>
              </a:graphicData>
            </a:graphic>
          </wp:inline>
        </w:drawing>
      </w:r>
    </w:p>
    <w:p w14:paraId="117B85C8" w14:textId="77777777" w:rsidR="008B04F8" w:rsidRDefault="008B04F8" w:rsidP="00A015BF">
      <w:pPr>
        <w:pStyle w:val="ListBullet"/>
        <w:numPr>
          <w:ilvl w:val="0"/>
          <w:numId w:val="0"/>
        </w:numPr>
      </w:pPr>
      <w:r>
        <w:t xml:space="preserve">Now, let’s add a third subnet </w:t>
      </w:r>
      <w:r w:rsidR="00BC5BF8">
        <w:t>for deploying firewalls. The subnet</w:t>
      </w:r>
      <w:r w:rsidR="00D12BA6">
        <w:t xml:space="preserve"> information</w:t>
      </w:r>
      <w:r w:rsidR="00BC5BF8">
        <w:t xml:space="preserve"> is as follows</w:t>
      </w:r>
      <w:r w:rsidR="00D12BA6">
        <w:t>:</w:t>
      </w:r>
    </w:p>
    <w:p w14:paraId="4AC806A6" w14:textId="77777777" w:rsidR="00D12BA6" w:rsidRDefault="00D12BA6" w:rsidP="00A015BF">
      <w:pPr>
        <w:pStyle w:val="ListBullet"/>
        <w:numPr>
          <w:ilvl w:val="0"/>
          <w:numId w:val="0"/>
        </w:numPr>
      </w:pPr>
      <w:r>
        <w:tab/>
      </w:r>
      <w:r w:rsidR="00381994">
        <w:t>Name: Firewall</w:t>
      </w:r>
    </w:p>
    <w:p w14:paraId="6E08EEAE" w14:textId="6CEEF611" w:rsidR="00373DBE" w:rsidRPr="007F1346" w:rsidRDefault="00381994" w:rsidP="00F127E2">
      <w:pPr>
        <w:pStyle w:val="ListBullet"/>
        <w:numPr>
          <w:ilvl w:val="0"/>
          <w:numId w:val="0"/>
        </w:numPr>
        <w:spacing w:after="0"/>
      </w:pPr>
      <w:r>
        <w:tab/>
      </w:r>
      <w:r w:rsidR="00C354D0">
        <w:t xml:space="preserve">Address range: </w:t>
      </w:r>
      <w:r w:rsidR="00EC144E" w:rsidRPr="00712720">
        <w:rPr>
          <w:b/>
        </w:rPr>
        <w:t>10.10.1</w:t>
      </w:r>
      <w:r w:rsidR="00EC144E" w:rsidRPr="00712720">
        <w:rPr>
          <w:i/>
        </w:rPr>
        <w:t>XX</w:t>
      </w:r>
      <w:r w:rsidR="00EC144E" w:rsidRPr="00712720">
        <w:rPr>
          <w:b/>
        </w:rPr>
        <w:t>.16</w:t>
      </w:r>
      <w:r w:rsidR="00637FC3" w:rsidRPr="00712720">
        <w:rPr>
          <w:b/>
        </w:rPr>
        <w:t xml:space="preserve"> /</w:t>
      </w:r>
      <w:proofErr w:type="gramStart"/>
      <w:r w:rsidR="00637FC3" w:rsidRPr="00712720">
        <w:rPr>
          <w:b/>
        </w:rPr>
        <w:t>28</w:t>
      </w:r>
      <w:r w:rsidR="00637FC3" w:rsidRPr="007F1346">
        <w:rPr>
          <w:i/>
        </w:rPr>
        <w:t xml:space="preserve"> </w:t>
      </w:r>
      <w:r w:rsidR="00712720">
        <w:t xml:space="preserve"> (</w:t>
      </w:r>
      <w:proofErr w:type="gramEnd"/>
      <w:r w:rsidR="00712720">
        <w:t>ex: 10.10.125.16/28)</w:t>
      </w:r>
    </w:p>
    <w:p w14:paraId="67B98703" w14:textId="2F737344" w:rsidR="00381994" w:rsidRDefault="00373DBE" w:rsidP="00A015BF">
      <w:pPr>
        <w:pStyle w:val="ListBullet"/>
        <w:numPr>
          <w:ilvl w:val="0"/>
          <w:numId w:val="0"/>
        </w:numPr>
      </w:pPr>
      <w:r>
        <w:t>To add the Subnet</w:t>
      </w:r>
      <w:r w:rsidR="00514E39">
        <w:t>,</w:t>
      </w:r>
      <w:r>
        <w:t xml:space="preserve"> click  </w:t>
      </w:r>
      <w:r w:rsidR="00235062">
        <w:rPr>
          <w:noProof/>
        </w:rPr>
        <w:drawing>
          <wp:inline distT="0" distB="0" distL="0" distR="0" wp14:anchorId="764465B2" wp14:editId="38FE5C4B">
            <wp:extent cx="476250" cy="142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50" cy="142875"/>
                    </a:xfrm>
                    <a:prstGeom prst="rect">
                      <a:avLst/>
                    </a:prstGeom>
                  </pic:spPr>
                </pic:pic>
              </a:graphicData>
            </a:graphic>
          </wp:inline>
        </w:drawing>
      </w:r>
      <w:r>
        <w:t>on the top of the blade.</w:t>
      </w:r>
    </w:p>
    <w:p w14:paraId="537D7D64" w14:textId="77777777" w:rsidR="002226AF" w:rsidRDefault="003E53FD" w:rsidP="00A015BF">
      <w:pPr>
        <w:pStyle w:val="ListBullet"/>
        <w:numPr>
          <w:ilvl w:val="0"/>
          <w:numId w:val="0"/>
        </w:numPr>
      </w:pPr>
      <w:r>
        <w:rPr>
          <w:noProof/>
        </w:rPr>
        <w:lastRenderedPageBreak/>
        <w:drawing>
          <wp:inline distT="0" distB="0" distL="0" distR="0" wp14:anchorId="11278230" wp14:editId="33BA3638">
            <wp:extent cx="4181475" cy="5248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1475" cy="5248275"/>
                    </a:xfrm>
                    <a:prstGeom prst="rect">
                      <a:avLst/>
                    </a:prstGeom>
                  </pic:spPr>
                </pic:pic>
              </a:graphicData>
            </a:graphic>
          </wp:inline>
        </w:drawing>
      </w:r>
    </w:p>
    <w:p w14:paraId="10405679" w14:textId="77777777" w:rsidR="0074773E" w:rsidRDefault="0074773E" w:rsidP="00A015BF">
      <w:pPr>
        <w:pStyle w:val="ListBullet"/>
        <w:numPr>
          <w:ilvl w:val="0"/>
          <w:numId w:val="0"/>
        </w:numPr>
      </w:pPr>
      <w:r>
        <w:t xml:space="preserve">After entering </w:t>
      </w:r>
      <w:r w:rsidR="00AC1662">
        <w:t xml:space="preserve">the subnet name and the address range on the </w:t>
      </w:r>
      <w:r w:rsidR="00765A27">
        <w:rPr>
          <w:i/>
        </w:rPr>
        <w:t>Add subnet</w:t>
      </w:r>
      <w:r w:rsidR="007C2B62" w:rsidRPr="00F127E2">
        <w:rPr>
          <w:i/>
        </w:rPr>
        <w:t xml:space="preserve"> blade</w:t>
      </w:r>
      <w:r w:rsidR="007C2B62">
        <w:t xml:space="preserve">, click </w:t>
      </w:r>
      <w:r w:rsidR="007C2B62">
        <w:rPr>
          <w:noProof/>
        </w:rPr>
        <w:drawing>
          <wp:inline distT="0" distB="0" distL="0" distR="0" wp14:anchorId="09BEC077" wp14:editId="75EA3898">
            <wp:extent cx="400050" cy="142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007C2B62">
        <w:t>.</w:t>
      </w:r>
      <w:r w:rsidR="001549DC">
        <w:t xml:space="preserve"> </w:t>
      </w:r>
    </w:p>
    <w:p w14:paraId="0F421E13" w14:textId="49799B17" w:rsidR="008D7BFB" w:rsidRDefault="00106CC1" w:rsidP="00B5049A">
      <w:pPr>
        <w:pStyle w:val="Tip"/>
      </w:pPr>
      <w:r>
        <w:t>T</w:t>
      </w:r>
      <w:r w:rsidR="00B5049A">
        <w:t>ip</w:t>
      </w:r>
      <w:r>
        <w:t xml:space="preserve">: </w:t>
      </w:r>
      <w:r w:rsidR="00A00DD5">
        <w:t>The c</w:t>
      </w:r>
      <w:r w:rsidR="00796BC6">
        <w:t>reation process running in the background is notified</w:t>
      </w:r>
      <w:r w:rsidR="00FA2DEE">
        <w:t xml:space="preserve"> by the moving </w:t>
      </w:r>
      <w:r w:rsidR="008D7BFB">
        <w:t>blue line underneath the bell (notification) icon on the top of the Azure portal.</w:t>
      </w:r>
    </w:p>
    <w:p w14:paraId="768888A1" w14:textId="77777777" w:rsidR="008D7BFB" w:rsidRDefault="008D7BFB" w:rsidP="00B5049A">
      <w:pPr>
        <w:pStyle w:val="Tip"/>
      </w:pPr>
      <w:r>
        <w:rPr>
          <w:noProof/>
        </w:rPr>
        <w:drawing>
          <wp:inline distT="0" distB="0" distL="0" distR="0" wp14:anchorId="358A153B" wp14:editId="0D5D5593">
            <wp:extent cx="352425" cy="30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425" cy="304800"/>
                    </a:xfrm>
                    <a:prstGeom prst="rect">
                      <a:avLst/>
                    </a:prstGeom>
                  </pic:spPr>
                </pic:pic>
              </a:graphicData>
            </a:graphic>
          </wp:inline>
        </w:drawing>
      </w:r>
    </w:p>
    <w:p w14:paraId="6EEE7E7F" w14:textId="77777777" w:rsidR="002D4114" w:rsidRDefault="002D4114" w:rsidP="002D4114">
      <w:pPr>
        <w:pStyle w:val="ListBullet"/>
        <w:numPr>
          <w:ilvl w:val="0"/>
          <w:numId w:val="0"/>
        </w:numPr>
      </w:pPr>
      <w:r>
        <w:t xml:space="preserve">Following </w:t>
      </w:r>
      <w:r w:rsidR="00234C1E">
        <w:t xml:space="preserve">successful creation, </w:t>
      </w:r>
      <w:r>
        <w:t>the new Subnet w</w:t>
      </w:r>
      <w:r w:rsidR="0024702B">
        <w:t>ill be</w:t>
      </w:r>
      <w:r>
        <w:t xml:space="preserve"> listed on the </w:t>
      </w:r>
      <w:r w:rsidRPr="00F127E2">
        <w:rPr>
          <w:i/>
        </w:rPr>
        <w:t>Subnets</w:t>
      </w:r>
      <w:r>
        <w:t xml:space="preserve"> blade of the VNet.</w:t>
      </w:r>
    </w:p>
    <w:p w14:paraId="4E77D1A3" w14:textId="77777777" w:rsidR="00234C1E" w:rsidRDefault="006B7853" w:rsidP="002D4114">
      <w:pPr>
        <w:pStyle w:val="ListBullet"/>
        <w:numPr>
          <w:ilvl w:val="0"/>
          <w:numId w:val="0"/>
        </w:numPr>
      </w:pPr>
      <w:r>
        <w:rPr>
          <w:noProof/>
        </w:rPr>
        <w:lastRenderedPageBreak/>
        <w:drawing>
          <wp:inline distT="0" distB="0" distL="0" distR="0" wp14:anchorId="50A89369" wp14:editId="6E2C0705">
            <wp:extent cx="5486400" cy="2037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2037080"/>
                    </a:xfrm>
                    <a:prstGeom prst="rect">
                      <a:avLst/>
                    </a:prstGeom>
                  </pic:spPr>
                </pic:pic>
              </a:graphicData>
            </a:graphic>
          </wp:inline>
        </w:drawing>
      </w:r>
    </w:p>
    <w:p w14:paraId="65B22BA9" w14:textId="77777777" w:rsidR="006B7853" w:rsidRDefault="0016328D" w:rsidP="002D4114">
      <w:pPr>
        <w:pStyle w:val="ListBullet"/>
        <w:numPr>
          <w:ilvl w:val="0"/>
          <w:numId w:val="0"/>
        </w:numPr>
      </w:pPr>
      <w:r>
        <w:t xml:space="preserve">With that, we have completed </w:t>
      </w:r>
      <w:r w:rsidR="00942F2C" w:rsidRPr="669874F4">
        <w:rPr>
          <w:i/>
        </w:rPr>
        <w:t xml:space="preserve">Step 1 </w:t>
      </w:r>
      <w:r w:rsidR="00942F2C">
        <w:t xml:space="preserve">of the </w:t>
      </w:r>
      <w:r w:rsidR="0001648B">
        <w:t>workshop.</w:t>
      </w:r>
    </w:p>
    <w:p w14:paraId="7F41DD3D" w14:textId="77777777" w:rsidR="0001648B" w:rsidRDefault="008D5601" w:rsidP="00AC1AC6">
      <w:pPr>
        <w:pStyle w:val="Heading1"/>
      </w:pPr>
      <w:r>
        <w:t xml:space="preserve">Step 2: </w:t>
      </w:r>
      <w:r w:rsidR="00AC1AC6">
        <w:t>Create an ExpressRoute Circuit</w:t>
      </w:r>
    </w:p>
    <w:p w14:paraId="1CD16E1D" w14:textId="77777777" w:rsidR="00F16F62" w:rsidRDefault="00F644FD" w:rsidP="0024702B">
      <w:pPr>
        <w:pStyle w:val="ListBullet"/>
        <w:numPr>
          <w:ilvl w:val="0"/>
          <w:numId w:val="0"/>
        </w:numPr>
      </w:pPr>
      <w:r>
        <w:t xml:space="preserve">In this step, let’s create </w:t>
      </w:r>
      <w:r w:rsidR="00270276">
        <w:t>an ExpressRoute circuit</w:t>
      </w:r>
      <w:r>
        <w:t xml:space="preserve"> in your resource group</w:t>
      </w:r>
      <w:r w:rsidR="0024702B">
        <w:t>,</w:t>
      </w:r>
      <w:r w:rsidR="00A01237">
        <w:t xml:space="preserve"> using the following information:</w:t>
      </w:r>
    </w:p>
    <w:p w14:paraId="297A193E" w14:textId="77777777" w:rsidR="00A01237" w:rsidRDefault="00E301FD" w:rsidP="00621A1C">
      <w:pPr>
        <w:pStyle w:val="ListBullet"/>
        <w:numPr>
          <w:ilvl w:val="0"/>
          <w:numId w:val="0"/>
        </w:numPr>
        <w:spacing w:after="0"/>
        <w:ind w:left="720"/>
      </w:pPr>
      <w:r>
        <w:t xml:space="preserve">Circuit Name: </w:t>
      </w:r>
      <w:proofErr w:type="spellStart"/>
      <w:r w:rsidR="00C9102A" w:rsidRPr="00D6190F">
        <w:rPr>
          <w:b/>
        </w:rPr>
        <w:t>Company</w:t>
      </w:r>
      <w:r w:rsidR="00C9102A" w:rsidRPr="006A421D">
        <w:rPr>
          <w:i/>
        </w:rPr>
        <w:t>XX</w:t>
      </w:r>
      <w:r w:rsidR="00C9102A" w:rsidRPr="00D6190F">
        <w:rPr>
          <w:b/>
        </w:rPr>
        <w:t>-</w:t>
      </w:r>
      <w:r w:rsidR="006A421D" w:rsidRPr="00D6190F">
        <w:rPr>
          <w:b/>
        </w:rPr>
        <w:t>er</w:t>
      </w:r>
      <w:proofErr w:type="spellEnd"/>
      <w:r w:rsidR="002F516F">
        <w:t xml:space="preserve"> (ex: Company25-er)</w:t>
      </w:r>
    </w:p>
    <w:p w14:paraId="4C2716AC" w14:textId="77777777" w:rsidR="00E301FD" w:rsidRDefault="00E301FD" w:rsidP="00621A1C">
      <w:pPr>
        <w:pStyle w:val="ListBullet"/>
        <w:numPr>
          <w:ilvl w:val="0"/>
          <w:numId w:val="0"/>
        </w:numPr>
        <w:spacing w:after="0"/>
        <w:ind w:left="720"/>
      </w:pPr>
      <w:r>
        <w:t>Provider:</w:t>
      </w:r>
      <w:r w:rsidR="00EA2591">
        <w:t xml:space="preserve"> </w:t>
      </w:r>
      <w:r w:rsidR="00EA2591" w:rsidRPr="007629B5">
        <w:rPr>
          <w:b/>
        </w:rPr>
        <w:t>Equ</w:t>
      </w:r>
      <w:r w:rsidR="00A1318B" w:rsidRPr="007629B5">
        <w:rPr>
          <w:b/>
        </w:rPr>
        <w:t>inix</w:t>
      </w:r>
    </w:p>
    <w:p w14:paraId="129D9257" w14:textId="77777777" w:rsidR="00E301FD" w:rsidRDefault="00E301FD" w:rsidP="00621A1C">
      <w:pPr>
        <w:pStyle w:val="ListBullet"/>
        <w:numPr>
          <w:ilvl w:val="0"/>
          <w:numId w:val="0"/>
        </w:numPr>
        <w:spacing w:after="0"/>
        <w:ind w:left="720"/>
      </w:pPr>
      <w:r>
        <w:t>Peering location:</w:t>
      </w:r>
      <w:r w:rsidR="00C34605">
        <w:t xml:space="preserve"> </w:t>
      </w:r>
      <w:r w:rsidR="00C34605" w:rsidRPr="007629B5">
        <w:rPr>
          <w:b/>
        </w:rPr>
        <w:t>Washington DC</w:t>
      </w:r>
    </w:p>
    <w:p w14:paraId="4203BC84" w14:textId="77777777" w:rsidR="00E301FD" w:rsidRDefault="00E301FD" w:rsidP="00621A1C">
      <w:pPr>
        <w:pStyle w:val="ListBullet"/>
        <w:numPr>
          <w:ilvl w:val="0"/>
          <w:numId w:val="0"/>
        </w:numPr>
        <w:spacing w:after="0"/>
        <w:ind w:left="720"/>
      </w:pPr>
      <w:r>
        <w:t>Bandwidth:</w:t>
      </w:r>
      <w:r w:rsidR="00A1318B">
        <w:t xml:space="preserve"> </w:t>
      </w:r>
      <w:r w:rsidR="00A1318B" w:rsidRPr="007629B5">
        <w:rPr>
          <w:b/>
        </w:rPr>
        <w:t xml:space="preserve">50 </w:t>
      </w:r>
      <w:r w:rsidR="008C28EC" w:rsidRPr="007629B5">
        <w:rPr>
          <w:b/>
        </w:rPr>
        <w:t>Mbps</w:t>
      </w:r>
    </w:p>
    <w:p w14:paraId="2463F48A" w14:textId="77777777" w:rsidR="00E301FD" w:rsidRDefault="00E301FD" w:rsidP="00621A1C">
      <w:pPr>
        <w:pStyle w:val="ListBullet"/>
        <w:numPr>
          <w:ilvl w:val="0"/>
          <w:numId w:val="0"/>
        </w:numPr>
        <w:spacing w:after="0"/>
        <w:ind w:left="720"/>
      </w:pPr>
      <w:r>
        <w:t>SKU:</w:t>
      </w:r>
      <w:r w:rsidR="004E11C6">
        <w:t xml:space="preserve"> </w:t>
      </w:r>
      <w:r w:rsidR="0065000B" w:rsidRPr="007629B5">
        <w:rPr>
          <w:b/>
        </w:rPr>
        <w:t>Premium</w:t>
      </w:r>
    </w:p>
    <w:p w14:paraId="29A90AC8" w14:textId="77777777" w:rsidR="00E301FD" w:rsidRDefault="00604BBA" w:rsidP="00621A1C">
      <w:pPr>
        <w:pStyle w:val="ListBullet"/>
        <w:numPr>
          <w:ilvl w:val="0"/>
          <w:numId w:val="0"/>
        </w:numPr>
        <w:spacing w:after="0"/>
        <w:ind w:left="720"/>
      </w:pPr>
      <w:r>
        <w:t xml:space="preserve">Billing model: </w:t>
      </w:r>
      <w:r w:rsidR="004E11C6" w:rsidRPr="007629B5">
        <w:rPr>
          <w:b/>
        </w:rPr>
        <w:t>Metered</w:t>
      </w:r>
    </w:p>
    <w:p w14:paraId="550F5A6B" w14:textId="77777777" w:rsidR="00604BBA" w:rsidRDefault="00604BBA" w:rsidP="00621A1C">
      <w:pPr>
        <w:pStyle w:val="ListBullet"/>
        <w:numPr>
          <w:ilvl w:val="0"/>
          <w:numId w:val="0"/>
        </w:numPr>
        <w:spacing w:after="0"/>
        <w:ind w:left="720"/>
      </w:pPr>
      <w:r>
        <w:t xml:space="preserve">Subscription: </w:t>
      </w:r>
      <w:r w:rsidR="0060023F" w:rsidRPr="00AC6C73">
        <w:rPr>
          <w:b/>
        </w:rPr>
        <w:t>Virtual Data Center Workshop</w:t>
      </w:r>
    </w:p>
    <w:p w14:paraId="490CAAD0" w14:textId="77777777" w:rsidR="0060023F" w:rsidRDefault="0060023F" w:rsidP="00621A1C">
      <w:pPr>
        <w:pStyle w:val="ListBullet"/>
        <w:numPr>
          <w:ilvl w:val="0"/>
          <w:numId w:val="0"/>
        </w:numPr>
        <w:spacing w:after="0"/>
        <w:ind w:left="720"/>
      </w:pPr>
      <w:r>
        <w:t>Resource group:</w:t>
      </w:r>
      <w:r w:rsidR="00AC6C73">
        <w:t xml:space="preserve"> </w:t>
      </w:r>
      <w:proofErr w:type="spellStart"/>
      <w:r w:rsidR="00B036E9" w:rsidRPr="00B036E9">
        <w:rPr>
          <w:b/>
        </w:rPr>
        <w:t>Company</w:t>
      </w:r>
      <w:r w:rsidR="00B036E9" w:rsidRPr="00B036E9">
        <w:rPr>
          <w:i/>
        </w:rPr>
        <w:t>XX</w:t>
      </w:r>
      <w:proofErr w:type="spellEnd"/>
      <w:r w:rsidR="00B036E9" w:rsidRPr="00B036E9">
        <w:t xml:space="preserve"> </w:t>
      </w:r>
      <w:r w:rsidR="00B036E9">
        <w:t>(ex: Company25)</w:t>
      </w:r>
    </w:p>
    <w:p w14:paraId="0601D5A4" w14:textId="77777777" w:rsidR="0060023F" w:rsidRDefault="0060023F" w:rsidP="00621A1C">
      <w:pPr>
        <w:pStyle w:val="ListBullet"/>
        <w:numPr>
          <w:ilvl w:val="0"/>
          <w:numId w:val="0"/>
        </w:numPr>
        <w:ind w:left="720"/>
      </w:pPr>
      <w:r>
        <w:t xml:space="preserve">Location: </w:t>
      </w:r>
      <w:r w:rsidR="00D607FE" w:rsidRPr="00621A1C">
        <w:rPr>
          <w:b/>
        </w:rPr>
        <w:t>East US</w:t>
      </w:r>
    </w:p>
    <w:p w14:paraId="0F6DB385" w14:textId="09CC231F" w:rsidR="00301A0C" w:rsidRDefault="00301A0C" w:rsidP="00301A0C">
      <w:pPr>
        <w:pStyle w:val="ListBullet"/>
        <w:numPr>
          <w:ilvl w:val="0"/>
          <w:numId w:val="0"/>
        </w:numPr>
      </w:pPr>
      <w:r>
        <w:t xml:space="preserve">On your base blade, click  </w:t>
      </w:r>
      <w:r w:rsidR="00016E57" w:rsidRPr="00E621E1">
        <w:rPr>
          <w:noProof/>
        </w:rPr>
        <w:drawing>
          <wp:inline distT="0" distB="0" distL="0" distR="0" wp14:anchorId="776C17D4" wp14:editId="08DB095E">
            <wp:extent cx="457200" cy="171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t xml:space="preserve">  at the top.</w:t>
      </w:r>
    </w:p>
    <w:p w14:paraId="7E8CBEF8" w14:textId="77777777" w:rsidR="00AC1AC6" w:rsidRDefault="007A5D03" w:rsidP="002D4114">
      <w:pPr>
        <w:pStyle w:val="ListBullet"/>
        <w:numPr>
          <w:ilvl w:val="0"/>
          <w:numId w:val="0"/>
        </w:numPr>
      </w:pPr>
      <w:r>
        <w:rPr>
          <w:noProof/>
        </w:rPr>
        <w:lastRenderedPageBreak/>
        <w:drawing>
          <wp:inline distT="0" distB="0" distL="0" distR="0" wp14:anchorId="685407B1" wp14:editId="7AB7F7E0">
            <wp:extent cx="5486400" cy="2623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2623820"/>
                    </a:xfrm>
                    <a:prstGeom prst="rect">
                      <a:avLst/>
                    </a:prstGeom>
                  </pic:spPr>
                </pic:pic>
              </a:graphicData>
            </a:graphic>
          </wp:inline>
        </w:drawing>
      </w:r>
    </w:p>
    <w:p w14:paraId="78871F22" w14:textId="77777777" w:rsidR="002F1CE7" w:rsidRDefault="002F1CE7" w:rsidP="002D4114">
      <w:pPr>
        <w:pStyle w:val="ListBullet"/>
        <w:numPr>
          <w:ilvl w:val="0"/>
          <w:numId w:val="0"/>
        </w:numPr>
      </w:pPr>
      <w:r>
        <w:t>This w</w:t>
      </w:r>
      <w:r w:rsidR="0024702B">
        <w:t>ill</w:t>
      </w:r>
      <w:r>
        <w:t xml:space="preserve"> open a blade listing different resources that you can create. </w:t>
      </w:r>
      <w:r w:rsidR="0024702B">
        <w:t>T</w:t>
      </w:r>
      <w:r>
        <w:t>yp</w:t>
      </w:r>
      <w:r w:rsidR="0024702B">
        <w:t>e</w:t>
      </w:r>
      <w:r>
        <w:t xml:space="preserve"> </w:t>
      </w:r>
      <w:r w:rsidR="007F1D73">
        <w:t>“</w:t>
      </w:r>
      <w:r w:rsidR="00597059">
        <w:t>Express</w:t>
      </w:r>
      <w:r w:rsidR="0024702B">
        <w:t>Route</w:t>
      </w:r>
      <w:r w:rsidR="007F1D73">
        <w:t>”</w:t>
      </w:r>
      <w:r>
        <w:t xml:space="preserve"> on the search bar on the top and choose </w:t>
      </w:r>
      <w:r w:rsidR="00597059" w:rsidRPr="00F127E2">
        <w:rPr>
          <w:i/>
        </w:rPr>
        <w:t>ExpressRoute</w:t>
      </w:r>
      <w:r>
        <w:t>.</w:t>
      </w:r>
      <w:r w:rsidR="00726B5B">
        <w:t xml:space="preserve"> </w:t>
      </w:r>
      <w:r w:rsidR="00CB3CA5">
        <w:t>This w</w:t>
      </w:r>
      <w:r w:rsidR="0024702B">
        <w:t>ill</w:t>
      </w:r>
      <w:r w:rsidR="00CB3CA5">
        <w:t xml:space="preserve"> open the </w:t>
      </w:r>
      <w:r w:rsidR="00CB3CA5" w:rsidRPr="00F127E2">
        <w:rPr>
          <w:i/>
        </w:rPr>
        <w:t xml:space="preserve">ExpressRoute </w:t>
      </w:r>
      <w:r w:rsidR="00CB3CA5" w:rsidRPr="00D60C01">
        <w:t>introduction</w:t>
      </w:r>
      <w:r w:rsidR="00CB3CA5">
        <w:t xml:space="preserve"> </w:t>
      </w:r>
      <w:r w:rsidR="00DD50FD">
        <w:t>blade</w:t>
      </w:r>
      <w:r w:rsidR="00CB3CA5">
        <w:t xml:space="preserve">. Click </w:t>
      </w:r>
      <w:r w:rsidR="00F87701">
        <w:rPr>
          <w:noProof/>
        </w:rPr>
        <w:drawing>
          <wp:inline distT="0" distB="0" distL="0" distR="0" wp14:anchorId="7EAD3FC3" wp14:editId="5774118D">
            <wp:extent cx="381000" cy="152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268" cy="152507"/>
                    </a:xfrm>
                    <a:prstGeom prst="rect">
                      <a:avLst/>
                    </a:prstGeom>
                  </pic:spPr>
                </pic:pic>
              </a:graphicData>
            </a:graphic>
          </wp:inline>
        </w:drawing>
      </w:r>
      <w:r w:rsidR="00F87701">
        <w:t xml:space="preserve"> </w:t>
      </w:r>
      <w:r w:rsidR="00030C71">
        <w:t xml:space="preserve"> </w:t>
      </w:r>
      <w:r w:rsidR="00CB3CA5">
        <w:t xml:space="preserve">at the end of the </w:t>
      </w:r>
      <w:r w:rsidR="00DD50FD">
        <w:t>blade</w:t>
      </w:r>
      <w:r w:rsidR="00CB3CA5">
        <w:t>.</w:t>
      </w:r>
    </w:p>
    <w:p w14:paraId="72C2630B" w14:textId="77777777" w:rsidR="006B7853" w:rsidRDefault="00CB3CA5" w:rsidP="002D4114">
      <w:pPr>
        <w:pStyle w:val="ListBullet"/>
        <w:numPr>
          <w:ilvl w:val="0"/>
          <w:numId w:val="0"/>
        </w:numPr>
      </w:pPr>
      <w:r>
        <w:rPr>
          <w:noProof/>
        </w:rPr>
        <w:drawing>
          <wp:inline distT="0" distB="0" distL="0" distR="0" wp14:anchorId="1AD235DA" wp14:editId="0D68A7B1">
            <wp:extent cx="4162425" cy="4552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2425" cy="4552950"/>
                    </a:xfrm>
                    <a:prstGeom prst="rect">
                      <a:avLst/>
                    </a:prstGeom>
                  </pic:spPr>
                </pic:pic>
              </a:graphicData>
            </a:graphic>
          </wp:inline>
        </w:drawing>
      </w:r>
    </w:p>
    <w:p w14:paraId="265E9B67" w14:textId="3B2C81AF" w:rsidR="003D4A4F" w:rsidRDefault="00A321AB" w:rsidP="003D4A4F">
      <w:pPr>
        <w:pStyle w:val="ListBullet"/>
        <w:numPr>
          <w:ilvl w:val="0"/>
          <w:numId w:val="0"/>
        </w:numPr>
      </w:pPr>
      <w:r>
        <w:lastRenderedPageBreak/>
        <w:t xml:space="preserve">On the </w:t>
      </w:r>
      <w:r w:rsidR="00621771" w:rsidRPr="00F127E2">
        <w:rPr>
          <w:i/>
        </w:rPr>
        <w:t>Create ExpressRoute circuit</w:t>
      </w:r>
      <w:r w:rsidR="00621771">
        <w:t xml:space="preserve"> blade, </w:t>
      </w:r>
      <w:r w:rsidR="003D4A4F">
        <w:t xml:space="preserve">enter the required information and click </w:t>
      </w:r>
      <w:r w:rsidR="003D4A4F">
        <w:rPr>
          <w:noProof/>
        </w:rPr>
        <w:drawing>
          <wp:inline distT="0" distB="0" distL="0" distR="0" wp14:anchorId="02F5ED53" wp14:editId="2F9E2939">
            <wp:extent cx="504825" cy="14545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003D4A4F">
        <w:t xml:space="preserve"> </w:t>
      </w:r>
      <w:r w:rsidR="00C61220">
        <w:t xml:space="preserve">at the bottom </w:t>
      </w:r>
    </w:p>
    <w:p w14:paraId="167C8261" w14:textId="77777777" w:rsidR="00030C71" w:rsidRDefault="001543BD" w:rsidP="002D4114">
      <w:pPr>
        <w:pStyle w:val="ListBullet"/>
        <w:numPr>
          <w:ilvl w:val="0"/>
          <w:numId w:val="0"/>
        </w:numPr>
      </w:pPr>
      <w:r>
        <w:rPr>
          <w:noProof/>
        </w:rPr>
        <w:drawing>
          <wp:inline distT="0" distB="0" distL="0" distR="0" wp14:anchorId="61A03FA8" wp14:editId="5BB6F99B">
            <wp:extent cx="2276475" cy="5762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5762625"/>
                    </a:xfrm>
                    <a:prstGeom prst="rect">
                      <a:avLst/>
                    </a:prstGeom>
                  </pic:spPr>
                </pic:pic>
              </a:graphicData>
            </a:graphic>
          </wp:inline>
        </w:drawing>
      </w:r>
    </w:p>
    <w:p w14:paraId="41A29369" w14:textId="77777777" w:rsidR="005B5ADB" w:rsidRDefault="00D42CFB" w:rsidP="00A015BF">
      <w:pPr>
        <w:pStyle w:val="ListBullet"/>
        <w:numPr>
          <w:ilvl w:val="0"/>
          <w:numId w:val="0"/>
        </w:numPr>
      </w:pPr>
      <w:r>
        <w:t>Following the successful creation of the ExpressRoute circuit</w:t>
      </w:r>
      <w:r w:rsidR="00DF359B">
        <w:t>, you w</w:t>
      </w:r>
      <w:r w:rsidR="0024702B">
        <w:t>ill receive</w:t>
      </w:r>
      <w:r w:rsidR="00DF359B">
        <w:t xml:space="preserve"> </w:t>
      </w:r>
      <w:r w:rsidR="0024702B">
        <w:t xml:space="preserve">the following </w:t>
      </w:r>
      <w:r w:rsidR="00DF359B">
        <w:t>message:</w:t>
      </w:r>
    </w:p>
    <w:p w14:paraId="14FE0AA0" w14:textId="77777777" w:rsidR="00DF359B" w:rsidRDefault="00FA1D48" w:rsidP="00A015BF">
      <w:pPr>
        <w:pStyle w:val="ListBullet"/>
        <w:numPr>
          <w:ilvl w:val="0"/>
          <w:numId w:val="0"/>
        </w:numPr>
      </w:pPr>
      <w:r>
        <w:rPr>
          <w:noProof/>
        </w:rPr>
        <w:drawing>
          <wp:inline distT="0" distB="0" distL="0" distR="0" wp14:anchorId="15928687" wp14:editId="313FAD01">
            <wp:extent cx="3028950" cy="89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950" cy="895350"/>
                    </a:xfrm>
                    <a:prstGeom prst="rect">
                      <a:avLst/>
                    </a:prstGeom>
                  </pic:spPr>
                </pic:pic>
              </a:graphicData>
            </a:graphic>
          </wp:inline>
        </w:drawing>
      </w:r>
    </w:p>
    <w:p w14:paraId="70EA49AE" w14:textId="77777777" w:rsidR="00FA1D48" w:rsidRDefault="00FA1D48" w:rsidP="00A015BF">
      <w:pPr>
        <w:pStyle w:val="ListBullet"/>
        <w:numPr>
          <w:ilvl w:val="0"/>
          <w:numId w:val="0"/>
        </w:numPr>
      </w:pPr>
      <w:r>
        <w:lastRenderedPageBreak/>
        <w:t xml:space="preserve">You can click </w:t>
      </w:r>
      <w:r w:rsidR="0024702B">
        <w:t xml:space="preserve"> </w:t>
      </w:r>
      <w:r w:rsidR="00C96688">
        <w:rPr>
          <w:noProof/>
        </w:rPr>
        <w:drawing>
          <wp:inline distT="0" distB="0" distL="0" distR="0" wp14:anchorId="72DCCF89" wp14:editId="1C12A23F">
            <wp:extent cx="983734" cy="188716"/>
            <wp:effectExtent l="0" t="0" r="698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37992" cy="199125"/>
                    </a:xfrm>
                    <a:prstGeom prst="rect">
                      <a:avLst/>
                    </a:prstGeom>
                  </pic:spPr>
                </pic:pic>
              </a:graphicData>
            </a:graphic>
          </wp:inline>
        </w:drawing>
      </w:r>
      <w:r w:rsidR="009A03B5">
        <w:t xml:space="preserve"> on the above notification or </w:t>
      </w:r>
      <w:r w:rsidR="00F51594">
        <w:t>access the ExpressRoute circuit from your base blade.</w:t>
      </w:r>
    </w:p>
    <w:p w14:paraId="671982D5" w14:textId="77777777" w:rsidR="00F51594" w:rsidRDefault="00D54943" w:rsidP="00A015BF">
      <w:pPr>
        <w:pStyle w:val="ListBullet"/>
        <w:numPr>
          <w:ilvl w:val="0"/>
          <w:numId w:val="0"/>
        </w:numPr>
      </w:pPr>
      <w:r>
        <w:rPr>
          <w:noProof/>
        </w:rPr>
        <w:drawing>
          <wp:inline distT="0" distB="0" distL="0" distR="0" wp14:anchorId="11E71EE2" wp14:editId="6A988F54">
            <wp:extent cx="5486400" cy="3899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899535"/>
                    </a:xfrm>
                    <a:prstGeom prst="rect">
                      <a:avLst/>
                    </a:prstGeom>
                  </pic:spPr>
                </pic:pic>
              </a:graphicData>
            </a:graphic>
          </wp:inline>
        </w:drawing>
      </w:r>
    </w:p>
    <w:p w14:paraId="58BD1180" w14:textId="77777777" w:rsidR="00303E64" w:rsidRDefault="00370C41" w:rsidP="00A015BF">
      <w:pPr>
        <w:pStyle w:val="ListBullet"/>
        <w:numPr>
          <w:ilvl w:val="0"/>
          <w:numId w:val="0"/>
        </w:numPr>
      </w:pPr>
      <w:r>
        <w:t xml:space="preserve">Note that the </w:t>
      </w:r>
      <w:r w:rsidR="008B4934" w:rsidRPr="00F127E2">
        <w:rPr>
          <w:i/>
        </w:rPr>
        <w:t>ExpressRoute circuit</w:t>
      </w:r>
      <w:r w:rsidR="008B4934">
        <w:t xml:space="preserve"> blade indicates Circuit Status as </w:t>
      </w:r>
      <w:r w:rsidR="008B4934" w:rsidRPr="00F127E2">
        <w:rPr>
          <w:i/>
        </w:rPr>
        <w:t>Enabled</w:t>
      </w:r>
      <w:r w:rsidR="008B4934">
        <w:t xml:space="preserve">, and Provider status as </w:t>
      </w:r>
      <w:r w:rsidR="008B4934" w:rsidRPr="00F127E2">
        <w:rPr>
          <w:i/>
        </w:rPr>
        <w:t>Not provisioned</w:t>
      </w:r>
      <w:r w:rsidR="008B4934">
        <w:t xml:space="preserve">. </w:t>
      </w:r>
      <w:r w:rsidR="002605AB">
        <w:t xml:space="preserve">This implies that the circuit is provisioned on the Microsoft end and </w:t>
      </w:r>
      <w:r w:rsidR="0024702B">
        <w:t xml:space="preserve">the </w:t>
      </w:r>
      <w:r w:rsidR="002605AB">
        <w:t>provisioning of the circuit on provider (</w:t>
      </w:r>
      <w:r w:rsidR="00432080">
        <w:t>ex: Equinix) end is pending.</w:t>
      </w:r>
    </w:p>
    <w:p w14:paraId="68553975" w14:textId="38AA0C18" w:rsidR="00FE3604" w:rsidRPr="005B78E7" w:rsidRDefault="00432080" w:rsidP="005B78E7">
      <w:pPr>
        <w:shd w:val="clear" w:color="auto" w:fill="FFFFFE"/>
        <w:spacing w:line="240" w:lineRule="atLeast"/>
        <w:rPr>
          <w:rFonts w:ascii="Consolas" w:eastAsia="Times New Roman" w:hAnsi="Consolas" w:cs="Times New Roman"/>
          <w:color w:val="000000" w:themeColor="text1"/>
          <w:sz w:val="18"/>
          <w:szCs w:val="18"/>
        </w:rPr>
      </w:pPr>
      <w:r>
        <w:t xml:space="preserve">To </w:t>
      </w:r>
      <w:r w:rsidR="00AC67ED">
        <w:t>provision the circuit on the provider’s end</w:t>
      </w:r>
      <w:r>
        <w:t>, c</w:t>
      </w:r>
      <w:r w:rsidR="008F675F">
        <w:t xml:space="preserve">opy the </w:t>
      </w:r>
      <w:r w:rsidR="00303E64">
        <w:t xml:space="preserve">service key </w:t>
      </w:r>
      <w:r w:rsidR="00A836D3">
        <w:t xml:space="preserve">(see </w:t>
      </w:r>
      <w:r w:rsidR="00B77D4D">
        <w:t>the</w:t>
      </w:r>
      <w:r w:rsidR="00A836D3">
        <w:t xml:space="preserve"> example circled above in the </w:t>
      </w:r>
      <w:r w:rsidR="00C07AF2">
        <w:t>ExpressRoute circuit</w:t>
      </w:r>
      <w:r w:rsidR="00B77D4D">
        <w:t xml:space="preserve"> blade</w:t>
      </w:r>
      <w:r w:rsidR="00A836D3">
        <w:t xml:space="preserve">) </w:t>
      </w:r>
      <w:r w:rsidR="00303E64">
        <w:t>of the ExpressRoute circuit</w:t>
      </w:r>
      <w:r w:rsidR="00385FF5">
        <w:t>,</w:t>
      </w:r>
      <w:r w:rsidR="006D6EC2">
        <w:t xml:space="preserve"> and submit it</w:t>
      </w:r>
      <w:r w:rsidR="00385FF5">
        <w:t xml:space="preserve"> along with </w:t>
      </w:r>
      <w:r w:rsidR="00CD1880">
        <w:t>your name</w:t>
      </w:r>
      <w:r w:rsidR="00590C3D">
        <w:t xml:space="preserve"> </w:t>
      </w:r>
      <w:r w:rsidR="00A836D3">
        <w:t>&amp; your alias</w:t>
      </w:r>
      <w:r w:rsidR="00494477">
        <w:t xml:space="preserve"> (username on the flashcard </w:t>
      </w:r>
      <w:r w:rsidR="002D6B11">
        <w:t>given to you at the beginning of the workshop</w:t>
      </w:r>
      <w:r w:rsidR="00494477">
        <w:t>)</w:t>
      </w:r>
      <w:r w:rsidR="00EE710E">
        <w:t xml:space="preserve"> at</w:t>
      </w:r>
      <w:r w:rsidR="00142A2D">
        <w:t xml:space="preserve"> the following </w:t>
      </w:r>
      <w:r w:rsidR="000D18FC">
        <w:t xml:space="preserve"> website:</w:t>
      </w:r>
      <w:r w:rsidR="00B77D4D">
        <w:t xml:space="preserve"> </w:t>
      </w:r>
      <w:r w:rsidR="002136FB" w:rsidRPr="002136FB">
        <w:rPr>
          <w:rFonts w:ascii="Consolas" w:eastAsia="Times New Roman" w:hAnsi="Consolas" w:cs="Times New Roman"/>
          <w:color w:val="A31515"/>
          <w:sz w:val="18"/>
          <w:szCs w:val="18"/>
        </w:rPr>
        <w:t>http://aka.ms/WorkshopSP</w:t>
      </w:r>
    </w:p>
    <w:p w14:paraId="319D7974" w14:textId="59ADC7A8" w:rsidR="00624FC4" w:rsidRDefault="00C02233" w:rsidP="00F3079E">
      <w:pPr>
        <w:pStyle w:val="ListBullet"/>
        <w:numPr>
          <w:ilvl w:val="0"/>
          <w:numId w:val="0"/>
        </w:numPr>
      </w:pPr>
      <w:r>
        <w:rPr>
          <w:noProof/>
        </w:rPr>
        <w:lastRenderedPageBreak/>
        <w:drawing>
          <wp:inline distT="0" distB="0" distL="0" distR="0" wp14:anchorId="79BF7170" wp14:editId="34279FBA">
            <wp:extent cx="5486400" cy="2352040"/>
            <wp:effectExtent l="0" t="0" r="0" b="0"/>
            <wp:docPr id="6401278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5486400" cy="2352040"/>
                    </a:xfrm>
                    <a:prstGeom prst="rect">
                      <a:avLst/>
                    </a:prstGeom>
                  </pic:spPr>
                </pic:pic>
              </a:graphicData>
            </a:graphic>
          </wp:inline>
        </w:drawing>
      </w:r>
      <w:r w:rsidR="00F3079E">
        <w:t xml:space="preserve">With that, we have </w:t>
      </w:r>
      <w:r w:rsidR="0024702B">
        <w:t>created all the resource involved</w:t>
      </w:r>
      <w:r w:rsidR="00612FB2">
        <w:t xml:space="preserve"> in</w:t>
      </w:r>
      <w:r w:rsidR="00612FB2" w:rsidRPr="5414E614">
        <w:rPr>
          <w:i/>
        </w:rPr>
        <w:t xml:space="preserve"> </w:t>
      </w:r>
      <w:r w:rsidR="00F3079E" w:rsidRPr="5414E614">
        <w:rPr>
          <w:i/>
        </w:rPr>
        <w:t xml:space="preserve">Step </w:t>
      </w:r>
      <w:r w:rsidR="008C6AE7" w:rsidRPr="5414E614">
        <w:rPr>
          <w:i/>
        </w:rPr>
        <w:t>2</w:t>
      </w:r>
      <w:r w:rsidR="00F3079E" w:rsidRPr="5414E614">
        <w:rPr>
          <w:i/>
        </w:rPr>
        <w:t>.</w:t>
      </w:r>
      <w:r w:rsidR="008C6AE7">
        <w:t xml:space="preserve"> You </w:t>
      </w:r>
      <w:r w:rsidR="003A6E48">
        <w:t xml:space="preserve">can check if your ExpressRoute circuit has been </w:t>
      </w:r>
      <w:r w:rsidR="00E14D7E">
        <w:t xml:space="preserve">provisioned by the provider, </w:t>
      </w:r>
      <w:r w:rsidR="00661479">
        <w:t>h</w:t>
      </w:r>
      <w:r w:rsidR="00BD1D7E">
        <w:t>alf-way through</w:t>
      </w:r>
      <w:r w:rsidR="00E14D7E">
        <w:t xml:space="preserve"> </w:t>
      </w:r>
      <w:r w:rsidR="00E14D7E" w:rsidRPr="5414E614">
        <w:rPr>
          <w:i/>
        </w:rPr>
        <w:t>Step 3</w:t>
      </w:r>
      <w:r w:rsidR="00E14D7E">
        <w:t xml:space="preserve">. </w:t>
      </w:r>
    </w:p>
    <w:p w14:paraId="01492106" w14:textId="77777777" w:rsidR="00AC0FD2" w:rsidRDefault="00A5354F" w:rsidP="00A5354F">
      <w:pPr>
        <w:pStyle w:val="Heading1"/>
      </w:pPr>
      <w:r>
        <w:t>Step 3: Create an ExpressRoute Gateway and VNet Connection</w:t>
      </w:r>
    </w:p>
    <w:p w14:paraId="6D849A66" w14:textId="77777777" w:rsidR="00A5354F" w:rsidRDefault="00FC26F7" w:rsidP="00F3079E">
      <w:pPr>
        <w:pStyle w:val="ListBullet"/>
        <w:numPr>
          <w:ilvl w:val="0"/>
          <w:numId w:val="0"/>
        </w:numPr>
      </w:pPr>
      <w:r w:rsidRPr="00FC26F7">
        <w:t xml:space="preserve">In this </w:t>
      </w:r>
      <w:r w:rsidR="00306851">
        <w:t>step</w:t>
      </w:r>
      <w:r w:rsidR="008C03B9">
        <w:t>,</w:t>
      </w:r>
      <w:r w:rsidRPr="00FC26F7">
        <w:t xml:space="preserve"> </w:t>
      </w:r>
      <w:r w:rsidR="000424CB">
        <w:t>let’s</w:t>
      </w:r>
      <w:r w:rsidRPr="00FC26F7">
        <w:t xml:space="preserve"> create an ExpressRoute gateway in your VNet (from </w:t>
      </w:r>
      <w:r w:rsidRPr="5414E614">
        <w:rPr>
          <w:i/>
        </w:rPr>
        <w:t>Step 1</w:t>
      </w:r>
      <w:r w:rsidRPr="00FC26F7">
        <w:t xml:space="preserve">) and connect to the ExpressRoute circuit (from </w:t>
      </w:r>
      <w:r w:rsidRPr="5414E614">
        <w:rPr>
          <w:i/>
        </w:rPr>
        <w:t>Step 2</w:t>
      </w:r>
      <w:r w:rsidRPr="00FC26F7">
        <w:t>)</w:t>
      </w:r>
      <w:r w:rsidR="008C03B9">
        <w:t>.</w:t>
      </w:r>
    </w:p>
    <w:p w14:paraId="1324363E" w14:textId="58F8BE01" w:rsidR="004F3AFB" w:rsidRDefault="004F3AFB" w:rsidP="00D32FBD">
      <w:pPr>
        <w:pStyle w:val="Heading2"/>
      </w:pPr>
      <w:r>
        <w:t>Create an ExpressRoute Gateway</w:t>
      </w:r>
    </w:p>
    <w:p w14:paraId="6F4198DA" w14:textId="77777777" w:rsidR="002C2294" w:rsidRDefault="00D32FBD" w:rsidP="000120E2">
      <w:pPr>
        <w:pStyle w:val="ListBullet"/>
        <w:numPr>
          <w:ilvl w:val="0"/>
          <w:numId w:val="0"/>
        </w:numPr>
        <w:spacing w:after="0"/>
      </w:pPr>
      <w:r>
        <w:t xml:space="preserve">Information we need to create </w:t>
      </w:r>
      <w:r w:rsidR="00E45093">
        <w:t>the</w:t>
      </w:r>
      <w:r w:rsidR="00AA4C4D">
        <w:t xml:space="preserve"> ExpressRoute gateway:</w:t>
      </w:r>
    </w:p>
    <w:p w14:paraId="4291C31B" w14:textId="77777777" w:rsidR="00AA4C4D" w:rsidRDefault="00AA4C4D" w:rsidP="000120E2">
      <w:pPr>
        <w:pStyle w:val="ListBullet"/>
        <w:numPr>
          <w:ilvl w:val="0"/>
          <w:numId w:val="0"/>
        </w:numPr>
        <w:spacing w:after="0"/>
      </w:pPr>
      <w:r>
        <w:tab/>
        <w:t>Name:</w:t>
      </w:r>
      <w:r w:rsidR="002B042A">
        <w:t xml:space="preserve"> </w:t>
      </w:r>
      <w:r w:rsidR="002B042A" w:rsidRPr="00FB5092">
        <w:rPr>
          <w:b/>
        </w:rPr>
        <w:t>Hub01-VNet01</w:t>
      </w:r>
      <w:r w:rsidR="00FB5092" w:rsidRPr="00FB5092">
        <w:rPr>
          <w:b/>
        </w:rPr>
        <w:t>-gw</w:t>
      </w:r>
    </w:p>
    <w:p w14:paraId="6CF6A977" w14:textId="77777777" w:rsidR="00FB5092" w:rsidRDefault="00FB5092" w:rsidP="000120E2">
      <w:pPr>
        <w:pStyle w:val="ListBullet"/>
        <w:numPr>
          <w:ilvl w:val="0"/>
          <w:numId w:val="0"/>
        </w:numPr>
        <w:spacing w:after="0"/>
      </w:pPr>
      <w:r>
        <w:tab/>
      </w:r>
      <w:r w:rsidR="00326D4A">
        <w:t xml:space="preserve">Gateway type: </w:t>
      </w:r>
      <w:r w:rsidR="00326D4A" w:rsidRPr="00A15306">
        <w:rPr>
          <w:b/>
        </w:rPr>
        <w:t>ExpressRoute</w:t>
      </w:r>
    </w:p>
    <w:p w14:paraId="4DD01F15" w14:textId="77777777" w:rsidR="00A15306" w:rsidRDefault="00A15306" w:rsidP="000120E2">
      <w:pPr>
        <w:pStyle w:val="ListBullet"/>
        <w:numPr>
          <w:ilvl w:val="0"/>
          <w:numId w:val="0"/>
        </w:numPr>
        <w:spacing w:after="0"/>
        <w:rPr>
          <w:b/>
        </w:rPr>
      </w:pPr>
      <w:r>
        <w:tab/>
        <w:t xml:space="preserve">SKU: </w:t>
      </w:r>
      <w:r w:rsidRPr="00A15306">
        <w:rPr>
          <w:b/>
        </w:rPr>
        <w:t>Standard</w:t>
      </w:r>
    </w:p>
    <w:p w14:paraId="4445555A" w14:textId="77777777" w:rsidR="00CB1B30" w:rsidRDefault="00CB1B30" w:rsidP="000120E2">
      <w:pPr>
        <w:pStyle w:val="ListBullet"/>
        <w:numPr>
          <w:ilvl w:val="0"/>
          <w:numId w:val="0"/>
        </w:numPr>
        <w:spacing w:after="0"/>
      </w:pPr>
      <w:r>
        <w:tab/>
      </w:r>
      <w:r w:rsidR="002F1D27">
        <w:t xml:space="preserve">Virtual network: </w:t>
      </w:r>
      <w:r w:rsidR="002F147D" w:rsidRPr="00FB5092">
        <w:rPr>
          <w:b/>
        </w:rPr>
        <w:t>Hub01-VNet01</w:t>
      </w:r>
    </w:p>
    <w:p w14:paraId="32E826AD" w14:textId="77777777" w:rsidR="00A15306" w:rsidRDefault="00A15306" w:rsidP="000120E2">
      <w:pPr>
        <w:pStyle w:val="ListBullet"/>
        <w:numPr>
          <w:ilvl w:val="0"/>
          <w:numId w:val="0"/>
        </w:numPr>
        <w:spacing w:after="0"/>
        <w:rPr>
          <w:b/>
        </w:rPr>
      </w:pPr>
      <w:r>
        <w:tab/>
      </w:r>
      <w:r w:rsidR="006732B7">
        <w:t xml:space="preserve">Public IP </w:t>
      </w:r>
      <w:r w:rsidR="003B233C">
        <w:t xml:space="preserve">address: </w:t>
      </w:r>
      <w:r w:rsidR="003B233C" w:rsidRPr="003B233C">
        <w:rPr>
          <w:b/>
        </w:rPr>
        <w:t>Create new</w:t>
      </w:r>
    </w:p>
    <w:p w14:paraId="0F20918B" w14:textId="77777777" w:rsidR="002121E9" w:rsidRDefault="002121E9" w:rsidP="000120E2">
      <w:pPr>
        <w:pStyle w:val="ListBullet"/>
        <w:numPr>
          <w:ilvl w:val="0"/>
          <w:numId w:val="0"/>
        </w:numPr>
        <w:spacing w:after="0"/>
      </w:pPr>
      <w:r>
        <w:tab/>
      </w:r>
      <w:r w:rsidR="00615C8D">
        <w:tab/>
      </w:r>
      <w:r w:rsidR="00615C8D" w:rsidRPr="00FB5092">
        <w:rPr>
          <w:b/>
        </w:rPr>
        <w:t>Hub01-VNet01-gw</w:t>
      </w:r>
      <w:r w:rsidR="00615C8D">
        <w:rPr>
          <w:b/>
        </w:rPr>
        <w:t xml:space="preserve">-ip </w:t>
      </w:r>
      <w:r w:rsidR="00003DCD" w:rsidRPr="005569E3">
        <w:t>(</w:t>
      </w:r>
      <w:r w:rsidR="00941567">
        <w:t>name of the public IP address</w:t>
      </w:r>
      <w:r w:rsidR="00003DCD" w:rsidRPr="005569E3">
        <w:t>)</w:t>
      </w:r>
    </w:p>
    <w:p w14:paraId="6F7C3B0A" w14:textId="77777777" w:rsidR="00D665B0" w:rsidRDefault="00D665B0" w:rsidP="000120E2">
      <w:pPr>
        <w:pStyle w:val="ListBullet"/>
        <w:numPr>
          <w:ilvl w:val="0"/>
          <w:numId w:val="0"/>
        </w:numPr>
        <w:spacing w:after="0"/>
        <w:ind w:left="720"/>
      </w:pPr>
      <w:r>
        <w:t xml:space="preserve">Subscription: </w:t>
      </w:r>
      <w:r w:rsidRPr="00AC6C73">
        <w:rPr>
          <w:b/>
        </w:rPr>
        <w:t>Virtual Data Center Workshop</w:t>
      </w:r>
    </w:p>
    <w:p w14:paraId="0BF1DBA8" w14:textId="77777777" w:rsidR="00D665B0" w:rsidRDefault="00D665B0" w:rsidP="000120E2">
      <w:pPr>
        <w:pStyle w:val="ListBullet"/>
        <w:numPr>
          <w:ilvl w:val="0"/>
          <w:numId w:val="0"/>
        </w:numPr>
        <w:spacing w:after="0"/>
        <w:ind w:left="720"/>
      </w:pPr>
      <w:r>
        <w:t xml:space="preserve">Resource group: </w:t>
      </w:r>
      <w:proofErr w:type="spellStart"/>
      <w:r w:rsidR="000120E2" w:rsidRPr="00B036E9">
        <w:rPr>
          <w:b/>
        </w:rPr>
        <w:t>Company</w:t>
      </w:r>
      <w:r w:rsidR="000120E2" w:rsidRPr="00B036E9">
        <w:rPr>
          <w:i/>
        </w:rPr>
        <w:t>XX</w:t>
      </w:r>
      <w:proofErr w:type="spellEnd"/>
      <w:r w:rsidR="000120E2" w:rsidRPr="00B036E9">
        <w:t xml:space="preserve"> </w:t>
      </w:r>
      <w:r w:rsidR="000120E2">
        <w:t>(ex: Company25)</w:t>
      </w:r>
    </w:p>
    <w:p w14:paraId="58847A98" w14:textId="77777777" w:rsidR="00D665B0" w:rsidRDefault="00D665B0" w:rsidP="00D665B0">
      <w:pPr>
        <w:pStyle w:val="ListBullet"/>
        <w:numPr>
          <w:ilvl w:val="0"/>
          <w:numId w:val="0"/>
        </w:numPr>
        <w:ind w:left="720"/>
      </w:pPr>
      <w:r>
        <w:t xml:space="preserve">Location: </w:t>
      </w:r>
      <w:r w:rsidRPr="00621A1C">
        <w:rPr>
          <w:b/>
        </w:rPr>
        <w:t>East US</w:t>
      </w:r>
    </w:p>
    <w:p w14:paraId="6D600CC1" w14:textId="2FE36362" w:rsidR="002B423F" w:rsidRDefault="00AB624E" w:rsidP="00F50DAC">
      <w:pPr>
        <w:pStyle w:val="ListBullet"/>
        <w:numPr>
          <w:ilvl w:val="0"/>
          <w:numId w:val="0"/>
        </w:numPr>
      </w:pPr>
      <w:r>
        <w:t xml:space="preserve">As we did in </w:t>
      </w:r>
      <w:r w:rsidRPr="5414E614">
        <w:rPr>
          <w:i/>
        </w:rPr>
        <w:t>Step 1</w:t>
      </w:r>
      <w:r>
        <w:t xml:space="preserve"> and </w:t>
      </w:r>
      <w:r w:rsidRPr="5414E614">
        <w:rPr>
          <w:i/>
        </w:rPr>
        <w:t>2</w:t>
      </w:r>
      <w:r>
        <w:t>, o</w:t>
      </w:r>
      <w:r w:rsidR="002B423F">
        <w:t xml:space="preserve">n your base blade, click   </w:t>
      </w:r>
      <w:r>
        <w:rPr>
          <w:noProof/>
        </w:rPr>
        <w:drawing>
          <wp:inline distT="0" distB="0" distL="0" distR="0" wp14:anchorId="60FE366B" wp14:editId="4920ECC6">
            <wp:extent cx="457200" cy="171450"/>
            <wp:effectExtent l="0" t="0" r="0" b="0"/>
            <wp:docPr id="560492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rsidR="002B423F">
        <w:t xml:space="preserve"> </w:t>
      </w:r>
      <w:r w:rsidR="009977C1">
        <w:t>a</w:t>
      </w:r>
      <w:r w:rsidR="002B423F">
        <w:t>t the top.</w:t>
      </w:r>
    </w:p>
    <w:p w14:paraId="18D64BC4" w14:textId="77777777" w:rsidR="00AB624E" w:rsidRDefault="00AB624E" w:rsidP="00AB624E">
      <w:pPr>
        <w:pStyle w:val="ListBullet"/>
        <w:numPr>
          <w:ilvl w:val="0"/>
          <w:numId w:val="0"/>
        </w:numPr>
      </w:pPr>
      <w:r>
        <w:t xml:space="preserve">This </w:t>
      </w:r>
      <w:r w:rsidR="0024702B">
        <w:t>will</w:t>
      </w:r>
      <w:r>
        <w:t xml:space="preserve"> </w:t>
      </w:r>
      <w:r w:rsidR="00304A69">
        <w:t>open</w:t>
      </w:r>
      <w:r>
        <w:t xml:space="preserve"> </w:t>
      </w:r>
      <w:r w:rsidR="00112ADE">
        <w:t xml:space="preserve">the </w:t>
      </w:r>
      <w:r w:rsidR="00406CEA" w:rsidRPr="0024702B">
        <w:rPr>
          <w:i/>
        </w:rPr>
        <w:t>Everything</w:t>
      </w:r>
      <w:r>
        <w:t xml:space="preserve"> blade</w:t>
      </w:r>
      <w:r w:rsidR="00520F3E">
        <w:t>,</w:t>
      </w:r>
      <w:r>
        <w:t xml:space="preserve"> listing different resources that you can create. Start typing </w:t>
      </w:r>
      <w:r w:rsidR="00400310">
        <w:t>“</w:t>
      </w:r>
      <w:r w:rsidR="00DF1394">
        <w:t>virtual</w:t>
      </w:r>
      <w:r w:rsidR="007F1D73">
        <w:t>”</w:t>
      </w:r>
      <w:r>
        <w:t xml:space="preserve"> on the search bar on the top and choose </w:t>
      </w:r>
      <w:r w:rsidR="008F784F" w:rsidRPr="002D254F">
        <w:rPr>
          <w:i/>
        </w:rPr>
        <w:t>Virtual network gateway</w:t>
      </w:r>
      <w:r>
        <w:t>. This w</w:t>
      </w:r>
      <w:r w:rsidR="002D254F">
        <w:t>ill</w:t>
      </w:r>
      <w:r>
        <w:t xml:space="preserve"> </w:t>
      </w:r>
      <w:r>
        <w:lastRenderedPageBreak/>
        <w:t xml:space="preserve">open the </w:t>
      </w:r>
      <w:r w:rsidR="00EE670C" w:rsidRPr="002D254F">
        <w:rPr>
          <w:i/>
        </w:rPr>
        <w:t>Virtual network gateway</w:t>
      </w:r>
      <w:r>
        <w:t xml:space="preserve"> introduction blade. Click</w:t>
      </w:r>
      <w:r w:rsidR="00236F1B">
        <w:t xml:space="preserve"> </w:t>
      </w:r>
      <w:r>
        <w:t xml:space="preserve"> </w:t>
      </w:r>
      <w:r>
        <w:rPr>
          <w:noProof/>
        </w:rPr>
        <w:drawing>
          <wp:inline distT="0" distB="0" distL="0" distR="0" wp14:anchorId="62190624" wp14:editId="750D8710">
            <wp:extent cx="478465" cy="191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980" cy="200392"/>
                    </a:xfrm>
                    <a:prstGeom prst="rect">
                      <a:avLst/>
                    </a:prstGeom>
                  </pic:spPr>
                </pic:pic>
              </a:graphicData>
            </a:graphic>
          </wp:inline>
        </w:drawing>
      </w:r>
      <w:r>
        <w:t xml:space="preserve">  at the end of the blade.</w:t>
      </w:r>
    </w:p>
    <w:p w14:paraId="70255739" w14:textId="77777777" w:rsidR="003B233C" w:rsidRDefault="00891CD8" w:rsidP="00A015BF">
      <w:pPr>
        <w:pStyle w:val="ListBullet"/>
        <w:numPr>
          <w:ilvl w:val="0"/>
          <w:numId w:val="0"/>
        </w:numPr>
      </w:pPr>
      <w:r>
        <w:rPr>
          <w:noProof/>
        </w:rPr>
        <w:drawing>
          <wp:inline distT="0" distB="0" distL="0" distR="0" wp14:anchorId="230377E9" wp14:editId="571BEC4D">
            <wp:extent cx="5486400" cy="4373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4373880"/>
                    </a:xfrm>
                    <a:prstGeom prst="rect">
                      <a:avLst/>
                    </a:prstGeom>
                  </pic:spPr>
                </pic:pic>
              </a:graphicData>
            </a:graphic>
          </wp:inline>
        </w:drawing>
      </w:r>
    </w:p>
    <w:p w14:paraId="63900850" w14:textId="0FEA454E" w:rsidR="00732850" w:rsidRDefault="00732850" w:rsidP="00732850">
      <w:pPr>
        <w:pStyle w:val="ListBullet"/>
        <w:numPr>
          <w:ilvl w:val="0"/>
          <w:numId w:val="0"/>
        </w:numPr>
      </w:pPr>
      <w:r>
        <w:t xml:space="preserve">On the </w:t>
      </w:r>
      <w:r w:rsidRPr="002D254F">
        <w:rPr>
          <w:i/>
        </w:rPr>
        <w:t xml:space="preserve">Create </w:t>
      </w:r>
      <w:r w:rsidR="009F7062" w:rsidRPr="002D254F">
        <w:rPr>
          <w:i/>
        </w:rPr>
        <w:t>virtual network gateway</w:t>
      </w:r>
      <w:r>
        <w:t xml:space="preserve"> blade, enter the required information and click </w:t>
      </w:r>
      <w:r>
        <w:rPr>
          <w:noProof/>
        </w:rPr>
        <w:drawing>
          <wp:inline distT="0" distB="0" distL="0" distR="0" wp14:anchorId="65452AD3" wp14:editId="4B0E571B">
            <wp:extent cx="504825" cy="145458"/>
            <wp:effectExtent l="0" t="0" r="0" b="6985"/>
            <wp:docPr id="276528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t xml:space="preserve"> .</w:t>
      </w:r>
      <w:r w:rsidR="00F34B37">
        <w:t xml:space="preserve"> Creation of</w:t>
      </w:r>
      <w:r w:rsidR="00400310">
        <w:t xml:space="preserve"> the</w:t>
      </w:r>
      <w:r w:rsidR="00F34B37">
        <w:t xml:space="preserve"> virtual network gateway </w:t>
      </w:r>
      <w:r w:rsidR="008E6332">
        <w:t xml:space="preserve">(VNet GW) </w:t>
      </w:r>
      <w:r w:rsidR="00F34B37">
        <w:t>w</w:t>
      </w:r>
      <w:r w:rsidR="002D254F">
        <w:t>ill</w:t>
      </w:r>
      <w:r w:rsidR="00F34B37">
        <w:t xml:space="preserve"> take 10 to </w:t>
      </w:r>
      <w:r w:rsidR="00915AE4">
        <w:t xml:space="preserve">15 mins. </w:t>
      </w:r>
    </w:p>
    <w:p w14:paraId="279BC067" w14:textId="77777777" w:rsidR="00A71FA2" w:rsidRDefault="00A71FA2" w:rsidP="00732850">
      <w:pPr>
        <w:pStyle w:val="ListBullet"/>
        <w:numPr>
          <w:ilvl w:val="0"/>
          <w:numId w:val="0"/>
        </w:numPr>
      </w:pPr>
      <w:r>
        <w:rPr>
          <w:noProof/>
        </w:rPr>
        <w:lastRenderedPageBreak/>
        <w:drawing>
          <wp:inline distT="0" distB="0" distL="0" distR="0" wp14:anchorId="0035E51E" wp14:editId="2EA36878">
            <wp:extent cx="5486400" cy="6630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6630035"/>
                    </a:xfrm>
                    <a:prstGeom prst="rect">
                      <a:avLst/>
                    </a:prstGeom>
                  </pic:spPr>
                </pic:pic>
              </a:graphicData>
            </a:graphic>
          </wp:inline>
        </w:drawing>
      </w:r>
    </w:p>
    <w:p w14:paraId="1D30F301" w14:textId="77777777" w:rsidR="002C2294" w:rsidRDefault="7DC1936A" w:rsidP="00E51E39">
      <w:pPr>
        <w:pStyle w:val="Heading2"/>
      </w:pPr>
      <w:r>
        <w:t xml:space="preserve">Is the ExpressRoute circuit, created in </w:t>
      </w:r>
      <w:r w:rsidRPr="7DC1936A">
        <w:rPr>
          <w:i/>
          <w:iCs/>
        </w:rPr>
        <w:t>Step 2</w:t>
      </w:r>
      <w:r>
        <w:t>, provisioned?</w:t>
      </w:r>
    </w:p>
    <w:p w14:paraId="79E7410E" w14:textId="77777777" w:rsidR="00886147" w:rsidRDefault="00886147" w:rsidP="00886147">
      <w:pPr>
        <w:pStyle w:val="ListBullet"/>
        <w:numPr>
          <w:ilvl w:val="0"/>
          <w:numId w:val="0"/>
        </w:numPr>
      </w:pPr>
      <w:r>
        <w:t>On your base blade, click on the</w:t>
      </w:r>
      <w:r w:rsidR="00B77A09">
        <w:t xml:space="preserve"> name of the ExpressRoute circuit</w:t>
      </w:r>
      <w:r>
        <w:t>.</w:t>
      </w:r>
      <w:r w:rsidR="00B77A09">
        <w:t xml:space="preserve"> </w:t>
      </w:r>
    </w:p>
    <w:p w14:paraId="37B7B22B" w14:textId="77777777" w:rsidR="00E51E39" w:rsidRDefault="00B47BBB" w:rsidP="00A015BF">
      <w:pPr>
        <w:pStyle w:val="ListBullet"/>
        <w:numPr>
          <w:ilvl w:val="0"/>
          <w:numId w:val="0"/>
        </w:numPr>
      </w:pPr>
      <w:r>
        <w:rPr>
          <w:noProof/>
        </w:rPr>
        <w:lastRenderedPageBreak/>
        <w:drawing>
          <wp:inline distT="0" distB="0" distL="0" distR="0" wp14:anchorId="4DEBA2C1" wp14:editId="63CFA233">
            <wp:extent cx="5486400" cy="3482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482340"/>
                    </a:xfrm>
                    <a:prstGeom prst="rect">
                      <a:avLst/>
                    </a:prstGeom>
                  </pic:spPr>
                </pic:pic>
              </a:graphicData>
            </a:graphic>
          </wp:inline>
        </w:drawing>
      </w:r>
    </w:p>
    <w:p w14:paraId="1D3AEDAC" w14:textId="77777777" w:rsidR="003F167D" w:rsidRDefault="0018782A" w:rsidP="00A015BF">
      <w:pPr>
        <w:pStyle w:val="ListBullet"/>
        <w:numPr>
          <w:ilvl w:val="0"/>
          <w:numId w:val="0"/>
        </w:numPr>
      </w:pPr>
      <w:r>
        <w:t xml:space="preserve">On the </w:t>
      </w:r>
      <w:r w:rsidRPr="0008394E">
        <w:rPr>
          <w:i/>
        </w:rPr>
        <w:t xml:space="preserve">ExpressRoute </w:t>
      </w:r>
      <w:r w:rsidR="00681CCC" w:rsidRPr="0008394E">
        <w:rPr>
          <w:i/>
        </w:rPr>
        <w:t xml:space="preserve">circuit </w:t>
      </w:r>
      <w:r w:rsidR="00681CCC" w:rsidRPr="006D3A77">
        <w:t>blade</w:t>
      </w:r>
      <w:r w:rsidR="00681CCC">
        <w:t xml:space="preserve">, check if the Provider status </w:t>
      </w:r>
      <w:r w:rsidR="00C551B3">
        <w:t xml:space="preserve">has changed to </w:t>
      </w:r>
      <w:r w:rsidR="00C551B3" w:rsidRPr="002D254F">
        <w:rPr>
          <w:i/>
        </w:rPr>
        <w:t>Provisioned</w:t>
      </w:r>
      <w:r w:rsidR="005D4108">
        <w:t>.</w:t>
      </w:r>
    </w:p>
    <w:p w14:paraId="78BC8EFC" w14:textId="77777777" w:rsidR="005D4108" w:rsidRDefault="005E7053" w:rsidP="00A015BF">
      <w:pPr>
        <w:pStyle w:val="ListBullet"/>
        <w:numPr>
          <w:ilvl w:val="0"/>
          <w:numId w:val="0"/>
        </w:numPr>
      </w:pPr>
      <w:r>
        <w:rPr>
          <w:noProof/>
        </w:rPr>
        <w:drawing>
          <wp:inline distT="0" distB="0" distL="0" distR="0" wp14:anchorId="2F8E616F" wp14:editId="043CB02D">
            <wp:extent cx="5486400" cy="2724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724150"/>
                    </a:xfrm>
                    <a:prstGeom prst="rect">
                      <a:avLst/>
                    </a:prstGeom>
                  </pic:spPr>
                </pic:pic>
              </a:graphicData>
            </a:graphic>
          </wp:inline>
        </w:drawing>
      </w:r>
    </w:p>
    <w:p w14:paraId="74C65FE4" w14:textId="77777777" w:rsidR="005D4108" w:rsidRPr="00514122" w:rsidRDefault="7DC1936A" w:rsidP="00A015BF">
      <w:pPr>
        <w:pStyle w:val="ListBullet"/>
        <w:numPr>
          <w:ilvl w:val="0"/>
          <w:numId w:val="0"/>
        </w:numPr>
      </w:pPr>
      <w:r>
        <w:t xml:space="preserve">If the circuit is provisioned, proceed with the rest of </w:t>
      </w:r>
      <w:r w:rsidRPr="7DC1936A">
        <w:rPr>
          <w:i/>
          <w:iCs/>
        </w:rPr>
        <w:t>Step 3</w:t>
      </w:r>
      <w:r>
        <w:t xml:space="preserve">. If not provisioned, check with your instructor/proctor. Alternatively, if not provisioned, proceed with </w:t>
      </w:r>
      <w:r w:rsidRPr="7DC1936A">
        <w:rPr>
          <w:i/>
          <w:iCs/>
        </w:rPr>
        <w:t>Step 4</w:t>
      </w:r>
      <w:r>
        <w:t xml:space="preserve">. After completing </w:t>
      </w:r>
      <w:r w:rsidRPr="7DC1936A">
        <w:rPr>
          <w:i/>
          <w:iCs/>
        </w:rPr>
        <w:t>Step 4</w:t>
      </w:r>
      <w:r>
        <w:t xml:space="preserve"> you can return and complete the rest of the </w:t>
      </w:r>
      <w:r w:rsidRPr="7DC1936A">
        <w:rPr>
          <w:i/>
          <w:iCs/>
        </w:rPr>
        <w:t>Step 3</w:t>
      </w:r>
      <w:r>
        <w:t>.</w:t>
      </w:r>
    </w:p>
    <w:p w14:paraId="7959A1E4" w14:textId="6EAE1007" w:rsidR="0024702B" w:rsidRDefault="00700338" w:rsidP="003B3B4B">
      <w:pPr>
        <w:pStyle w:val="Heading2"/>
      </w:pPr>
      <w:r>
        <w:t xml:space="preserve">Create </w:t>
      </w:r>
      <w:r w:rsidR="00BA3D48">
        <w:t xml:space="preserve">a </w:t>
      </w:r>
      <w:r>
        <w:t xml:space="preserve">Private </w:t>
      </w:r>
      <w:r w:rsidR="00442EAD">
        <w:t>Peering over ExpressRoute Circuit</w:t>
      </w:r>
    </w:p>
    <w:p w14:paraId="7EA48F9A" w14:textId="77777777" w:rsidR="00521B68" w:rsidRDefault="00521B68" w:rsidP="00521B68">
      <w:pPr>
        <w:pStyle w:val="ListBullet"/>
        <w:numPr>
          <w:ilvl w:val="0"/>
          <w:numId w:val="0"/>
        </w:numPr>
        <w:spacing w:after="0"/>
      </w:pPr>
      <w:r>
        <w:t>Information we need to create the private peering:</w:t>
      </w:r>
    </w:p>
    <w:p w14:paraId="0A25F6D1" w14:textId="77777777" w:rsidR="00442EAD" w:rsidRDefault="00605183" w:rsidP="00D56287">
      <w:pPr>
        <w:spacing w:after="0"/>
      </w:pPr>
      <w:r>
        <w:lastRenderedPageBreak/>
        <w:tab/>
        <w:t>Peer ASN:</w:t>
      </w:r>
      <w:r w:rsidR="00546EAE">
        <w:t xml:space="preserve"> </w:t>
      </w:r>
      <w:r w:rsidR="00546EAE" w:rsidRPr="00546EAE">
        <w:rPr>
          <w:b/>
        </w:rPr>
        <w:t>65021</w:t>
      </w:r>
    </w:p>
    <w:p w14:paraId="6D7A6ABE" w14:textId="618EDF6F" w:rsidR="00605183" w:rsidRDefault="00605183" w:rsidP="00D56287">
      <w:pPr>
        <w:spacing w:after="0"/>
      </w:pPr>
      <w:r>
        <w:tab/>
        <w:t>Primary subnet:</w:t>
      </w:r>
      <w:r w:rsidR="00EE759B">
        <w:t xml:space="preserve"> </w:t>
      </w:r>
      <w:r w:rsidR="00926E6C">
        <w:t xml:space="preserve"> </w:t>
      </w:r>
      <w:r w:rsidR="00EE759B" w:rsidRPr="001A2414">
        <w:rPr>
          <w:b/>
        </w:rPr>
        <w:t>192.168</w:t>
      </w:r>
      <w:r w:rsidR="00926E6C" w:rsidRPr="001A2414">
        <w:rPr>
          <w:b/>
        </w:rPr>
        <w:t>.</w:t>
      </w:r>
      <w:r w:rsidR="00410CD5" w:rsidRPr="001A2414">
        <w:rPr>
          <w:b/>
        </w:rPr>
        <w:t>1</w:t>
      </w:r>
      <w:r w:rsidR="00C61C5B">
        <w:rPr>
          <w:i/>
        </w:rPr>
        <w:t>XX</w:t>
      </w:r>
      <w:r w:rsidR="001A2414" w:rsidRPr="001A2414">
        <w:rPr>
          <w:b/>
        </w:rPr>
        <w:t>.</w:t>
      </w:r>
      <w:r w:rsidR="00937222">
        <w:rPr>
          <w:b/>
        </w:rPr>
        <w:t>16</w:t>
      </w:r>
      <w:r w:rsidR="001A2414" w:rsidRPr="001A2414">
        <w:rPr>
          <w:b/>
        </w:rPr>
        <w:t>/30</w:t>
      </w:r>
      <w:r w:rsidR="00B96461">
        <w:rPr>
          <w:b/>
        </w:rPr>
        <w:t xml:space="preserve"> </w:t>
      </w:r>
      <w:r w:rsidR="00B96461" w:rsidRPr="0077552A">
        <w:t>(</w:t>
      </w:r>
      <w:r w:rsidR="0077552A" w:rsidRPr="0077552A">
        <w:t>xx is the company id)</w:t>
      </w:r>
    </w:p>
    <w:p w14:paraId="0C5DEB6B" w14:textId="7B84540B" w:rsidR="00605183" w:rsidRDefault="00605183" w:rsidP="00D56287">
      <w:pPr>
        <w:spacing w:after="0"/>
      </w:pPr>
      <w:r>
        <w:tab/>
        <w:t>Secondary subnet:</w:t>
      </w:r>
      <w:r w:rsidR="001A2414">
        <w:t xml:space="preserve"> </w:t>
      </w:r>
      <w:r w:rsidR="001A2414" w:rsidRPr="00ED2599">
        <w:rPr>
          <w:b/>
        </w:rPr>
        <w:t>192.168</w:t>
      </w:r>
      <w:r w:rsidR="00ED2599" w:rsidRPr="00ED2599">
        <w:rPr>
          <w:b/>
        </w:rPr>
        <w:t>.1</w:t>
      </w:r>
      <w:r w:rsidR="00C61C5B">
        <w:rPr>
          <w:i/>
        </w:rPr>
        <w:t>XX</w:t>
      </w:r>
      <w:r w:rsidR="00ED2599" w:rsidRPr="00ED2599">
        <w:rPr>
          <w:b/>
        </w:rPr>
        <w:t>.</w:t>
      </w:r>
      <w:r w:rsidR="00937222">
        <w:rPr>
          <w:b/>
        </w:rPr>
        <w:t>20</w:t>
      </w:r>
      <w:r w:rsidR="00ED2599" w:rsidRPr="00ED2599">
        <w:rPr>
          <w:b/>
        </w:rPr>
        <w:t>/30</w:t>
      </w:r>
      <w:r w:rsidR="0077552A">
        <w:rPr>
          <w:b/>
        </w:rPr>
        <w:t xml:space="preserve"> </w:t>
      </w:r>
      <w:r w:rsidR="0077552A" w:rsidRPr="0077552A">
        <w:t>(xx is the company id)</w:t>
      </w:r>
    </w:p>
    <w:p w14:paraId="0A1D2D09" w14:textId="3A37CD43" w:rsidR="00605183" w:rsidRDefault="00605183" w:rsidP="00D56287">
      <w:pPr>
        <w:spacing w:after="0"/>
      </w:pPr>
      <w:r>
        <w:tab/>
      </w:r>
      <w:r w:rsidR="000C45F3">
        <w:t>VLAN ID:</w:t>
      </w:r>
      <w:r w:rsidR="00F91E1A">
        <w:t xml:space="preserve"> </w:t>
      </w:r>
      <w:r w:rsidR="00F91E1A" w:rsidRPr="00991D89">
        <w:rPr>
          <w:b/>
        </w:rPr>
        <w:t>1</w:t>
      </w:r>
      <w:r w:rsidR="00F91E1A" w:rsidRPr="00991D89">
        <w:rPr>
          <w:i/>
        </w:rPr>
        <w:t>XX</w:t>
      </w:r>
      <w:r w:rsidR="00F91E1A" w:rsidRPr="00991D89">
        <w:rPr>
          <w:b/>
        </w:rPr>
        <w:t>0</w:t>
      </w:r>
      <w:r w:rsidR="00F91E1A">
        <w:t xml:space="preserve"> </w:t>
      </w:r>
      <w:r w:rsidR="006C5816">
        <w:t>(ex. 1030 for Company</w:t>
      </w:r>
      <w:r w:rsidR="00991D89">
        <w:t>0</w:t>
      </w:r>
      <w:r w:rsidR="006C5816">
        <w:t>3 and 1250 for Company25)</w:t>
      </w:r>
    </w:p>
    <w:p w14:paraId="1C55587C" w14:textId="23903AED" w:rsidR="000C45F3" w:rsidRDefault="000C45F3" w:rsidP="00D56287">
      <w:pPr>
        <w:spacing w:after="0"/>
      </w:pPr>
      <w:r>
        <w:tab/>
        <w:t>Shared key</w:t>
      </w:r>
      <w:proofErr w:type="gramStart"/>
      <w:r>
        <w:t xml:space="preserve">: </w:t>
      </w:r>
      <w:r w:rsidR="00A22B27">
        <w:t xml:space="preserve"> (</w:t>
      </w:r>
      <w:proofErr w:type="gramEnd"/>
      <w:r w:rsidR="00A22B27">
        <w:t>leave it blank)</w:t>
      </w:r>
    </w:p>
    <w:p w14:paraId="113058F4" w14:textId="78DC7168" w:rsidR="000F3460" w:rsidRDefault="00793E0C">
      <w:r>
        <w:t xml:space="preserve">On the </w:t>
      </w:r>
      <w:r w:rsidRPr="0008394E">
        <w:rPr>
          <w:i/>
        </w:rPr>
        <w:t xml:space="preserve">ExpressRoute circuit </w:t>
      </w:r>
      <w:r w:rsidRPr="0082387C">
        <w:t>blade</w:t>
      </w:r>
      <w:r>
        <w:t xml:space="preserve">, </w:t>
      </w:r>
      <w:r w:rsidR="0008394E">
        <w:t xml:space="preserve">click </w:t>
      </w:r>
      <w:r w:rsidRPr="0008394E">
        <w:rPr>
          <w:i/>
        </w:rPr>
        <w:t>Azure</w:t>
      </w:r>
      <w:r w:rsidR="009B7747" w:rsidRPr="0008394E">
        <w:rPr>
          <w:i/>
        </w:rPr>
        <w:t xml:space="preserve"> private</w:t>
      </w:r>
      <w:r w:rsidR="000F3460">
        <w:t xml:space="preserve"> under </w:t>
      </w:r>
      <w:proofErr w:type="spellStart"/>
      <w:r w:rsidR="000F3460" w:rsidRPr="0008394E">
        <w:rPr>
          <w:i/>
        </w:rPr>
        <w:t>Peerings</w:t>
      </w:r>
      <w:proofErr w:type="spellEnd"/>
      <w:r w:rsidR="000F3460">
        <w:t>.</w:t>
      </w:r>
      <w:r w:rsidR="00920D3E">
        <w:t xml:space="preserve"> This w</w:t>
      </w:r>
      <w:r w:rsidR="002D254F">
        <w:t>ill</w:t>
      </w:r>
      <w:r w:rsidR="00920D3E">
        <w:t xml:space="preserve"> open </w:t>
      </w:r>
      <w:r w:rsidR="0082387C">
        <w:t xml:space="preserve">the </w:t>
      </w:r>
      <w:r w:rsidR="00EA280E" w:rsidRPr="0008394E">
        <w:rPr>
          <w:i/>
        </w:rPr>
        <w:t>Private peering</w:t>
      </w:r>
      <w:r w:rsidR="00EA280E">
        <w:t xml:space="preserve"> </w:t>
      </w:r>
      <w:r w:rsidR="007C2505">
        <w:t>creation</w:t>
      </w:r>
      <w:r w:rsidR="00EA280E">
        <w:t xml:space="preserve"> blade. Enter the required information and click</w:t>
      </w:r>
      <w:r w:rsidR="00AF1FB0" w:rsidRPr="00AF1FB0">
        <w:rPr>
          <w:noProof/>
        </w:rPr>
        <w:t xml:space="preserve"> </w:t>
      </w:r>
      <w:r w:rsidR="00AF1FB0">
        <w:rPr>
          <w:noProof/>
        </w:rPr>
        <w:drawing>
          <wp:inline distT="0" distB="0" distL="0" distR="0" wp14:anchorId="273F6173" wp14:editId="458A4DF9">
            <wp:extent cx="495300" cy="209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00" cy="209550"/>
                    </a:xfrm>
                    <a:prstGeom prst="rect">
                      <a:avLst/>
                    </a:prstGeom>
                  </pic:spPr>
                </pic:pic>
              </a:graphicData>
            </a:graphic>
          </wp:inline>
        </w:drawing>
      </w:r>
      <w:r w:rsidR="00EA280E">
        <w:t xml:space="preserve"> </w:t>
      </w:r>
      <w:r w:rsidR="00D66766">
        <w:t>at the top of the blade</w:t>
      </w:r>
      <w:r w:rsidR="00EA280E">
        <w:t>.</w:t>
      </w:r>
    </w:p>
    <w:p w14:paraId="06D13C32" w14:textId="77777777" w:rsidR="00552E84" w:rsidRDefault="003926B0">
      <w:r>
        <w:rPr>
          <w:noProof/>
        </w:rPr>
        <w:drawing>
          <wp:inline distT="0" distB="0" distL="0" distR="0" wp14:anchorId="65DE1116" wp14:editId="13426BB6">
            <wp:extent cx="5486400" cy="38620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62070"/>
                    </a:xfrm>
                    <a:prstGeom prst="rect">
                      <a:avLst/>
                    </a:prstGeom>
                  </pic:spPr>
                </pic:pic>
              </a:graphicData>
            </a:graphic>
          </wp:inline>
        </w:drawing>
      </w:r>
    </w:p>
    <w:p w14:paraId="23FEFC71" w14:textId="77777777" w:rsidR="000B6097" w:rsidRDefault="000B6097" w:rsidP="003B3B4B">
      <w:pPr>
        <w:pStyle w:val="Heading2"/>
      </w:pPr>
      <w:r>
        <w:t xml:space="preserve">Create a connection object </w:t>
      </w:r>
    </w:p>
    <w:p w14:paraId="08275053" w14:textId="610AC1E4" w:rsidR="00B016D4" w:rsidRDefault="00D07E43" w:rsidP="00B016D4">
      <w:pPr>
        <w:pStyle w:val="ListBullet"/>
        <w:numPr>
          <w:ilvl w:val="0"/>
          <w:numId w:val="0"/>
        </w:numPr>
        <w:spacing w:after="0"/>
      </w:pPr>
      <w:r>
        <w:t>Let’s create a connection object to connect the VNet</w:t>
      </w:r>
      <w:r w:rsidR="005E5B1D">
        <w:t xml:space="preserve"> GW earlier in this step and the ExpressRoute circuit.</w:t>
      </w:r>
      <w:r>
        <w:t xml:space="preserve"> </w:t>
      </w:r>
      <w:r w:rsidR="00B016D4">
        <w:t xml:space="preserve">Information we need to create the </w:t>
      </w:r>
      <w:r w:rsidR="00FE44DC">
        <w:t>connect</w:t>
      </w:r>
      <w:r w:rsidR="00461165">
        <w:t>ion</w:t>
      </w:r>
      <w:r w:rsidR="00B016D4">
        <w:t>:</w:t>
      </w:r>
    </w:p>
    <w:p w14:paraId="67412863" w14:textId="77777777" w:rsidR="003B3B4B" w:rsidRPr="00711BA8" w:rsidRDefault="00782A83" w:rsidP="002D254F">
      <w:pPr>
        <w:spacing w:before="0" w:after="0"/>
        <w:rPr>
          <w:b/>
        </w:rPr>
      </w:pPr>
      <w:r>
        <w:tab/>
        <w:t>Name:</w:t>
      </w:r>
      <w:r w:rsidR="00D95E9E">
        <w:t xml:space="preserve"> </w:t>
      </w:r>
      <w:r w:rsidR="00D95E9E" w:rsidRPr="00711BA8">
        <w:rPr>
          <w:b/>
        </w:rPr>
        <w:t>Hub01-VNet01-gw</w:t>
      </w:r>
      <w:r w:rsidR="00711BA8" w:rsidRPr="00711BA8">
        <w:rPr>
          <w:b/>
        </w:rPr>
        <w:t>-conn</w:t>
      </w:r>
    </w:p>
    <w:p w14:paraId="49B74C8F" w14:textId="77777777" w:rsidR="00782A83" w:rsidRDefault="00782A83" w:rsidP="002D254F">
      <w:pPr>
        <w:spacing w:before="0" w:after="0"/>
      </w:pPr>
      <w:r>
        <w:tab/>
      </w:r>
      <w:r w:rsidR="002E3B57">
        <w:t xml:space="preserve">Connection type: </w:t>
      </w:r>
      <w:r w:rsidR="002E3B57" w:rsidRPr="00711BA8">
        <w:rPr>
          <w:b/>
        </w:rPr>
        <w:t>ExpressRoute</w:t>
      </w:r>
    </w:p>
    <w:p w14:paraId="1800E7B0" w14:textId="77777777" w:rsidR="007062DA" w:rsidRDefault="007062DA" w:rsidP="002D254F">
      <w:pPr>
        <w:spacing w:before="0" w:after="0"/>
      </w:pPr>
      <w:r>
        <w:tab/>
        <w:t>Virtual network gateway</w:t>
      </w:r>
      <w:r w:rsidR="001E0AE8">
        <w:t xml:space="preserve">: </w:t>
      </w:r>
      <w:r w:rsidR="001E0AE8" w:rsidRPr="00711BA8">
        <w:rPr>
          <w:b/>
        </w:rPr>
        <w:t>Hub01-VNet01-gw</w:t>
      </w:r>
    </w:p>
    <w:p w14:paraId="75C50754" w14:textId="77777777" w:rsidR="00FE2FD1" w:rsidRDefault="00FE2FD1" w:rsidP="002D254F">
      <w:pPr>
        <w:spacing w:before="0" w:after="0"/>
      </w:pPr>
      <w:r>
        <w:tab/>
        <w:t>ExpressRoute circuit</w:t>
      </w:r>
      <w:r w:rsidR="009154D8">
        <w:t xml:space="preserve">: </w:t>
      </w:r>
      <w:proofErr w:type="spellStart"/>
      <w:r w:rsidR="009154D8" w:rsidRPr="00711BA8">
        <w:rPr>
          <w:b/>
        </w:rPr>
        <w:t>Company</w:t>
      </w:r>
      <w:r w:rsidR="009154D8" w:rsidRPr="00711BA8">
        <w:rPr>
          <w:i/>
        </w:rPr>
        <w:t>XX</w:t>
      </w:r>
      <w:r w:rsidR="009154D8" w:rsidRPr="00711BA8">
        <w:rPr>
          <w:b/>
        </w:rPr>
        <w:t>-er</w:t>
      </w:r>
      <w:proofErr w:type="spellEnd"/>
    </w:p>
    <w:p w14:paraId="22B70ACB" w14:textId="77777777" w:rsidR="009154D8" w:rsidRDefault="009154D8" w:rsidP="002D254F">
      <w:pPr>
        <w:spacing w:before="0" w:after="0"/>
      </w:pPr>
      <w:r>
        <w:tab/>
        <w:t xml:space="preserve">Subscription: </w:t>
      </w:r>
      <w:r w:rsidRPr="00711BA8">
        <w:rPr>
          <w:b/>
        </w:rPr>
        <w:t>Virtual Data Center Workshop</w:t>
      </w:r>
    </w:p>
    <w:p w14:paraId="6325C92A" w14:textId="77777777" w:rsidR="003563CD" w:rsidRDefault="003563CD" w:rsidP="002D254F">
      <w:pPr>
        <w:spacing w:before="0" w:after="0"/>
      </w:pPr>
      <w:r>
        <w:tab/>
        <w:t xml:space="preserve">Resource group: </w:t>
      </w:r>
      <w:proofErr w:type="spellStart"/>
      <w:r w:rsidRPr="00711BA8">
        <w:rPr>
          <w:b/>
        </w:rPr>
        <w:t>Company</w:t>
      </w:r>
      <w:r w:rsidRPr="00711BA8">
        <w:rPr>
          <w:i/>
        </w:rPr>
        <w:t>XX</w:t>
      </w:r>
      <w:proofErr w:type="spellEnd"/>
    </w:p>
    <w:p w14:paraId="3BA32BAC" w14:textId="77777777" w:rsidR="003563CD" w:rsidRDefault="003563CD" w:rsidP="00082910">
      <w:pPr>
        <w:spacing w:before="0"/>
      </w:pPr>
      <w:r>
        <w:lastRenderedPageBreak/>
        <w:tab/>
        <w:t xml:space="preserve">Location: </w:t>
      </w:r>
      <w:r w:rsidRPr="00C74CF0">
        <w:rPr>
          <w:b/>
        </w:rPr>
        <w:t>East US</w:t>
      </w:r>
    </w:p>
    <w:p w14:paraId="7DCF3009" w14:textId="77777777" w:rsidR="00C74CF0" w:rsidRDefault="00DB3D9C">
      <w:r>
        <w:t xml:space="preserve">On </w:t>
      </w:r>
      <w:r w:rsidR="0063756C">
        <w:t xml:space="preserve">your </w:t>
      </w:r>
      <w:proofErr w:type="spellStart"/>
      <w:r w:rsidR="0063756C" w:rsidRPr="0008394E">
        <w:rPr>
          <w:i/>
        </w:rPr>
        <w:t>ExpresRoute</w:t>
      </w:r>
      <w:proofErr w:type="spellEnd"/>
      <w:r w:rsidR="0063756C" w:rsidRPr="0008394E">
        <w:rPr>
          <w:i/>
        </w:rPr>
        <w:t xml:space="preserve"> circuit</w:t>
      </w:r>
      <w:r w:rsidR="0063756C">
        <w:t xml:space="preserve"> blade, click </w:t>
      </w:r>
      <w:r w:rsidR="00A779B6">
        <w:rPr>
          <w:noProof/>
        </w:rPr>
        <w:drawing>
          <wp:inline distT="0" distB="0" distL="0" distR="0" wp14:anchorId="762ADC1D" wp14:editId="654B2ACF">
            <wp:extent cx="962025" cy="190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62025" cy="190500"/>
                    </a:xfrm>
                    <a:prstGeom prst="rect">
                      <a:avLst/>
                    </a:prstGeom>
                  </pic:spPr>
                </pic:pic>
              </a:graphicData>
            </a:graphic>
          </wp:inline>
        </w:drawing>
      </w:r>
      <w:r w:rsidR="005044D4">
        <w:t xml:space="preserve"> on the left navigation pane</w:t>
      </w:r>
      <w:r w:rsidR="00A779B6">
        <w:t>.</w:t>
      </w:r>
    </w:p>
    <w:p w14:paraId="1072BF36" w14:textId="77777777" w:rsidR="005B1B20" w:rsidRDefault="005B1B20">
      <w:r>
        <w:rPr>
          <w:noProof/>
        </w:rPr>
        <w:drawing>
          <wp:inline distT="0" distB="0" distL="0" distR="0" wp14:anchorId="0FB64528" wp14:editId="5E87CFF8">
            <wp:extent cx="5486400" cy="27546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754630"/>
                    </a:xfrm>
                    <a:prstGeom prst="rect">
                      <a:avLst/>
                    </a:prstGeom>
                  </pic:spPr>
                </pic:pic>
              </a:graphicData>
            </a:graphic>
          </wp:inline>
        </w:drawing>
      </w:r>
    </w:p>
    <w:p w14:paraId="1D1E2A80" w14:textId="1083EE86" w:rsidR="009C2F99" w:rsidRDefault="00082910">
      <w:r>
        <w:t>This w</w:t>
      </w:r>
      <w:r w:rsidR="002D254F">
        <w:t>ill</w:t>
      </w:r>
      <w:r w:rsidR="00DC4F93">
        <w:t xml:space="preserve"> open</w:t>
      </w:r>
      <w:r w:rsidR="002D254F">
        <w:t xml:space="preserve"> the</w:t>
      </w:r>
      <w:r w:rsidR="00DC4F93">
        <w:t xml:space="preserve"> </w:t>
      </w:r>
      <w:r w:rsidR="00DC4F93" w:rsidRPr="0008394E">
        <w:rPr>
          <w:i/>
        </w:rPr>
        <w:t>Connections</w:t>
      </w:r>
      <w:r w:rsidR="004B5D34" w:rsidRPr="0008394E">
        <w:rPr>
          <w:i/>
        </w:rPr>
        <w:t xml:space="preserve"> </w:t>
      </w:r>
      <w:r w:rsidR="004B5D34">
        <w:t xml:space="preserve">panel. At the top of the panel, click </w:t>
      </w:r>
      <w:r>
        <w:rPr>
          <w:noProof/>
        </w:rPr>
        <w:drawing>
          <wp:inline distT="0" distB="0" distL="0" distR="0" wp14:anchorId="1B423F07" wp14:editId="328BBC0E">
            <wp:extent cx="409575" cy="175532"/>
            <wp:effectExtent l="0" t="0" r="0" b="0"/>
            <wp:docPr id="6958129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09575" cy="175532"/>
                    </a:xfrm>
                    <a:prstGeom prst="rect">
                      <a:avLst/>
                    </a:prstGeom>
                  </pic:spPr>
                </pic:pic>
              </a:graphicData>
            </a:graphic>
          </wp:inline>
        </w:drawing>
      </w:r>
      <w:r w:rsidR="006801DE">
        <w:t xml:space="preserve"> to open </w:t>
      </w:r>
      <w:r w:rsidR="00D329A2">
        <w:t xml:space="preserve">the </w:t>
      </w:r>
      <w:r w:rsidR="006801DE">
        <w:t xml:space="preserve">connection </w:t>
      </w:r>
      <w:r w:rsidR="00D509A5">
        <w:t>blade</w:t>
      </w:r>
      <w:r w:rsidR="006801DE">
        <w:t>.</w:t>
      </w:r>
      <w:r w:rsidR="00653FC4">
        <w:t xml:space="preserve"> </w:t>
      </w:r>
      <w:r w:rsidR="00132021">
        <w:t>Enter the required information and click</w:t>
      </w:r>
      <w:r w:rsidR="00C34E51">
        <w:t xml:space="preserve"> </w:t>
      </w:r>
      <w:r>
        <w:rPr>
          <w:noProof/>
        </w:rPr>
        <w:drawing>
          <wp:inline distT="0" distB="0" distL="0" distR="0" wp14:anchorId="4C65CDB8" wp14:editId="10A64329">
            <wp:extent cx="400050" cy="142875"/>
            <wp:effectExtent l="0" t="0" r="0" b="9525"/>
            <wp:docPr id="1082960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400050" cy="142875"/>
                    </a:xfrm>
                    <a:prstGeom prst="rect">
                      <a:avLst/>
                    </a:prstGeom>
                  </pic:spPr>
                </pic:pic>
              </a:graphicData>
            </a:graphic>
          </wp:inline>
        </w:drawing>
      </w:r>
      <w:r w:rsidR="0084134D">
        <w:t xml:space="preserve"> at the bottom of the </w:t>
      </w:r>
      <w:r w:rsidR="00D509A5">
        <w:t>blade</w:t>
      </w:r>
      <w:r w:rsidR="0084134D">
        <w:t>.</w:t>
      </w:r>
      <w:r w:rsidR="00FC6B6F">
        <w:t xml:space="preserve"> </w:t>
      </w:r>
      <w:r w:rsidR="00A70875">
        <w:t>Following successful creation of the connection, you w</w:t>
      </w:r>
      <w:r w:rsidR="002D254F">
        <w:t>ill</w:t>
      </w:r>
      <w:r w:rsidR="00A70875">
        <w:t xml:space="preserve"> </w:t>
      </w:r>
      <w:r w:rsidR="002D254F">
        <w:t>receive</w:t>
      </w:r>
      <w:r w:rsidR="00A70875">
        <w:t xml:space="preserve"> a notification.</w:t>
      </w:r>
    </w:p>
    <w:p w14:paraId="2951269A" w14:textId="752C0BAC" w:rsidR="00515425" w:rsidRDefault="00515425" w:rsidP="006C69FD">
      <w:pPr>
        <w:pStyle w:val="Heading2"/>
      </w:pPr>
      <w:r>
        <w:t>V</w:t>
      </w:r>
      <w:r w:rsidR="00A55C48">
        <w:t>alidation</w:t>
      </w:r>
    </w:p>
    <w:p w14:paraId="29429AF8" w14:textId="77777777" w:rsidR="00290B69" w:rsidRDefault="00D509A5" w:rsidP="006C69FD">
      <w:pPr>
        <w:pStyle w:val="ListBullet"/>
        <w:numPr>
          <w:ilvl w:val="0"/>
          <w:numId w:val="0"/>
        </w:numPr>
      </w:pPr>
      <w:r>
        <w:t xml:space="preserve">On the </w:t>
      </w:r>
      <w:r w:rsidRPr="0008394E">
        <w:rPr>
          <w:i/>
        </w:rPr>
        <w:t>ExpressRoute cir</w:t>
      </w:r>
      <w:r w:rsidR="00AA17FB" w:rsidRPr="0008394E">
        <w:rPr>
          <w:i/>
        </w:rPr>
        <w:t>cuit</w:t>
      </w:r>
      <w:r w:rsidR="00AA17FB">
        <w:t xml:space="preserve"> blade, click on Azure private peering</w:t>
      </w:r>
      <w:r w:rsidR="00DA0FAF">
        <w:t>. This w</w:t>
      </w:r>
      <w:r w:rsidR="002D254F">
        <w:t>ill</w:t>
      </w:r>
      <w:r w:rsidR="00DA0FAF">
        <w:t xml:space="preserve"> open</w:t>
      </w:r>
      <w:r w:rsidR="002D254F">
        <w:t xml:space="preserve"> the</w:t>
      </w:r>
      <w:r w:rsidR="00DA0FAF">
        <w:t xml:space="preserve"> </w:t>
      </w:r>
      <w:r w:rsidR="00DA0FAF" w:rsidRPr="0008394E">
        <w:rPr>
          <w:i/>
        </w:rPr>
        <w:t>Private peering</w:t>
      </w:r>
      <w:r w:rsidR="00C943BD">
        <w:t xml:space="preserve"> blade. </w:t>
      </w:r>
    </w:p>
    <w:p w14:paraId="7B3FD855" w14:textId="77777777" w:rsidR="008451A8" w:rsidRDefault="00C37924" w:rsidP="006C69FD">
      <w:pPr>
        <w:pStyle w:val="ListBullet"/>
        <w:numPr>
          <w:ilvl w:val="0"/>
          <w:numId w:val="0"/>
        </w:numPr>
      </w:pPr>
      <w:r>
        <w:rPr>
          <w:noProof/>
        </w:rPr>
        <w:lastRenderedPageBreak/>
        <w:drawing>
          <wp:inline distT="0" distB="0" distL="0" distR="0" wp14:anchorId="0EB82CAC" wp14:editId="4A968E3D">
            <wp:extent cx="5486400" cy="6229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6229985"/>
                    </a:xfrm>
                    <a:prstGeom prst="rect">
                      <a:avLst/>
                    </a:prstGeom>
                  </pic:spPr>
                </pic:pic>
              </a:graphicData>
            </a:graphic>
          </wp:inline>
        </w:drawing>
      </w:r>
    </w:p>
    <w:p w14:paraId="5B5B3694" w14:textId="77777777" w:rsidR="00D91978" w:rsidRDefault="00D91978" w:rsidP="006C69FD">
      <w:pPr>
        <w:pStyle w:val="ListBullet"/>
        <w:numPr>
          <w:ilvl w:val="0"/>
          <w:numId w:val="0"/>
        </w:numPr>
      </w:pPr>
      <w:r>
        <w:t xml:space="preserve">Towards the bottom of the blade, click on </w:t>
      </w:r>
      <w:r w:rsidRPr="0008394E">
        <w:rPr>
          <w:i/>
        </w:rPr>
        <w:t>Get ARP records</w:t>
      </w:r>
      <w:r w:rsidR="00845C30">
        <w:t>. This w</w:t>
      </w:r>
      <w:r w:rsidR="002D254F">
        <w:t>ill</w:t>
      </w:r>
      <w:r w:rsidR="00845C30">
        <w:t xml:space="preserve"> open the </w:t>
      </w:r>
      <w:r w:rsidR="00845C30" w:rsidRPr="0008394E">
        <w:rPr>
          <w:i/>
        </w:rPr>
        <w:t>ARP records</w:t>
      </w:r>
      <w:r w:rsidR="0043096E">
        <w:t xml:space="preserve"> </w:t>
      </w:r>
      <w:r w:rsidR="0043096E" w:rsidRPr="0008394E">
        <w:rPr>
          <w:i/>
        </w:rPr>
        <w:t>(Primary)</w:t>
      </w:r>
      <w:r w:rsidR="0043096E">
        <w:t xml:space="preserve"> blade. </w:t>
      </w:r>
    </w:p>
    <w:p w14:paraId="5549B5CA" w14:textId="77777777" w:rsidR="00B11E79" w:rsidRDefault="007070B9" w:rsidP="006C69FD">
      <w:pPr>
        <w:pStyle w:val="ListBullet"/>
        <w:numPr>
          <w:ilvl w:val="0"/>
          <w:numId w:val="0"/>
        </w:numPr>
      </w:pPr>
      <w:r>
        <w:rPr>
          <w:noProof/>
        </w:rPr>
        <w:lastRenderedPageBreak/>
        <w:drawing>
          <wp:inline distT="0" distB="0" distL="0" distR="0" wp14:anchorId="0CDB8624" wp14:editId="5CB5CD98">
            <wp:extent cx="5486400" cy="2343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343150"/>
                    </a:xfrm>
                    <a:prstGeom prst="rect">
                      <a:avLst/>
                    </a:prstGeom>
                  </pic:spPr>
                </pic:pic>
              </a:graphicData>
            </a:graphic>
          </wp:inline>
        </w:drawing>
      </w:r>
    </w:p>
    <w:p w14:paraId="07CFE10D" w14:textId="2CE21953" w:rsidR="00C75D75" w:rsidRDefault="7DC1936A" w:rsidP="006C69FD">
      <w:pPr>
        <w:pStyle w:val="ListBullet"/>
        <w:numPr>
          <w:ilvl w:val="0"/>
          <w:numId w:val="0"/>
        </w:numPr>
      </w:pPr>
      <w:r>
        <w:t xml:space="preserve">On the ARP table, as shown above you should see two entries—one corresponding to the On-Prem side router and the other corresponding to the Microsoft edge router.  If either the on-premises side routers are not configured properly or if the peering information (Peer ASN, Primary/Secondary subnet, VLAN ID, or Shared key) mismatches, you will not see the entry corresponding to </w:t>
      </w:r>
      <w:r w:rsidRPr="7DC1936A">
        <w:t>on-prem</w:t>
      </w:r>
      <w:r>
        <w:t>.</w:t>
      </w:r>
    </w:p>
    <w:p w14:paraId="4CF95AF5" w14:textId="35ACA800" w:rsidR="00576564" w:rsidRDefault="00EC3305" w:rsidP="006C69FD">
      <w:pPr>
        <w:pStyle w:val="ListBullet"/>
        <w:numPr>
          <w:ilvl w:val="0"/>
          <w:numId w:val="0"/>
        </w:numPr>
      </w:pPr>
      <w:r>
        <w:t xml:space="preserve">On the </w:t>
      </w:r>
      <w:r w:rsidR="009D6DCA">
        <w:t xml:space="preserve">ARP records blade, </w:t>
      </w:r>
      <w:r w:rsidR="007E60FE">
        <w:t xml:space="preserve">click </w:t>
      </w:r>
      <w:r w:rsidR="007F78CF">
        <w:rPr>
          <w:noProof/>
        </w:rPr>
        <w:drawing>
          <wp:inline distT="0" distB="0" distL="0" distR="0" wp14:anchorId="459D3B1A" wp14:editId="3BF12A17">
            <wp:extent cx="1133475" cy="161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33475" cy="161925"/>
                    </a:xfrm>
                    <a:prstGeom prst="rect">
                      <a:avLst/>
                    </a:prstGeom>
                  </pic:spPr>
                </pic:pic>
              </a:graphicData>
            </a:graphic>
          </wp:inline>
        </w:drawing>
      </w:r>
      <w:r w:rsidR="001C7E01">
        <w:t xml:space="preserve">and validate the secondary </w:t>
      </w:r>
      <w:r w:rsidR="003B05FD">
        <w:t xml:space="preserve">side connectivity ARP </w:t>
      </w:r>
      <w:r w:rsidR="00510AE9">
        <w:t>table.</w:t>
      </w:r>
    </w:p>
    <w:p w14:paraId="15233B6E" w14:textId="739F4C12" w:rsidR="00510AE9" w:rsidRDefault="00735188" w:rsidP="006C69FD">
      <w:pPr>
        <w:pStyle w:val="ListBullet"/>
        <w:numPr>
          <w:ilvl w:val="0"/>
          <w:numId w:val="0"/>
        </w:numPr>
      </w:pPr>
      <w:r>
        <w:t>Next, o</w:t>
      </w:r>
      <w:r w:rsidR="00EE690C">
        <w:t xml:space="preserve">n the </w:t>
      </w:r>
      <w:r w:rsidR="000B5729" w:rsidRPr="00BA20D5">
        <w:rPr>
          <w:i/>
        </w:rPr>
        <w:t>Private peering</w:t>
      </w:r>
      <w:r>
        <w:t xml:space="preserve"> blade,</w:t>
      </w:r>
      <w:r w:rsidR="006B77EB">
        <w:t xml:space="preserve"> towards </w:t>
      </w:r>
      <w:r w:rsidR="009E1729">
        <w:t xml:space="preserve">the bottom of the blade click on </w:t>
      </w:r>
      <w:r w:rsidR="009E1729" w:rsidRPr="00BA20D5">
        <w:rPr>
          <w:i/>
        </w:rPr>
        <w:t>Get route table</w:t>
      </w:r>
      <w:r w:rsidR="009E1729">
        <w:t xml:space="preserve">. </w:t>
      </w:r>
      <w:r w:rsidR="00EA404F">
        <w:t>This w</w:t>
      </w:r>
      <w:r w:rsidR="002D254F">
        <w:t>ill</w:t>
      </w:r>
      <w:r w:rsidR="00EA404F">
        <w:t xml:space="preserve"> open the </w:t>
      </w:r>
      <w:r w:rsidR="00EA404F" w:rsidRPr="00BA20D5">
        <w:rPr>
          <w:i/>
        </w:rPr>
        <w:t xml:space="preserve">Route table (Primary) </w:t>
      </w:r>
      <w:r w:rsidR="00EA404F">
        <w:t>blade</w:t>
      </w:r>
      <w:r w:rsidR="00474C64">
        <w:t>.</w:t>
      </w:r>
    </w:p>
    <w:p w14:paraId="03AB96F3" w14:textId="77777777" w:rsidR="00474C64" w:rsidRDefault="002D254F" w:rsidP="006C69FD">
      <w:pPr>
        <w:pStyle w:val="ListBullet"/>
        <w:numPr>
          <w:ilvl w:val="0"/>
          <w:numId w:val="0"/>
        </w:numPr>
      </w:pPr>
      <w:r>
        <w:rPr>
          <w:noProof/>
        </w:rPr>
        <w:drawing>
          <wp:inline distT="0" distB="0" distL="0" distR="0" wp14:anchorId="2DE87F6F" wp14:editId="4B6D9F50">
            <wp:extent cx="5486400" cy="266382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663825"/>
                    </a:xfrm>
                    <a:prstGeom prst="rect">
                      <a:avLst/>
                    </a:prstGeom>
                  </pic:spPr>
                </pic:pic>
              </a:graphicData>
            </a:graphic>
          </wp:inline>
        </w:drawing>
      </w:r>
    </w:p>
    <w:p w14:paraId="68CA8D4A" w14:textId="77777777" w:rsidR="00733672" w:rsidRDefault="00733672" w:rsidP="006C69FD">
      <w:pPr>
        <w:pStyle w:val="ListBullet"/>
        <w:numPr>
          <w:ilvl w:val="0"/>
          <w:numId w:val="0"/>
        </w:numPr>
      </w:pPr>
    </w:p>
    <w:p w14:paraId="1B5B973D" w14:textId="38CE88AF" w:rsidR="00474C64" w:rsidRDefault="00733672" w:rsidP="006C69FD">
      <w:pPr>
        <w:pStyle w:val="ListBullet"/>
        <w:numPr>
          <w:ilvl w:val="0"/>
          <w:numId w:val="0"/>
        </w:numPr>
      </w:pPr>
      <w:r>
        <w:lastRenderedPageBreak/>
        <w:t>T</w:t>
      </w:r>
      <w:r w:rsidR="000F0243">
        <w:t xml:space="preserve">he routes with </w:t>
      </w:r>
      <w:r w:rsidR="000D03CC">
        <w:t>p</w:t>
      </w:r>
      <w:r w:rsidR="000F0243">
        <w:t xml:space="preserve">ath 65515 come from </w:t>
      </w:r>
      <w:r w:rsidR="000D03CC">
        <w:t>your VNet</w:t>
      </w:r>
      <w:r w:rsidR="003F7B52">
        <w:t>,</w:t>
      </w:r>
      <w:r w:rsidR="000D03CC">
        <w:t xml:space="preserve"> and the ones with path 65021 </w:t>
      </w:r>
      <w:r w:rsidR="003F7B52">
        <w:t xml:space="preserve">come </w:t>
      </w:r>
      <w:r w:rsidR="000D03CC">
        <w:t>from on-pre</w:t>
      </w:r>
      <w:r w:rsidR="00745BF4">
        <w:t xml:space="preserve">mises. </w:t>
      </w:r>
      <w:r w:rsidR="00474C64">
        <w:t xml:space="preserve">On the </w:t>
      </w:r>
      <w:r w:rsidR="00471711" w:rsidRPr="002554A1">
        <w:rPr>
          <w:i/>
        </w:rPr>
        <w:t>Route table</w:t>
      </w:r>
      <w:r w:rsidR="00474C64">
        <w:t xml:space="preserve"> blade, click </w:t>
      </w:r>
      <w:r>
        <w:rPr>
          <w:noProof/>
        </w:rPr>
        <w:drawing>
          <wp:inline distT="0" distB="0" distL="0" distR="0" wp14:anchorId="47859FAC" wp14:editId="1C43896A">
            <wp:extent cx="1133475" cy="161925"/>
            <wp:effectExtent l="0" t="0" r="9525" b="9525"/>
            <wp:docPr id="1205243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1133475" cy="161925"/>
                    </a:xfrm>
                    <a:prstGeom prst="rect">
                      <a:avLst/>
                    </a:prstGeom>
                  </pic:spPr>
                </pic:pic>
              </a:graphicData>
            </a:graphic>
          </wp:inline>
        </w:drawing>
      </w:r>
      <w:r w:rsidR="00474C64">
        <w:t xml:space="preserve">and validate the secondary side </w:t>
      </w:r>
      <w:r w:rsidR="00A658E9">
        <w:t>route table</w:t>
      </w:r>
      <w:r w:rsidR="00474C64">
        <w:t>.</w:t>
      </w:r>
    </w:p>
    <w:p w14:paraId="23C5C00D" w14:textId="2652684C" w:rsidR="006C69FD" w:rsidRDefault="006C69FD" w:rsidP="006C69FD">
      <w:pPr>
        <w:pStyle w:val="ListBullet"/>
        <w:numPr>
          <w:ilvl w:val="0"/>
          <w:numId w:val="0"/>
        </w:numPr>
      </w:pPr>
      <w:r>
        <w:t xml:space="preserve">With that, we have </w:t>
      </w:r>
      <w:r w:rsidR="003B552B">
        <w:t>completed Step</w:t>
      </w:r>
      <w:r w:rsidRPr="3635AEC1">
        <w:rPr>
          <w:i/>
        </w:rPr>
        <w:t xml:space="preserve"> </w:t>
      </w:r>
      <w:r w:rsidR="000B1670" w:rsidRPr="3635AEC1">
        <w:rPr>
          <w:i/>
        </w:rPr>
        <w:t>3</w:t>
      </w:r>
      <w:r w:rsidRPr="3635AEC1">
        <w:rPr>
          <w:i/>
        </w:rPr>
        <w:t xml:space="preserve"> </w:t>
      </w:r>
      <w:r>
        <w:t>of the workshop.</w:t>
      </w:r>
    </w:p>
    <w:p w14:paraId="746571BC" w14:textId="77777777" w:rsidR="006C69FD" w:rsidRDefault="00FF05D9" w:rsidP="00C10C43">
      <w:pPr>
        <w:pStyle w:val="Heading1"/>
      </w:pPr>
      <w:r>
        <w:t xml:space="preserve">Step 4: </w:t>
      </w:r>
      <w:r w:rsidR="00C10C43">
        <w:t>Create a VM on the VNet</w:t>
      </w:r>
    </w:p>
    <w:p w14:paraId="72C93048" w14:textId="77777777" w:rsidR="005105B4" w:rsidRDefault="00C10C43" w:rsidP="00C10C43">
      <w:r>
        <w:t xml:space="preserve">In this step, </w:t>
      </w:r>
      <w:r w:rsidR="00FB6150">
        <w:t>l</w:t>
      </w:r>
      <w:r w:rsidR="00171FB2">
        <w:t xml:space="preserve">et’s create a </w:t>
      </w:r>
      <w:r w:rsidR="00F54454">
        <w:t>Network Security Group (NSG)</w:t>
      </w:r>
      <w:r w:rsidR="00780B94">
        <w:t xml:space="preserve"> </w:t>
      </w:r>
      <w:r w:rsidR="009110D6">
        <w:t>and</w:t>
      </w:r>
      <w:r w:rsidR="00F54454">
        <w:t xml:space="preserve"> </w:t>
      </w:r>
      <w:r w:rsidR="009110D6">
        <w:t xml:space="preserve">a </w:t>
      </w:r>
      <w:r w:rsidR="00884DE0">
        <w:t>public IP</w:t>
      </w:r>
      <w:r w:rsidR="009110D6">
        <w:t xml:space="preserve"> address, and </w:t>
      </w:r>
      <w:r w:rsidR="008B4FDA">
        <w:t xml:space="preserve">associate it with </w:t>
      </w:r>
      <w:r w:rsidR="009110D6">
        <w:t>a</w:t>
      </w:r>
      <w:r w:rsidR="008B4FDA">
        <w:t xml:space="preserve"> VM. </w:t>
      </w:r>
    </w:p>
    <w:p w14:paraId="2B4E2515" w14:textId="77777777" w:rsidR="00C10C43" w:rsidRDefault="005105B4" w:rsidP="005105B4">
      <w:pPr>
        <w:pStyle w:val="Note"/>
      </w:pPr>
      <w:r>
        <w:t xml:space="preserve">Note: </w:t>
      </w:r>
      <w:r w:rsidR="00854817">
        <w:t>A VM</w:t>
      </w:r>
      <w:r w:rsidR="00D70773">
        <w:t xml:space="preserve"> with a public IP creates a public endpoint</w:t>
      </w:r>
      <w:r w:rsidR="00926B06">
        <w:t xml:space="preserve"> and to mitigate public exposure risks, </w:t>
      </w:r>
      <w:r w:rsidR="00B10A26">
        <w:t>it is essential to associate</w:t>
      </w:r>
      <w:r w:rsidR="00926B06">
        <w:t xml:space="preserve"> a Network Security Group (NSG)</w:t>
      </w:r>
      <w:r w:rsidR="000857AF">
        <w:t>.</w:t>
      </w:r>
    </w:p>
    <w:p w14:paraId="6FF151E5" w14:textId="164AA5E2" w:rsidR="0023384A" w:rsidRDefault="0023384A" w:rsidP="00DF1654">
      <w:pPr>
        <w:pStyle w:val="Heading2"/>
      </w:pPr>
      <w:r>
        <w:t>Create</w:t>
      </w:r>
      <w:r w:rsidR="00DC067C">
        <w:t xml:space="preserve"> </w:t>
      </w:r>
      <w:r w:rsidR="008D0B21">
        <w:t xml:space="preserve">a </w:t>
      </w:r>
      <w:r>
        <w:t xml:space="preserve">Network Security </w:t>
      </w:r>
      <w:r w:rsidR="00DC067C">
        <w:t>Group</w:t>
      </w:r>
    </w:p>
    <w:p w14:paraId="17DFB209" w14:textId="77777777" w:rsidR="00F14C83" w:rsidRDefault="0041256C" w:rsidP="005944A0">
      <w:pPr>
        <w:spacing w:after="0"/>
      </w:pPr>
      <w:r w:rsidRPr="0041256C">
        <w:t xml:space="preserve">Information we need to </w:t>
      </w:r>
      <w:r w:rsidR="0023384A">
        <w:t>create a</w:t>
      </w:r>
      <w:r w:rsidR="00DC067C">
        <w:t>n</w:t>
      </w:r>
      <w:r w:rsidR="0023384A">
        <w:t xml:space="preserve"> NSG</w:t>
      </w:r>
      <w:r w:rsidR="00DF1654">
        <w:t>.</w:t>
      </w:r>
    </w:p>
    <w:p w14:paraId="7BBDAFD9" w14:textId="77777777" w:rsidR="00DF1654" w:rsidRDefault="00DF1654" w:rsidP="005944A0">
      <w:pPr>
        <w:spacing w:after="0"/>
      </w:pPr>
      <w:r>
        <w:tab/>
      </w:r>
      <w:r w:rsidR="00DC415A">
        <w:t xml:space="preserve">Name: </w:t>
      </w:r>
      <w:r w:rsidR="00343F7D" w:rsidRPr="00466DBF">
        <w:rPr>
          <w:b/>
        </w:rPr>
        <w:t>Hub</w:t>
      </w:r>
      <w:r w:rsidR="00466DBF" w:rsidRPr="00466DBF">
        <w:rPr>
          <w:b/>
        </w:rPr>
        <w:t>01-VM01-nic-nsg</w:t>
      </w:r>
    </w:p>
    <w:p w14:paraId="37101AF5" w14:textId="77777777" w:rsidR="00DC415A" w:rsidRDefault="00DC415A" w:rsidP="005944A0">
      <w:pPr>
        <w:spacing w:after="0"/>
      </w:pPr>
      <w:r>
        <w:tab/>
        <w:t xml:space="preserve">Subscription: </w:t>
      </w:r>
      <w:r w:rsidRPr="005944A0">
        <w:rPr>
          <w:b/>
        </w:rPr>
        <w:t xml:space="preserve">Virtual Data Center </w:t>
      </w:r>
      <w:r w:rsidR="00F331F8" w:rsidRPr="005944A0">
        <w:rPr>
          <w:b/>
        </w:rPr>
        <w:t>Workshop</w:t>
      </w:r>
    </w:p>
    <w:p w14:paraId="7FE6FE0B" w14:textId="77777777" w:rsidR="00F331F8" w:rsidRDefault="00F331F8" w:rsidP="005944A0">
      <w:pPr>
        <w:spacing w:after="0"/>
      </w:pPr>
      <w:r>
        <w:tab/>
        <w:t>Resource Group:</w:t>
      </w:r>
      <w:r w:rsidR="005944A0">
        <w:t xml:space="preserve"> </w:t>
      </w:r>
      <w:proofErr w:type="spellStart"/>
      <w:r w:rsidR="005944A0" w:rsidRPr="005944A0">
        <w:rPr>
          <w:b/>
        </w:rPr>
        <w:t>Company</w:t>
      </w:r>
      <w:r w:rsidR="005944A0" w:rsidRPr="005944A0">
        <w:rPr>
          <w:i/>
        </w:rPr>
        <w:t>XX</w:t>
      </w:r>
      <w:proofErr w:type="spellEnd"/>
    </w:p>
    <w:p w14:paraId="5BACF26B" w14:textId="77777777" w:rsidR="00F331F8" w:rsidRPr="005944A0" w:rsidRDefault="00F331F8" w:rsidP="00C10C43">
      <w:pPr>
        <w:rPr>
          <w:b/>
        </w:rPr>
      </w:pPr>
      <w:r>
        <w:tab/>
        <w:t xml:space="preserve">Location: </w:t>
      </w:r>
      <w:r w:rsidRPr="005944A0">
        <w:rPr>
          <w:b/>
        </w:rPr>
        <w:t>East US</w:t>
      </w:r>
    </w:p>
    <w:p w14:paraId="14DCC79E" w14:textId="5617E0FC" w:rsidR="0002681C" w:rsidRDefault="0002681C" w:rsidP="75059F8E">
      <w:pPr>
        <w:pStyle w:val="ListBullet"/>
        <w:numPr>
          <w:ilvl w:val="0"/>
          <w:numId w:val="0"/>
        </w:numPr>
      </w:pPr>
      <w:r>
        <w:t xml:space="preserve">As we did in </w:t>
      </w:r>
      <w:r w:rsidR="004738A7">
        <w:t>the previous steps</w:t>
      </w:r>
      <w:r>
        <w:t xml:space="preserve">, on your base blade, click </w:t>
      </w:r>
      <w:r>
        <w:rPr>
          <w:noProof/>
        </w:rPr>
        <w:drawing>
          <wp:inline distT="0" distB="0" distL="0" distR="0" wp14:anchorId="246AA205" wp14:editId="2C21EABF">
            <wp:extent cx="457200" cy="171450"/>
            <wp:effectExtent l="0" t="0" r="0" b="0"/>
            <wp:docPr id="1398293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at the top.</w:t>
      </w:r>
      <w:r w:rsidR="004738A7">
        <w:t xml:space="preserve"> </w:t>
      </w:r>
      <w:r>
        <w:t>This w</w:t>
      </w:r>
      <w:r w:rsidR="00150120">
        <w:t>ill</w:t>
      </w:r>
      <w:r>
        <w:t xml:space="preserve"> open </w:t>
      </w:r>
      <w:r w:rsidR="00D3720F">
        <w:t xml:space="preserve">the </w:t>
      </w:r>
      <w:r w:rsidRPr="00D35D0F">
        <w:rPr>
          <w:i/>
        </w:rPr>
        <w:t>Everything</w:t>
      </w:r>
      <w:r w:rsidRPr="004E75EE">
        <w:t xml:space="preserve"> </w:t>
      </w:r>
      <w:r>
        <w:t xml:space="preserve">blade. Start typing </w:t>
      </w:r>
      <w:r w:rsidR="003B552B">
        <w:t>“</w:t>
      </w:r>
      <w:r w:rsidR="002C0887">
        <w:t xml:space="preserve">network security </w:t>
      </w:r>
      <w:r w:rsidR="604EC111">
        <w:t>group” in</w:t>
      </w:r>
      <w:r>
        <w:t xml:space="preserve"> the search bar on the top and choose </w:t>
      </w:r>
      <w:r w:rsidR="002C0887" w:rsidRPr="008D03D5">
        <w:rPr>
          <w:i/>
        </w:rPr>
        <w:t>Network security group</w:t>
      </w:r>
      <w:r>
        <w:t>. This w</w:t>
      </w:r>
      <w:r w:rsidR="008E1A79">
        <w:t>ill</w:t>
      </w:r>
      <w:r>
        <w:t xml:space="preserve"> open the </w:t>
      </w:r>
      <w:r w:rsidR="00896BA7" w:rsidRPr="008D03D5">
        <w:rPr>
          <w:i/>
        </w:rPr>
        <w:t>Network security group</w:t>
      </w:r>
      <w:r w:rsidRPr="008D03D5">
        <w:rPr>
          <w:i/>
        </w:rPr>
        <w:t xml:space="preserve"> </w:t>
      </w:r>
      <w:r w:rsidR="00896BA7" w:rsidRPr="008D03D5">
        <w:rPr>
          <w:i/>
          <w:iCs/>
        </w:rPr>
        <w:t>blade</w:t>
      </w:r>
      <w:r>
        <w:t xml:space="preserve">. Click </w:t>
      </w:r>
      <w:r>
        <w:rPr>
          <w:noProof/>
        </w:rPr>
        <w:drawing>
          <wp:inline distT="0" distB="0" distL="0" distR="0" wp14:anchorId="1C196C72" wp14:editId="4A3EC4D9">
            <wp:extent cx="504825" cy="145458"/>
            <wp:effectExtent l="0" t="0" r="0" b="6985"/>
            <wp:docPr id="1308229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t xml:space="preserve"> at the end of the blade.</w:t>
      </w:r>
    </w:p>
    <w:p w14:paraId="74E2BC95" w14:textId="77777777" w:rsidR="00C14C24" w:rsidRDefault="005E34FA" w:rsidP="00C10C43">
      <w:r>
        <w:rPr>
          <w:noProof/>
        </w:rPr>
        <w:lastRenderedPageBreak/>
        <w:drawing>
          <wp:inline distT="0" distB="0" distL="0" distR="0" wp14:anchorId="49C42C1A" wp14:editId="05DCC82D">
            <wp:extent cx="5486400" cy="67068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6706870"/>
                    </a:xfrm>
                    <a:prstGeom prst="rect">
                      <a:avLst/>
                    </a:prstGeom>
                  </pic:spPr>
                </pic:pic>
              </a:graphicData>
            </a:graphic>
          </wp:inline>
        </w:drawing>
      </w:r>
    </w:p>
    <w:p w14:paraId="39698535" w14:textId="4A347C59" w:rsidR="00813F93" w:rsidRPr="00C10C43" w:rsidRDefault="003E20D3" w:rsidP="00C10C43">
      <w:r w:rsidRPr="003E20D3">
        <w:t xml:space="preserve">On the </w:t>
      </w:r>
      <w:r w:rsidRPr="00F52C00">
        <w:rPr>
          <w:i/>
        </w:rPr>
        <w:t>Network</w:t>
      </w:r>
      <w:r w:rsidRPr="001B7E8F">
        <w:rPr>
          <w:i/>
        </w:rPr>
        <w:t xml:space="preserve"> </w:t>
      </w:r>
      <w:r w:rsidR="006915A7" w:rsidRPr="001B7E8F">
        <w:rPr>
          <w:i/>
        </w:rPr>
        <w:t>security group</w:t>
      </w:r>
      <w:r w:rsidRPr="003E20D3">
        <w:t xml:space="preserve"> blade, enter the required information and click</w:t>
      </w:r>
      <w:r w:rsidR="00D3720F">
        <w:t xml:space="preserve"> </w:t>
      </w:r>
      <w:r>
        <w:rPr>
          <w:noProof/>
        </w:rPr>
        <w:drawing>
          <wp:inline distT="0" distB="0" distL="0" distR="0" wp14:anchorId="01F81AF4" wp14:editId="2EFC1803">
            <wp:extent cx="504825" cy="145458"/>
            <wp:effectExtent l="0" t="0" r="0" b="6985"/>
            <wp:docPr id="37418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rsidR="289E068F">
        <w:t>.</w:t>
      </w:r>
      <w:r w:rsidR="0035284D">
        <w:t xml:space="preserve"> Following, a quick validation, </w:t>
      </w:r>
      <w:r w:rsidR="00515863">
        <w:t xml:space="preserve">the </w:t>
      </w:r>
      <w:r w:rsidR="0035284D">
        <w:t>NSG w</w:t>
      </w:r>
      <w:r w:rsidR="00515863">
        <w:t>ill be</w:t>
      </w:r>
      <w:r w:rsidR="0035284D">
        <w:t xml:space="preserve"> created.</w:t>
      </w:r>
    </w:p>
    <w:p w14:paraId="20281D72" w14:textId="77777777" w:rsidR="00C10C43" w:rsidRDefault="00244761">
      <w:r>
        <w:rPr>
          <w:noProof/>
        </w:rPr>
        <w:lastRenderedPageBreak/>
        <w:drawing>
          <wp:inline distT="0" distB="0" distL="0" distR="0" wp14:anchorId="663ECEE7" wp14:editId="12945EC5">
            <wp:extent cx="3038475" cy="3924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8475" cy="3924300"/>
                    </a:xfrm>
                    <a:prstGeom prst="rect">
                      <a:avLst/>
                    </a:prstGeom>
                  </pic:spPr>
                </pic:pic>
              </a:graphicData>
            </a:graphic>
          </wp:inline>
        </w:drawing>
      </w:r>
    </w:p>
    <w:p w14:paraId="3DFE5410" w14:textId="260FE5E5" w:rsidR="0068074B" w:rsidRDefault="0068074B">
      <w:pPr>
        <w:rPr>
          <w:i/>
        </w:rPr>
      </w:pPr>
      <w:r>
        <w:t>On you</w:t>
      </w:r>
      <w:r w:rsidR="00BB1117">
        <w:t>r</w:t>
      </w:r>
      <w:r>
        <w:t xml:space="preserve"> base blade click on </w:t>
      </w:r>
      <w:r w:rsidR="0034598C">
        <w:t>the name of the newly created NSG</w:t>
      </w:r>
      <w:r w:rsidR="0024033F">
        <w:t>:</w:t>
      </w:r>
      <w:r w:rsidR="0034598C">
        <w:t xml:space="preserve"> </w:t>
      </w:r>
      <w:r w:rsidR="0034598C" w:rsidRPr="10191AAD">
        <w:rPr>
          <w:i/>
        </w:rPr>
        <w:t>Hub01-VM01-nic-nsg</w:t>
      </w:r>
      <w:r w:rsidR="302A7FDB" w:rsidRPr="10191AAD">
        <w:rPr>
          <w:i/>
        </w:rPr>
        <w:t>.</w:t>
      </w:r>
    </w:p>
    <w:p w14:paraId="60EBC5BF" w14:textId="77777777" w:rsidR="00BB1117" w:rsidRDefault="00932362">
      <w:r>
        <w:rPr>
          <w:noProof/>
        </w:rPr>
        <w:drawing>
          <wp:inline distT="0" distB="0" distL="0" distR="0" wp14:anchorId="61045FCA" wp14:editId="7FDBB95F">
            <wp:extent cx="5486400" cy="2595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595880"/>
                    </a:xfrm>
                    <a:prstGeom prst="rect">
                      <a:avLst/>
                    </a:prstGeom>
                  </pic:spPr>
                </pic:pic>
              </a:graphicData>
            </a:graphic>
          </wp:inline>
        </w:drawing>
      </w:r>
    </w:p>
    <w:p w14:paraId="500E2BB8" w14:textId="77777777" w:rsidR="00932362" w:rsidRDefault="00AD5049">
      <w:r>
        <w:t>The default setting of the NSG allow</w:t>
      </w:r>
      <w:r w:rsidR="006F6F88">
        <w:t>s</w:t>
      </w:r>
      <w:r>
        <w:t xml:space="preserve"> </w:t>
      </w:r>
      <w:r w:rsidR="001B5B5D">
        <w:t>Intra-VNet commu</w:t>
      </w:r>
      <w:r w:rsidR="008B7F0E">
        <w:t xml:space="preserve">nication and communication between the associated NIC and Azure </w:t>
      </w:r>
      <w:r w:rsidR="006A35F0">
        <w:t xml:space="preserve">Load Balancer. All other communication </w:t>
      </w:r>
      <w:r w:rsidR="00983C68">
        <w:t>is</w:t>
      </w:r>
      <w:r w:rsidR="006A35F0">
        <w:t xml:space="preserve"> blocked. Let’s add a</w:t>
      </w:r>
      <w:r w:rsidR="00E07E02">
        <w:t>n inbou</w:t>
      </w:r>
      <w:r w:rsidR="009362C8">
        <w:t>nd</w:t>
      </w:r>
      <w:r w:rsidR="006A35F0">
        <w:t xml:space="preserve"> </w:t>
      </w:r>
      <w:r w:rsidR="00E07E02">
        <w:t xml:space="preserve">security rule to permit </w:t>
      </w:r>
      <w:r w:rsidR="009362C8">
        <w:t>R</w:t>
      </w:r>
      <w:r w:rsidR="00987E9C">
        <w:t>emote Desktop Protocol (RDP)</w:t>
      </w:r>
      <w:r w:rsidR="009362C8">
        <w:t xml:space="preserve"> traffic.</w:t>
      </w:r>
    </w:p>
    <w:p w14:paraId="4AB00AEF" w14:textId="77777777" w:rsidR="009362C8" w:rsidRDefault="009362C8">
      <w:r>
        <w:lastRenderedPageBreak/>
        <w:t>Information needed to creat</w:t>
      </w:r>
      <w:r w:rsidR="00987E9C">
        <w:t xml:space="preserve">e </w:t>
      </w:r>
      <w:r w:rsidR="00F248A8">
        <w:t>an inbound security rule to allow RDP traffic:</w:t>
      </w:r>
    </w:p>
    <w:p w14:paraId="5EA04B8A" w14:textId="77777777" w:rsidR="00F248A8" w:rsidRDefault="004B60B5" w:rsidP="00E77536">
      <w:pPr>
        <w:spacing w:after="0"/>
      </w:pPr>
      <w:r>
        <w:tab/>
        <w:t xml:space="preserve">Source: </w:t>
      </w:r>
      <w:r w:rsidRPr="00707889">
        <w:rPr>
          <w:b/>
        </w:rPr>
        <w:t>Any</w:t>
      </w:r>
    </w:p>
    <w:p w14:paraId="467EC95F" w14:textId="77777777" w:rsidR="00E57C00" w:rsidRDefault="00E57C00" w:rsidP="00E77536">
      <w:pPr>
        <w:spacing w:after="0"/>
      </w:pPr>
      <w:r>
        <w:tab/>
        <w:t>Source port ranges</w:t>
      </w:r>
      <w:r w:rsidR="003D3371">
        <w:t xml:space="preserve">: </w:t>
      </w:r>
      <w:r w:rsidR="003D3371" w:rsidRPr="00707889">
        <w:rPr>
          <w:b/>
        </w:rPr>
        <w:t>*</w:t>
      </w:r>
    </w:p>
    <w:p w14:paraId="09000BFE" w14:textId="77777777" w:rsidR="003D3371" w:rsidRDefault="003D3371" w:rsidP="00E77536">
      <w:pPr>
        <w:spacing w:after="0"/>
      </w:pPr>
      <w:r>
        <w:tab/>
        <w:t xml:space="preserve">Destination: </w:t>
      </w:r>
      <w:r w:rsidRPr="00707889">
        <w:rPr>
          <w:b/>
        </w:rPr>
        <w:t>Any</w:t>
      </w:r>
    </w:p>
    <w:p w14:paraId="61D8D7E1" w14:textId="77777777" w:rsidR="003D3371" w:rsidRDefault="003D3371" w:rsidP="00E77536">
      <w:pPr>
        <w:spacing w:after="0"/>
      </w:pPr>
      <w:r>
        <w:tab/>
        <w:t xml:space="preserve">Destination port ranges: </w:t>
      </w:r>
      <w:r w:rsidRPr="00707889">
        <w:rPr>
          <w:b/>
        </w:rPr>
        <w:t>3389</w:t>
      </w:r>
    </w:p>
    <w:p w14:paraId="56DEACF3" w14:textId="77777777" w:rsidR="003D3371" w:rsidRDefault="003D3371" w:rsidP="00E77536">
      <w:pPr>
        <w:spacing w:after="0"/>
      </w:pPr>
      <w:r>
        <w:tab/>
      </w:r>
      <w:r w:rsidR="006876FE">
        <w:t xml:space="preserve">Protocol: </w:t>
      </w:r>
      <w:r w:rsidR="006876FE" w:rsidRPr="00707889">
        <w:rPr>
          <w:b/>
        </w:rPr>
        <w:t>TCP</w:t>
      </w:r>
    </w:p>
    <w:p w14:paraId="379DDACB" w14:textId="77777777" w:rsidR="006876FE" w:rsidRDefault="006876FE" w:rsidP="00E77536">
      <w:pPr>
        <w:spacing w:after="0"/>
      </w:pPr>
      <w:r>
        <w:tab/>
        <w:t xml:space="preserve">Action: </w:t>
      </w:r>
      <w:r w:rsidRPr="00707889">
        <w:rPr>
          <w:b/>
        </w:rPr>
        <w:t>Allow</w:t>
      </w:r>
    </w:p>
    <w:p w14:paraId="3DDF6288" w14:textId="77777777" w:rsidR="006876FE" w:rsidRDefault="006876FE" w:rsidP="00E77536">
      <w:pPr>
        <w:spacing w:after="0"/>
      </w:pPr>
      <w:r>
        <w:tab/>
        <w:t xml:space="preserve">Priority: </w:t>
      </w:r>
      <w:r w:rsidRPr="00707889">
        <w:rPr>
          <w:b/>
        </w:rPr>
        <w:t>1000</w:t>
      </w:r>
    </w:p>
    <w:p w14:paraId="3DD3CB81" w14:textId="77777777" w:rsidR="00C04D89" w:rsidRDefault="00C04D89" w:rsidP="00E77536">
      <w:pPr>
        <w:spacing w:after="0"/>
      </w:pPr>
      <w:r>
        <w:tab/>
        <w:t xml:space="preserve">Name: </w:t>
      </w:r>
      <w:proofErr w:type="spellStart"/>
      <w:r w:rsidRPr="00707889">
        <w:rPr>
          <w:b/>
        </w:rPr>
        <w:t>myNSGRuleRDP</w:t>
      </w:r>
      <w:proofErr w:type="spellEnd"/>
    </w:p>
    <w:p w14:paraId="0132F460" w14:textId="77777777" w:rsidR="00C04D89" w:rsidRDefault="00C04D89">
      <w:r>
        <w:tab/>
      </w:r>
      <w:r w:rsidR="00707889">
        <w:t>Description: To permit RDP from any source</w:t>
      </w:r>
    </w:p>
    <w:p w14:paraId="1AD5B88E" w14:textId="3F9400AC" w:rsidR="00707889" w:rsidRDefault="007F6E54" w:rsidP="75059F8E">
      <w:pPr>
        <w:pStyle w:val="ListBullet"/>
        <w:numPr>
          <w:ilvl w:val="0"/>
          <w:numId w:val="0"/>
        </w:numPr>
      </w:pPr>
      <w:r>
        <w:t xml:space="preserve">On the </w:t>
      </w:r>
      <w:r w:rsidRPr="00915241">
        <w:rPr>
          <w:i/>
        </w:rPr>
        <w:t>Network security group</w:t>
      </w:r>
      <w:r w:rsidR="005A0C11">
        <w:t xml:space="preserve"> blade</w:t>
      </w:r>
      <w:r>
        <w:t xml:space="preserve">, </w:t>
      </w:r>
      <w:r w:rsidR="00550320">
        <w:t xml:space="preserve">click </w:t>
      </w:r>
      <w:r w:rsidR="00DD0290">
        <w:t xml:space="preserve"> </w:t>
      </w:r>
      <w:r w:rsidR="00DD0290">
        <w:rPr>
          <w:noProof/>
        </w:rPr>
        <w:drawing>
          <wp:inline distT="0" distB="0" distL="0" distR="0" wp14:anchorId="2B636E6B" wp14:editId="208FD0EB">
            <wp:extent cx="1466850" cy="190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66850" cy="190500"/>
                    </a:xfrm>
                    <a:prstGeom prst="rect">
                      <a:avLst/>
                    </a:prstGeom>
                  </pic:spPr>
                </pic:pic>
              </a:graphicData>
            </a:graphic>
          </wp:inline>
        </w:drawing>
      </w:r>
      <w:r w:rsidR="00550320">
        <w:t xml:space="preserve"> on the left navigation pane.</w:t>
      </w:r>
      <w:r w:rsidR="005A0C11">
        <w:t xml:space="preserve"> Click </w:t>
      </w:r>
      <w:r w:rsidR="00097DFE">
        <w:rPr>
          <w:noProof/>
        </w:rPr>
        <w:drawing>
          <wp:inline distT="0" distB="0" distL="0" distR="0" wp14:anchorId="484E9D3D" wp14:editId="0AF30D26">
            <wp:extent cx="476250" cy="180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250" cy="180975"/>
                    </a:xfrm>
                    <a:prstGeom prst="rect">
                      <a:avLst/>
                    </a:prstGeom>
                  </pic:spPr>
                </pic:pic>
              </a:graphicData>
            </a:graphic>
          </wp:inline>
        </w:drawing>
      </w:r>
      <w:r w:rsidR="00097DFE">
        <w:t xml:space="preserve">at the top of the </w:t>
      </w:r>
      <w:r w:rsidR="00241C24">
        <w:t xml:space="preserve">Inbound security rules pane. </w:t>
      </w:r>
      <w:r w:rsidR="001B5AEF">
        <w:t>In</w:t>
      </w:r>
      <w:r w:rsidR="00241C24">
        <w:t xml:space="preserve"> </w:t>
      </w:r>
      <w:r w:rsidR="00D07580">
        <w:t xml:space="preserve">the </w:t>
      </w:r>
      <w:r w:rsidR="00D07580" w:rsidRPr="00915241">
        <w:rPr>
          <w:i/>
        </w:rPr>
        <w:t>Add inbound security rule</w:t>
      </w:r>
      <w:r w:rsidR="00D07580">
        <w:t xml:space="preserve"> blade, enter the required information and click</w:t>
      </w:r>
      <w:r w:rsidR="001B5AEF">
        <w:t xml:space="preserve"> </w:t>
      </w:r>
      <w:r w:rsidR="00B3127D">
        <w:rPr>
          <w:noProof/>
        </w:rPr>
        <w:drawing>
          <wp:inline distT="0" distB="0" distL="0" distR="0" wp14:anchorId="038AD4E8" wp14:editId="001679AA">
            <wp:extent cx="361950" cy="200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950" cy="200025"/>
                    </a:xfrm>
                    <a:prstGeom prst="rect">
                      <a:avLst/>
                    </a:prstGeom>
                  </pic:spPr>
                </pic:pic>
              </a:graphicData>
            </a:graphic>
          </wp:inline>
        </w:drawing>
      </w:r>
      <w:r w:rsidR="00B3127D">
        <w:t xml:space="preserve"> </w:t>
      </w:r>
      <w:r w:rsidR="00D07580">
        <w:t>at the bottom of the blade.</w:t>
      </w:r>
    </w:p>
    <w:p w14:paraId="1415E37A" w14:textId="77777777" w:rsidR="002D15A6" w:rsidRDefault="002D15A6">
      <w:r>
        <w:rPr>
          <w:noProof/>
        </w:rPr>
        <w:lastRenderedPageBreak/>
        <w:drawing>
          <wp:inline distT="0" distB="0" distL="0" distR="0" wp14:anchorId="3DD60F3A" wp14:editId="581301F4">
            <wp:extent cx="2971800" cy="6915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71800" cy="6915150"/>
                    </a:xfrm>
                    <a:prstGeom prst="rect">
                      <a:avLst/>
                    </a:prstGeom>
                  </pic:spPr>
                </pic:pic>
              </a:graphicData>
            </a:graphic>
          </wp:inline>
        </w:drawing>
      </w:r>
    </w:p>
    <w:p w14:paraId="26C46DAA" w14:textId="4C1E087D" w:rsidR="005323BF" w:rsidRDefault="00285CF8" w:rsidP="00285CF8">
      <w:pPr>
        <w:pStyle w:val="Note"/>
      </w:pPr>
      <w:r>
        <w:t xml:space="preserve">Note: </w:t>
      </w:r>
      <w:r w:rsidR="009E12F2">
        <w:t xml:space="preserve">For the sake of learning, we are exposing the RDP </w:t>
      </w:r>
      <w:r w:rsidR="00D7215D">
        <w:t xml:space="preserve">port of the VM you are creating to the Internet. However, </w:t>
      </w:r>
      <w:r w:rsidR="00BB2BE9">
        <w:t>this is a security risk</w:t>
      </w:r>
      <w:r w:rsidR="00616252">
        <w:t xml:space="preserve"> in the</w:t>
      </w:r>
      <w:r w:rsidR="008544C0">
        <w:t xml:space="preserve"> production environments. Therefore, while creating the NSG rule, you will </w:t>
      </w:r>
      <w:r w:rsidR="00AE26EA">
        <w:t>see</w:t>
      </w:r>
      <w:r w:rsidR="008544C0">
        <w:t xml:space="preserve"> the following warning from Azure:</w:t>
      </w:r>
    </w:p>
    <w:p w14:paraId="58AFE6A4" w14:textId="77777777" w:rsidR="008544C0" w:rsidRDefault="008544C0">
      <w:r>
        <w:rPr>
          <w:noProof/>
        </w:rPr>
        <w:lastRenderedPageBreak/>
        <w:drawing>
          <wp:inline distT="0" distB="0" distL="0" distR="0" wp14:anchorId="6C3EDE55" wp14:editId="42E443E9">
            <wp:extent cx="3752850" cy="504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2850" cy="504825"/>
                    </a:xfrm>
                    <a:prstGeom prst="rect">
                      <a:avLst/>
                    </a:prstGeom>
                  </pic:spPr>
                </pic:pic>
              </a:graphicData>
            </a:graphic>
          </wp:inline>
        </w:drawing>
      </w:r>
    </w:p>
    <w:p w14:paraId="6F2FF588" w14:textId="77777777" w:rsidR="004B60B5" w:rsidRDefault="00AE26EA">
      <w:r>
        <w:t>With the</w:t>
      </w:r>
      <w:r w:rsidR="00A85EC2">
        <w:t xml:space="preserve"> successful addition of the </w:t>
      </w:r>
      <w:r w:rsidR="005B63D8">
        <w:t>security rule, you w</w:t>
      </w:r>
      <w:r w:rsidR="00D441AF">
        <w:t>ill</w:t>
      </w:r>
      <w:r w:rsidR="005B63D8">
        <w:t xml:space="preserve"> see the rule listed along with the </w:t>
      </w:r>
      <w:r w:rsidR="00B030D7">
        <w:t>default inbound security rules of the NSG.</w:t>
      </w:r>
      <w:r w:rsidR="004B60B5">
        <w:tab/>
      </w:r>
    </w:p>
    <w:p w14:paraId="6BD26B05" w14:textId="5A2907DD" w:rsidR="00E30F85" w:rsidRDefault="00E30F85" w:rsidP="00E30F85">
      <w:pPr>
        <w:pStyle w:val="Heading2"/>
      </w:pPr>
      <w:r>
        <w:t xml:space="preserve">Create </w:t>
      </w:r>
      <w:r w:rsidR="008D0B21">
        <w:t xml:space="preserve">a </w:t>
      </w:r>
      <w:r>
        <w:t>Public IP Address</w:t>
      </w:r>
    </w:p>
    <w:p w14:paraId="6A5DEA8D" w14:textId="77777777" w:rsidR="00472A5B" w:rsidRDefault="00472A5B" w:rsidP="00472A5B">
      <w:r>
        <w:t>Information we need to create a</w:t>
      </w:r>
      <w:r w:rsidR="00D441AF">
        <w:t xml:space="preserve"> public IP address</w:t>
      </w:r>
      <w:r>
        <w:t>.</w:t>
      </w:r>
    </w:p>
    <w:p w14:paraId="2FFC1976" w14:textId="77777777" w:rsidR="00472A5B" w:rsidRDefault="00472A5B" w:rsidP="00472A5B">
      <w:r>
        <w:tab/>
        <w:t xml:space="preserve">Name: </w:t>
      </w:r>
      <w:r w:rsidRPr="00E6372E">
        <w:rPr>
          <w:b/>
        </w:rPr>
        <w:t>Hub01-VM01-nic-</w:t>
      </w:r>
      <w:r w:rsidR="00E6372E" w:rsidRPr="00E6372E">
        <w:rPr>
          <w:b/>
        </w:rPr>
        <w:t>pip</w:t>
      </w:r>
    </w:p>
    <w:p w14:paraId="75698F78" w14:textId="77777777" w:rsidR="00274F23" w:rsidRDefault="00274F23" w:rsidP="00472A5B">
      <w:r>
        <w:tab/>
        <w:t>SKU</w:t>
      </w:r>
      <w:r w:rsidR="00822106">
        <w:t>:</w:t>
      </w:r>
      <w:r w:rsidR="00A12F3C">
        <w:t xml:space="preserve"> </w:t>
      </w:r>
      <w:r w:rsidR="00A12F3C" w:rsidRPr="00A12F3C">
        <w:rPr>
          <w:b/>
        </w:rPr>
        <w:t>Basic</w:t>
      </w:r>
    </w:p>
    <w:p w14:paraId="6DB1D2FF" w14:textId="77777777" w:rsidR="00822106" w:rsidRDefault="00822106" w:rsidP="00472A5B">
      <w:r>
        <w:tab/>
        <w:t xml:space="preserve">IP Version: </w:t>
      </w:r>
      <w:r w:rsidRPr="00822106">
        <w:rPr>
          <w:b/>
        </w:rPr>
        <w:t>IPv4</w:t>
      </w:r>
    </w:p>
    <w:p w14:paraId="59F869C3" w14:textId="77777777" w:rsidR="00822106" w:rsidRDefault="00472A5B" w:rsidP="00472A5B">
      <w:r>
        <w:tab/>
      </w:r>
      <w:r w:rsidR="00822106">
        <w:t xml:space="preserve">IP address assignment: </w:t>
      </w:r>
      <w:r w:rsidR="00822106" w:rsidRPr="006D7004">
        <w:rPr>
          <w:b/>
        </w:rPr>
        <w:t>Dynamic</w:t>
      </w:r>
    </w:p>
    <w:p w14:paraId="29FE31B0" w14:textId="77777777" w:rsidR="00472A5B" w:rsidRDefault="00472A5B" w:rsidP="00822106">
      <w:pPr>
        <w:ind w:firstLine="720"/>
      </w:pPr>
      <w:r>
        <w:t xml:space="preserve">Subscription: </w:t>
      </w:r>
      <w:r w:rsidRPr="004173D1">
        <w:rPr>
          <w:b/>
        </w:rPr>
        <w:t>Virtual Data Center Workshop</w:t>
      </w:r>
    </w:p>
    <w:p w14:paraId="17C4EA3B" w14:textId="77777777" w:rsidR="00472A5B" w:rsidRDefault="00472A5B" w:rsidP="00472A5B">
      <w:r>
        <w:tab/>
        <w:t xml:space="preserve">Resource Group: </w:t>
      </w:r>
      <w:proofErr w:type="spellStart"/>
      <w:r w:rsidRPr="004173D1">
        <w:rPr>
          <w:b/>
        </w:rPr>
        <w:t>Company</w:t>
      </w:r>
      <w:r w:rsidRPr="004173D1">
        <w:rPr>
          <w:i/>
        </w:rPr>
        <w:t>XX</w:t>
      </w:r>
      <w:proofErr w:type="spellEnd"/>
    </w:p>
    <w:p w14:paraId="785AA33C" w14:textId="77777777" w:rsidR="00472A5B" w:rsidRDefault="00472A5B" w:rsidP="00472A5B">
      <w:r>
        <w:tab/>
        <w:t xml:space="preserve">Location: </w:t>
      </w:r>
      <w:r w:rsidRPr="004173D1">
        <w:rPr>
          <w:b/>
        </w:rPr>
        <w:t>East US</w:t>
      </w:r>
    </w:p>
    <w:p w14:paraId="203C237C" w14:textId="29D74D63" w:rsidR="00A50721" w:rsidRDefault="00A50721" w:rsidP="00A50721">
      <w:r>
        <w:t xml:space="preserve">On your base blade, click </w:t>
      </w:r>
      <w:r w:rsidRPr="00E621E1">
        <w:rPr>
          <w:noProof/>
        </w:rPr>
        <w:drawing>
          <wp:inline distT="0" distB="0" distL="0" distR="0" wp14:anchorId="1D0AE6CE" wp14:editId="464532D2">
            <wp:extent cx="457200" cy="1714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t xml:space="preserve"> at the top. On the </w:t>
      </w:r>
      <w:r w:rsidRPr="00454E8A">
        <w:rPr>
          <w:i/>
        </w:rPr>
        <w:t>Everything</w:t>
      </w:r>
      <w:r>
        <w:t xml:space="preserve"> blade, type “public IP” on the search bar at the top and choose </w:t>
      </w:r>
      <w:r w:rsidRPr="00FD10AE">
        <w:rPr>
          <w:i/>
        </w:rPr>
        <w:t>Public IP address</w:t>
      </w:r>
      <w:r>
        <w:t xml:space="preserve">. This will open the </w:t>
      </w:r>
      <w:r w:rsidRPr="00D11A64">
        <w:rPr>
          <w:i/>
        </w:rPr>
        <w:t>Public IP address</w:t>
      </w:r>
      <w:r>
        <w:t xml:space="preserve"> introduction blade. Click  </w:t>
      </w:r>
      <w:r>
        <w:rPr>
          <w:noProof/>
        </w:rPr>
        <w:drawing>
          <wp:inline distT="0" distB="0" distL="0" distR="0" wp14:anchorId="67BB6ECA" wp14:editId="1C9626AF">
            <wp:extent cx="504825" cy="145458"/>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button at the end of the blade.</w:t>
      </w:r>
    </w:p>
    <w:p w14:paraId="3E2A048B" w14:textId="77777777" w:rsidR="00A50721" w:rsidRDefault="00A50721" w:rsidP="00A50721">
      <w:r>
        <w:rPr>
          <w:noProof/>
        </w:rPr>
        <w:lastRenderedPageBreak/>
        <w:drawing>
          <wp:inline distT="0" distB="0" distL="0" distR="0" wp14:anchorId="4756BF3F" wp14:editId="65F3AC26">
            <wp:extent cx="5486400" cy="49517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4951730"/>
                    </a:xfrm>
                    <a:prstGeom prst="rect">
                      <a:avLst/>
                    </a:prstGeom>
                  </pic:spPr>
                </pic:pic>
              </a:graphicData>
            </a:graphic>
          </wp:inline>
        </w:drawing>
      </w:r>
    </w:p>
    <w:p w14:paraId="6CFD20AF" w14:textId="22B6975E" w:rsidR="00A50721" w:rsidRDefault="00A50721" w:rsidP="00A50721">
      <w:r w:rsidRPr="005B2C33">
        <w:t xml:space="preserve">On the </w:t>
      </w:r>
      <w:r w:rsidRPr="00D11A64">
        <w:rPr>
          <w:i/>
        </w:rPr>
        <w:t>Create public IP address</w:t>
      </w:r>
      <w:r w:rsidRPr="005B2C33">
        <w:t xml:space="preserve"> blade, enter the required information and click </w:t>
      </w:r>
      <w:r>
        <w:rPr>
          <w:noProof/>
        </w:rPr>
        <w:drawing>
          <wp:inline distT="0" distB="0" distL="0" distR="0" wp14:anchorId="50202CF5" wp14:editId="60BEF4B8">
            <wp:extent cx="504825" cy="145458"/>
            <wp:effectExtent l="0" t="0" r="0" b="6985"/>
            <wp:docPr id="2003437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rsidR="25575A28">
        <w:t>.</w:t>
      </w:r>
      <w:r>
        <w:t xml:space="preserve"> </w:t>
      </w:r>
      <w:r w:rsidRPr="00992EAA">
        <w:t xml:space="preserve">Following a quick validation, </w:t>
      </w:r>
      <w:r w:rsidR="2BCADAD3">
        <w:t xml:space="preserve">the </w:t>
      </w:r>
      <w:r>
        <w:t>public IP address resource</w:t>
      </w:r>
      <w:r w:rsidRPr="00992EAA">
        <w:t xml:space="preserve"> w</w:t>
      </w:r>
      <w:r>
        <w:t>ill</w:t>
      </w:r>
      <w:r w:rsidRPr="00992EAA">
        <w:t xml:space="preserve"> </w:t>
      </w:r>
      <w:r w:rsidR="25575A28">
        <w:t>be</w:t>
      </w:r>
      <w:r w:rsidRPr="00992EAA">
        <w:t xml:space="preserve"> created.</w:t>
      </w:r>
    </w:p>
    <w:p w14:paraId="71CDCBE1" w14:textId="1112FD52" w:rsidR="00A50721" w:rsidRDefault="00A50721" w:rsidP="00A50721">
      <w:r>
        <w:rPr>
          <w:noProof/>
        </w:rPr>
        <w:lastRenderedPageBreak/>
        <w:drawing>
          <wp:inline distT="0" distB="0" distL="0" distR="0" wp14:anchorId="56B45BF9" wp14:editId="60394EE0">
            <wp:extent cx="3028950" cy="6715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8950" cy="6715125"/>
                    </a:xfrm>
                    <a:prstGeom prst="rect">
                      <a:avLst/>
                    </a:prstGeom>
                  </pic:spPr>
                </pic:pic>
              </a:graphicData>
            </a:graphic>
          </wp:inline>
        </w:drawing>
      </w:r>
    </w:p>
    <w:p w14:paraId="7F1366D4" w14:textId="092695C3" w:rsidR="00A56318" w:rsidRDefault="00510C59" w:rsidP="00A56318">
      <w:pPr>
        <w:pStyle w:val="Note"/>
      </w:pPr>
      <w:r>
        <w:t xml:space="preserve">Note: Azure </w:t>
      </w:r>
      <w:r w:rsidR="009329C2">
        <w:t>w</w:t>
      </w:r>
      <w:r w:rsidR="00705210">
        <w:t>ill only</w:t>
      </w:r>
      <w:r w:rsidR="009329C2">
        <w:t xml:space="preserve"> assign a public IP address to the network interface</w:t>
      </w:r>
      <w:r w:rsidR="00D20431">
        <w:t xml:space="preserve"> </w:t>
      </w:r>
      <w:r w:rsidR="009329C2">
        <w:t>when the</w:t>
      </w:r>
      <w:r w:rsidR="00A56318">
        <w:t xml:space="preserve"> interface is attached to a VM.</w:t>
      </w:r>
    </w:p>
    <w:p w14:paraId="3FA9917E" w14:textId="198D0BAF" w:rsidR="00E25765" w:rsidRDefault="00E25765" w:rsidP="00E25765">
      <w:pPr>
        <w:pStyle w:val="Heading2"/>
      </w:pPr>
      <w:r>
        <w:t xml:space="preserve">Create </w:t>
      </w:r>
      <w:r w:rsidR="008D0B21">
        <w:t>a</w:t>
      </w:r>
      <w:r>
        <w:t xml:space="preserve"> Virtual Machine</w:t>
      </w:r>
    </w:p>
    <w:p w14:paraId="5098EEAE" w14:textId="4ACB9E6F" w:rsidR="006B4AD8" w:rsidRDefault="006B4AD8" w:rsidP="006B4AD8">
      <w:r>
        <w:t xml:space="preserve">Let’s create a virtual </w:t>
      </w:r>
      <w:r w:rsidR="00235400">
        <w:t>machine</w:t>
      </w:r>
      <w:r>
        <w:t xml:space="preserve"> and associate </w:t>
      </w:r>
      <w:r w:rsidR="002E6D29">
        <w:t xml:space="preserve">the public IP address and NSG </w:t>
      </w:r>
      <w:r>
        <w:t xml:space="preserve">that we just created. Information we need to create the virtual </w:t>
      </w:r>
      <w:r w:rsidR="00235400">
        <w:t>machine</w:t>
      </w:r>
      <w:r w:rsidR="003623DE">
        <w:t>:</w:t>
      </w:r>
    </w:p>
    <w:p w14:paraId="16095A96" w14:textId="77777777" w:rsidR="00C55263" w:rsidRPr="00C55263" w:rsidRDefault="00C55263" w:rsidP="006B4AD8">
      <w:pPr>
        <w:rPr>
          <w:u w:val="single"/>
        </w:rPr>
      </w:pPr>
      <w:r w:rsidRPr="00C55263">
        <w:rPr>
          <w:u w:val="single"/>
        </w:rPr>
        <w:lastRenderedPageBreak/>
        <w:t>Basics</w:t>
      </w:r>
    </w:p>
    <w:p w14:paraId="7FE4EA01" w14:textId="77777777" w:rsidR="003A6F18" w:rsidRDefault="006B4AD8" w:rsidP="00BF7831">
      <w:pPr>
        <w:spacing w:after="0"/>
      </w:pPr>
      <w:r>
        <w:tab/>
      </w:r>
      <w:r w:rsidR="003A6F18">
        <w:t xml:space="preserve">Subscription: </w:t>
      </w:r>
      <w:r w:rsidR="003A6F18" w:rsidRPr="003A6F18">
        <w:rPr>
          <w:b/>
        </w:rPr>
        <w:t>Virtual Data Center Workshop</w:t>
      </w:r>
    </w:p>
    <w:p w14:paraId="0BF22D70" w14:textId="77777777" w:rsidR="003A6F18" w:rsidRDefault="003A6F18" w:rsidP="00BF7831">
      <w:pPr>
        <w:spacing w:after="0"/>
      </w:pPr>
      <w:r>
        <w:tab/>
        <w:t xml:space="preserve">Resource Group: </w:t>
      </w:r>
      <w:proofErr w:type="spellStart"/>
      <w:r w:rsidRPr="003A6F18">
        <w:rPr>
          <w:b/>
        </w:rPr>
        <w:t>Company</w:t>
      </w:r>
      <w:r w:rsidRPr="003A6F18">
        <w:rPr>
          <w:i/>
        </w:rPr>
        <w:t>XX</w:t>
      </w:r>
      <w:proofErr w:type="spellEnd"/>
    </w:p>
    <w:p w14:paraId="64C5EBF1" w14:textId="77777777" w:rsidR="006B4AD8" w:rsidRDefault="003A6F18" w:rsidP="00BF7831">
      <w:pPr>
        <w:spacing w:after="0"/>
        <w:ind w:firstLine="720"/>
        <w:rPr>
          <w:b/>
        </w:rPr>
      </w:pPr>
      <w:r>
        <w:t>Virtual machine n</w:t>
      </w:r>
      <w:r w:rsidR="006B4AD8">
        <w:t xml:space="preserve">ame: </w:t>
      </w:r>
      <w:r w:rsidR="006B4AD8" w:rsidRPr="000006AD">
        <w:rPr>
          <w:b/>
        </w:rPr>
        <w:t>Hub01-VM01</w:t>
      </w:r>
    </w:p>
    <w:p w14:paraId="17F9569E" w14:textId="77777777" w:rsidR="00F93A4B" w:rsidRDefault="00F93A4B" w:rsidP="00BF7831">
      <w:pPr>
        <w:spacing w:after="0"/>
        <w:ind w:firstLine="720"/>
        <w:rPr>
          <w:b/>
        </w:rPr>
      </w:pPr>
      <w:r>
        <w:t xml:space="preserve">Region: </w:t>
      </w:r>
      <w:r w:rsidRPr="00F93A4B">
        <w:rPr>
          <w:b/>
        </w:rPr>
        <w:t>East US</w:t>
      </w:r>
    </w:p>
    <w:p w14:paraId="537CAB9C" w14:textId="77777777" w:rsidR="00853FF3" w:rsidRDefault="00853FF3" w:rsidP="00BF7831">
      <w:pPr>
        <w:spacing w:after="0"/>
        <w:ind w:firstLine="720"/>
        <w:rPr>
          <w:b/>
        </w:rPr>
      </w:pPr>
      <w:r>
        <w:t xml:space="preserve">Image: </w:t>
      </w:r>
      <w:r w:rsidRPr="00853FF3">
        <w:rPr>
          <w:b/>
        </w:rPr>
        <w:t>Windows Server 2016 Datacenter</w:t>
      </w:r>
    </w:p>
    <w:p w14:paraId="70D0730F" w14:textId="77777777" w:rsidR="000C7111" w:rsidRDefault="000A09E7" w:rsidP="00BF7831">
      <w:pPr>
        <w:spacing w:after="0"/>
        <w:ind w:firstLine="720"/>
      </w:pPr>
      <w:r>
        <w:t xml:space="preserve">Size: </w:t>
      </w:r>
      <w:r w:rsidR="00184E5F" w:rsidRPr="00847567">
        <w:rPr>
          <w:b/>
        </w:rPr>
        <w:t>Standard A4 v2</w:t>
      </w:r>
      <w:r w:rsidR="00847567">
        <w:t xml:space="preserve"> </w:t>
      </w:r>
    </w:p>
    <w:p w14:paraId="07DAFC2A" w14:textId="5FDAADA1" w:rsidR="000A09E7" w:rsidRDefault="005261F1" w:rsidP="005261F1">
      <w:pPr>
        <w:pStyle w:val="Tip"/>
      </w:pPr>
      <w:r>
        <w:t>Tip</w:t>
      </w:r>
      <w:r w:rsidR="000C7111">
        <w:t>: to se</w:t>
      </w:r>
      <w:r>
        <w:t>e</w:t>
      </w:r>
      <w:r w:rsidR="000C7111">
        <w:t xml:space="preserve"> </w:t>
      </w:r>
      <w:r w:rsidRPr="005261F1">
        <w:t>Standard A4 v2</w:t>
      </w:r>
      <w:r>
        <w:t xml:space="preserve">, </w:t>
      </w:r>
      <w:r w:rsidR="000C7111">
        <w:t xml:space="preserve">you </w:t>
      </w:r>
      <w:r w:rsidR="00847567">
        <w:t xml:space="preserve">may </w:t>
      </w:r>
      <w:r w:rsidR="00F000AF">
        <w:t xml:space="preserve">have to click </w:t>
      </w:r>
      <w:r w:rsidR="1CA3708C">
        <w:t xml:space="preserve">the </w:t>
      </w:r>
      <w:r w:rsidR="00F000AF" w:rsidRPr="1CA3708C">
        <w:rPr>
          <w:i/>
        </w:rPr>
        <w:t>Clear all filter</w:t>
      </w:r>
      <w:r w:rsidR="00522278">
        <w:t xml:space="preserve"> in Select </w:t>
      </w:r>
      <w:r w:rsidR="00522278" w:rsidRPr="1CA3708C">
        <w:rPr>
          <w:i/>
        </w:rPr>
        <w:t>VM size</w:t>
      </w:r>
      <w:r w:rsidR="00522278">
        <w:t xml:space="preserve"> pane</w:t>
      </w:r>
      <w:r>
        <w:t>.</w:t>
      </w:r>
    </w:p>
    <w:p w14:paraId="77089884" w14:textId="77777777" w:rsidR="00A1689D" w:rsidRDefault="000F677D" w:rsidP="00BF7831">
      <w:pPr>
        <w:spacing w:after="0"/>
        <w:ind w:firstLine="720"/>
        <w:rPr>
          <w:b/>
        </w:rPr>
      </w:pPr>
      <w:r>
        <w:t xml:space="preserve">Username: </w:t>
      </w:r>
      <w:proofErr w:type="spellStart"/>
      <w:r w:rsidRPr="000F677D">
        <w:rPr>
          <w:b/>
        </w:rPr>
        <w:t>Student</w:t>
      </w:r>
      <w:r w:rsidR="00210615" w:rsidRPr="00210615">
        <w:rPr>
          <w:i/>
        </w:rPr>
        <w:t>XXX</w:t>
      </w:r>
      <w:proofErr w:type="spellEnd"/>
    </w:p>
    <w:p w14:paraId="1FD0082D" w14:textId="77777777" w:rsidR="00210615" w:rsidRDefault="00210615" w:rsidP="003A6F18">
      <w:pPr>
        <w:ind w:firstLine="720"/>
      </w:pPr>
      <w:r>
        <w:t>Password: (</w:t>
      </w:r>
      <w:r w:rsidR="00997286">
        <w:t xml:space="preserve">if </w:t>
      </w:r>
      <w:r w:rsidR="00AE264D">
        <w:t>not</w:t>
      </w:r>
      <w:r w:rsidR="00BF7831">
        <w:t xml:space="preserve"> </w:t>
      </w:r>
      <w:r w:rsidR="00A61FA3">
        <w:t>noted</w:t>
      </w:r>
      <w:r w:rsidR="00475010">
        <w:t xml:space="preserve">, see </w:t>
      </w:r>
      <w:r w:rsidR="00A016C6">
        <w:t>“</w:t>
      </w:r>
      <w:r w:rsidR="00475010">
        <w:t>Accessing Azure Key Vault</w:t>
      </w:r>
      <w:r w:rsidR="00A016C6">
        <w:t>”</w:t>
      </w:r>
      <w:r w:rsidR="00475010">
        <w:t>, at the beginning of this document)</w:t>
      </w:r>
      <w:r w:rsidR="009C317A">
        <w:t>.</w:t>
      </w:r>
    </w:p>
    <w:p w14:paraId="0AD66285" w14:textId="77777777" w:rsidR="00B50099" w:rsidRPr="00B50099" w:rsidRDefault="00B50099" w:rsidP="00B50099">
      <w:pPr>
        <w:rPr>
          <w:u w:val="single"/>
        </w:rPr>
      </w:pPr>
      <w:r w:rsidRPr="00B50099">
        <w:rPr>
          <w:u w:val="single"/>
        </w:rPr>
        <w:t>Networking</w:t>
      </w:r>
    </w:p>
    <w:p w14:paraId="5D8E3652" w14:textId="77777777" w:rsidR="00853FF3" w:rsidRPr="005A03E1" w:rsidRDefault="006B4AD8" w:rsidP="00DB13FE">
      <w:pPr>
        <w:spacing w:after="0"/>
        <w:rPr>
          <w:b/>
        </w:rPr>
      </w:pPr>
      <w:r>
        <w:tab/>
        <w:t xml:space="preserve">Virtual network: </w:t>
      </w:r>
      <w:r w:rsidRPr="005A03E1">
        <w:rPr>
          <w:b/>
        </w:rPr>
        <w:t>Hub01-VNet01</w:t>
      </w:r>
    </w:p>
    <w:p w14:paraId="33C6D5DC" w14:textId="77777777" w:rsidR="006B4AD8" w:rsidRDefault="006B4AD8" w:rsidP="00DB13FE">
      <w:pPr>
        <w:spacing w:after="0"/>
        <w:rPr>
          <w:b/>
        </w:rPr>
      </w:pPr>
      <w:r>
        <w:tab/>
        <w:t xml:space="preserve">Subnet: </w:t>
      </w:r>
      <w:r w:rsidRPr="005A03E1">
        <w:rPr>
          <w:b/>
        </w:rPr>
        <w:t>Tenant</w:t>
      </w:r>
    </w:p>
    <w:p w14:paraId="6E072C3D" w14:textId="77777777" w:rsidR="00524A16" w:rsidRDefault="00524A16" w:rsidP="00DB13FE">
      <w:pPr>
        <w:spacing w:after="0"/>
      </w:pPr>
      <w:r>
        <w:tab/>
        <w:t xml:space="preserve">Public IP: </w:t>
      </w:r>
      <w:r w:rsidRPr="00B326C9">
        <w:rPr>
          <w:b/>
        </w:rPr>
        <w:t>Hub01-VM01-nic-pip</w:t>
      </w:r>
    </w:p>
    <w:p w14:paraId="24391FC4" w14:textId="77777777" w:rsidR="00B326C9" w:rsidRDefault="00B326C9" w:rsidP="00DB13FE">
      <w:pPr>
        <w:spacing w:after="0"/>
      </w:pPr>
      <w:r>
        <w:tab/>
      </w:r>
      <w:r w:rsidR="00A016C6">
        <w:t xml:space="preserve">Network security group: </w:t>
      </w:r>
      <w:r w:rsidR="004C7451" w:rsidRPr="00453DF9">
        <w:rPr>
          <w:b/>
        </w:rPr>
        <w:t>Advanced</w:t>
      </w:r>
    </w:p>
    <w:p w14:paraId="3E846291" w14:textId="77777777" w:rsidR="004C7451" w:rsidRDefault="00453DF9" w:rsidP="006B4AD8">
      <w:r>
        <w:tab/>
        <w:t xml:space="preserve">Configure network security group: </w:t>
      </w:r>
      <w:r w:rsidR="00B737AC" w:rsidRPr="002440F5">
        <w:rPr>
          <w:b/>
        </w:rPr>
        <w:t>Hub01-VM01-nic-nsg</w:t>
      </w:r>
    </w:p>
    <w:p w14:paraId="77C62FA3" w14:textId="77777777" w:rsidR="00AC2183" w:rsidRPr="00AC2183" w:rsidRDefault="00AC2183" w:rsidP="006B4AD8">
      <w:pPr>
        <w:rPr>
          <w:u w:val="single"/>
        </w:rPr>
      </w:pPr>
      <w:r w:rsidRPr="00AC2183">
        <w:rPr>
          <w:u w:val="single"/>
        </w:rPr>
        <w:t>Management</w:t>
      </w:r>
    </w:p>
    <w:p w14:paraId="091E6DB0" w14:textId="77777777" w:rsidR="00AC0B07" w:rsidRDefault="00AC2183" w:rsidP="006B4AD8">
      <w:r>
        <w:tab/>
        <w:t xml:space="preserve">Boot diagnostics: </w:t>
      </w:r>
      <w:r w:rsidRPr="00AC2183">
        <w:rPr>
          <w:b/>
        </w:rPr>
        <w:t>Off</w:t>
      </w:r>
      <w:r w:rsidR="006B4AD8">
        <w:tab/>
      </w:r>
    </w:p>
    <w:p w14:paraId="6F62BAF2" w14:textId="77777777" w:rsidR="000C6856" w:rsidRPr="000C6856" w:rsidRDefault="000C6856" w:rsidP="006B4AD8">
      <w:pPr>
        <w:rPr>
          <w:u w:val="single"/>
        </w:rPr>
      </w:pPr>
      <w:r w:rsidRPr="000C6856">
        <w:rPr>
          <w:u w:val="single"/>
        </w:rPr>
        <w:t>Guest config</w:t>
      </w:r>
    </w:p>
    <w:p w14:paraId="39AAD717" w14:textId="759707C2" w:rsidR="00A9199D" w:rsidRDefault="00DA5EF3" w:rsidP="006B4AD8">
      <w:r>
        <w:t xml:space="preserve">We are going to use </w:t>
      </w:r>
      <w:r w:rsidRPr="00346F20">
        <w:rPr>
          <w:i/>
        </w:rPr>
        <w:t xml:space="preserve">Custom Script </w:t>
      </w:r>
      <w:r w:rsidR="7A04942E" w:rsidRPr="00346F20">
        <w:rPr>
          <w:i/>
        </w:rPr>
        <w:t>Extension</w:t>
      </w:r>
      <w:r>
        <w:t xml:space="preserve"> to </w:t>
      </w:r>
      <w:r w:rsidR="00F73EFD">
        <w:t>allow ICMP traffic on the VM that we are creating (Alternatively, after the VM is created you can login to the VM</w:t>
      </w:r>
      <w:r w:rsidR="00AF0863">
        <w:t xml:space="preserve"> and edit </w:t>
      </w:r>
      <w:r w:rsidR="009B3099" w:rsidRPr="498703C5">
        <w:rPr>
          <w:i/>
        </w:rPr>
        <w:t xml:space="preserve">Inbound </w:t>
      </w:r>
      <w:r w:rsidR="00F47248" w:rsidRPr="498703C5">
        <w:rPr>
          <w:i/>
        </w:rPr>
        <w:t xml:space="preserve">Rules of </w:t>
      </w:r>
      <w:r w:rsidR="009B3099" w:rsidRPr="498703C5">
        <w:rPr>
          <w:i/>
        </w:rPr>
        <w:t xml:space="preserve">Windows Firewall </w:t>
      </w:r>
      <w:r w:rsidR="009B3099">
        <w:t xml:space="preserve">with Advanced </w:t>
      </w:r>
      <w:r w:rsidR="00F47248">
        <w:t xml:space="preserve">Security to permit the ICMP </w:t>
      </w:r>
      <w:r w:rsidR="00483042">
        <w:t>traffic).</w:t>
      </w:r>
    </w:p>
    <w:p w14:paraId="6A0A6CE3" w14:textId="48E21F5C" w:rsidR="00A56318" w:rsidRDefault="006B4AD8" w:rsidP="08557E5A">
      <w:pPr>
        <w:pStyle w:val="ListBullet"/>
        <w:numPr>
          <w:ilvl w:val="0"/>
          <w:numId w:val="0"/>
        </w:numPr>
      </w:pPr>
      <w:r>
        <w:t xml:space="preserve">On your base blade, click </w:t>
      </w:r>
      <w:r>
        <w:rPr>
          <w:noProof/>
        </w:rPr>
        <w:drawing>
          <wp:inline distT="0" distB="0" distL="0" distR="0" wp14:anchorId="6C3B943A" wp14:editId="7E64150A">
            <wp:extent cx="476250" cy="180975"/>
            <wp:effectExtent l="0" t="0" r="0" b="9525"/>
            <wp:docPr id="15700837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t xml:space="preserve">at the top. On the </w:t>
      </w:r>
      <w:r w:rsidRPr="3AEE5780">
        <w:rPr>
          <w:i/>
        </w:rPr>
        <w:t>Everything</w:t>
      </w:r>
      <w:r>
        <w:t xml:space="preserve"> blade, typ</w:t>
      </w:r>
      <w:r w:rsidR="00850DB2">
        <w:t>e</w:t>
      </w:r>
      <w:r>
        <w:t xml:space="preserve"> </w:t>
      </w:r>
      <w:r w:rsidR="00850DB2">
        <w:t>“virtual machine”</w:t>
      </w:r>
      <w:r>
        <w:t xml:space="preserve"> on the search bar at the top and choose </w:t>
      </w:r>
      <w:r w:rsidR="00764DAE" w:rsidRPr="00B516FD">
        <w:rPr>
          <w:i/>
        </w:rPr>
        <w:t>Windows</w:t>
      </w:r>
      <w:r w:rsidR="00556709" w:rsidRPr="00B516FD">
        <w:rPr>
          <w:i/>
        </w:rPr>
        <w:t xml:space="preserve"> Server 2016 Datacenter</w:t>
      </w:r>
      <w:r>
        <w:t xml:space="preserve">. </w:t>
      </w:r>
      <w:bookmarkStart w:id="6" w:name="_Hlk524958771"/>
      <w:r>
        <w:t>This w</w:t>
      </w:r>
      <w:r w:rsidR="00946E57">
        <w:t>ill</w:t>
      </w:r>
      <w:r>
        <w:t xml:space="preserve"> open the </w:t>
      </w:r>
      <w:r w:rsidR="00556709" w:rsidRPr="00B516FD">
        <w:rPr>
          <w:i/>
        </w:rPr>
        <w:t>Windows Server 2016 Datacenter</w:t>
      </w:r>
      <w:r w:rsidR="00556709" w:rsidRPr="00556709">
        <w:t xml:space="preserve"> </w:t>
      </w:r>
      <w:r>
        <w:t>introduction blade. Click</w:t>
      </w:r>
      <w:r w:rsidR="00B62A16">
        <w:t xml:space="preserve"> </w:t>
      </w:r>
      <w:r w:rsidR="00505173">
        <w:rPr>
          <w:noProof/>
        </w:rPr>
        <w:drawing>
          <wp:inline distT="0" distB="0" distL="0" distR="0" wp14:anchorId="054FD622" wp14:editId="62D67CF0">
            <wp:extent cx="504825" cy="145458"/>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at the end of the blade.</w:t>
      </w:r>
      <w:r w:rsidR="009811CF">
        <w:t xml:space="preserve"> </w:t>
      </w:r>
      <w:bookmarkEnd w:id="6"/>
    </w:p>
    <w:p w14:paraId="2D003102" w14:textId="77777777" w:rsidR="00505173" w:rsidRDefault="008960D6" w:rsidP="006B4AD8">
      <w:r>
        <w:rPr>
          <w:noProof/>
        </w:rPr>
        <w:lastRenderedPageBreak/>
        <w:drawing>
          <wp:inline distT="0" distB="0" distL="0" distR="0" wp14:anchorId="5983F1EE" wp14:editId="35E52322">
            <wp:extent cx="5486400" cy="53086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5308600"/>
                    </a:xfrm>
                    <a:prstGeom prst="rect">
                      <a:avLst/>
                    </a:prstGeom>
                  </pic:spPr>
                </pic:pic>
              </a:graphicData>
            </a:graphic>
          </wp:inline>
        </w:drawing>
      </w:r>
    </w:p>
    <w:p w14:paraId="7B64ECD2" w14:textId="062BB7D7" w:rsidR="00F717F2" w:rsidRDefault="00C62935" w:rsidP="00F717F2">
      <w:r>
        <w:t>Within</w:t>
      </w:r>
      <w:r w:rsidR="00F717F2" w:rsidRPr="00F717F2">
        <w:t xml:space="preserve"> the </w:t>
      </w:r>
      <w:r w:rsidR="00F717F2" w:rsidRPr="00A37E49">
        <w:rPr>
          <w:i/>
        </w:rPr>
        <w:t xml:space="preserve">Create </w:t>
      </w:r>
      <w:r w:rsidR="00E96CC3" w:rsidRPr="00A37E49">
        <w:rPr>
          <w:i/>
        </w:rPr>
        <w:t>a virtual</w:t>
      </w:r>
      <w:r w:rsidR="00F717F2" w:rsidRPr="00B62A16">
        <w:t xml:space="preserve"> blade</w:t>
      </w:r>
      <w:r w:rsidR="00F717F2" w:rsidRPr="00F717F2">
        <w:t xml:space="preserve">, the required information </w:t>
      </w:r>
      <w:r w:rsidR="00E96CC3">
        <w:t xml:space="preserve">is categorized under different tabs. </w:t>
      </w:r>
      <w:r w:rsidR="00037EEE">
        <w:t>Under</w:t>
      </w:r>
      <w:r w:rsidR="00E96CC3">
        <w:t xml:space="preserve"> </w:t>
      </w:r>
      <w:r w:rsidR="00E96CC3" w:rsidRPr="00A37E49">
        <w:rPr>
          <w:i/>
        </w:rPr>
        <w:t>Basics</w:t>
      </w:r>
      <w:r w:rsidR="00E3498B">
        <w:t>,</w:t>
      </w:r>
      <w:r w:rsidR="00E96CC3">
        <w:t xml:space="preserve"> </w:t>
      </w:r>
      <w:r w:rsidR="00E96CC3" w:rsidRPr="00A37E49">
        <w:rPr>
          <w:i/>
          <w:iCs/>
        </w:rPr>
        <w:t>Networking</w:t>
      </w:r>
      <w:r w:rsidR="00E3498B">
        <w:t xml:space="preserve"> and </w:t>
      </w:r>
      <w:r w:rsidR="00E3498B" w:rsidRPr="00A37E49">
        <w:rPr>
          <w:i/>
        </w:rPr>
        <w:t>Management</w:t>
      </w:r>
      <w:r w:rsidR="00E96CC3">
        <w:t xml:space="preserve"> tab</w:t>
      </w:r>
      <w:r w:rsidR="00EB4F34">
        <w:t>s</w:t>
      </w:r>
      <w:r w:rsidR="00E96CC3">
        <w:t xml:space="preserve"> enter the required information</w:t>
      </w:r>
      <w:r w:rsidR="00EB4F34">
        <w:t xml:space="preserve">. </w:t>
      </w:r>
      <w:r w:rsidR="00832B08">
        <w:t xml:space="preserve">The next three screenshots show an example </w:t>
      </w:r>
      <w:r w:rsidR="00EC49B3">
        <w:t xml:space="preserve">of values entered for these three tabs. </w:t>
      </w:r>
    </w:p>
    <w:p w14:paraId="69DE1EFC" w14:textId="77777777" w:rsidR="007D6E6A" w:rsidRDefault="007D6E6A" w:rsidP="00F717F2">
      <w:r>
        <w:rPr>
          <w:noProof/>
        </w:rPr>
        <w:lastRenderedPageBreak/>
        <w:drawing>
          <wp:inline distT="0" distB="0" distL="0" distR="0" wp14:anchorId="3281A9DE" wp14:editId="335E6D4F">
            <wp:extent cx="5486400" cy="5842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5842000"/>
                    </a:xfrm>
                    <a:prstGeom prst="rect">
                      <a:avLst/>
                    </a:prstGeom>
                  </pic:spPr>
                </pic:pic>
              </a:graphicData>
            </a:graphic>
          </wp:inline>
        </w:drawing>
      </w:r>
    </w:p>
    <w:p w14:paraId="09579C91" w14:textId="77777777" w:rsidR="00273491" w:rsidRDefault="00273491" w:rsidP="00F717F2">
      <w:r>
        <w:rPr>
          <w:noProof/>
        </w:rPr>
        <w:lastRenderedPageBreak/>
        <w:drawing>
          <wp:inline distT="0" distB="0" distL="0" distR="0" wp14:anchorId="48944A5D" wp14:editId="7BF5A361">
            <wp:extent cx="5486400" cy="4250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250055"/>
                    </a:xfrm>
                    <a:prstGeom prst="rect">
                      <a:avLst/>
                    </a:prstGeom>
                  </pic:spPr>
                </pic:pic>
              </a:graphicData>
            </a:graphic>
          </wp:inline>
        </w:drawing>
      </w:r>
    </w:p>
    <w:p w14:paraId="011E1330" w14:textId="77777777" w:rsidR="00242220" w:rsidRDefault="00242220" w:rsidP="00F717F2">
      <w:r>
        <w:rPr>
          <w:noProof/>
        </w:rPr>
        <w:lastRenderedPageBreak/>
        <w:drawing>
          <wp:inline distT="0" distB="0" distL="0" distR="0" wp14:anchorId="1989B906" wp14:editId="538BED86">
            <wp:extent cx="5486400" cy="4581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581525"/>
                    </a:xfrm>
                    <a:prstGeom prst="rect">
                      <a:avLst/>
                    </a:prstGeom>
                  </pic:spPr>
                </pic:pic>
              </a:graphicData>
            </a:graphic>
          </wp:inline>
        </w:drawing>
      </w:r>
    </w:p>
    <w:p w14:paraId="79D2C7DD" w14:textId="77777777" w:rsidR="00EC49B3" w:rsidRDefault="00EC49B3" w:rsidP="00F717F2"/>
    <w:p w14:paraId="264A68AB" w14:textId="2490A254" w:rsidR="00273491" w:rsidRDefault="00E30F61" w:rsidP="00F717F2">
      <w:r>
        <w:t xml:space="preserve">Under </w:t>
      </w:r>
      <w:r w:rsidR="00B62A16">
        <w:t xml:space="preserve">the </w:t>
      </w:r>
      <w:r w:rsidRPr="005F0B69">
        <w:rPr>
          <w:i/>
        </w:rPr>
        <w:t>Guest config</w:t>
      </w:r>
      <w:r>
        <w:t xml:space="preserve"> tab, </w:t>
      </w:r>
      <w:r w:rsidR="00FF26AF">
        <w:t xml:space="preserve">click on </w:t>
      </w:r>
      <w:r w:rsidR="00FF26AF" w:rsidRPr="005F0B69">
        <w:rPr>
          <w:i/>
        </w:rPr>
        <w:t>Select an extension to install</w:t>
      </w:r>
      <w:r w:rsidR="00FF26AF">
        <w:t>.</w:t>
      </w:r>
    </w:p>
    <w:p w14:paraId="0F9E1F0C" w14:textId="77777777" w:rsidR="007D6E6A" w:rsidRPr="00F717F2" w:rsidRDefault="001859DE" w:rsidP="00F717F2">
      <w:r>
        <w:rPr>
          <w:noProof/>
        </w:rPr>
        <w:lastRenderedPageBreak/>
        <w:drawing>
          <wp:inline distT="0" distB="0" distL="0" distR="0" wp14:anchorId="3A241F6C" wp14:editId="16D641BC">
            <wp:extent cx="5486400" cy="33915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391535"/>
                    </a:xfrm>
                    <a:prstGeom prst="rect">
                      <a:avLst/>
                    </a:prstGeom>
                  </pic:spPr>
                </pic:pic>
              </a:graphicData>
            </a:graphic>
          </wp:inline>
        </w:drawing>
      </w:r>
    </w:p>
    <w:p w14:paraId="4019C84E" w14:textId="59F3BA84" w:rsidR="00E740C1" w:rsidRDefault="00D8089A" w:rsidP="006B4AD8">
      <w:r>
        <w:t>This w</w:t>
      </w:r>
      <w:r w:rsidR="00281C1E">
        <w:t>ill</w:t>
      </w:r>
      <w:r>
        <w:t xml:space="preserve"> open </w:t>
      </w:r>
      <w:r w:rsidR="00E763B0">
        <w:t xml:space="preserve">the </w:t>
      </w:r>
      <w:r w:rsidRPr="00276BBD">
        <w:rPr>
          <w:i/>
        </w:rPr>
        <w:t>New resource</w:t>
      </w:r>
      <w:r>
        <w:t xml:space="preserve"> pane:</w:t>
      </w:r>
    </w:p>
    <w:p w14:paraId="382633F9" w14:textId="77777777" w:rsidR="00D8089A" w:rsidRDefault="00A93699" w:rsidP="006B4AD8">
      <w:r>
        <w:rPr>
          <w:noProof/>
        </w:rPr>
        <w:lastRenderedPageBreak/>
        <w:drawing>
          <wp:inline distT="0" distB="0" distL="0" distR="0" wp14:anchorId="34A4986C" wp14:editId="297839E2">
            <wp:extent cx="2990850" cy="513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0850" cy="5133975"/>
                    </a:xfrm>
                    <a:prstGeom prst="rect">
                      <a:avLst/>
                    </a:prstGeom>
                  </pic:spPr>
                </pic:pic>
              </a:graphicData>
            </a:graphic>
          </wp:inline>
        </w:drawing>
      </w:r>
    </w:p>
    <w:p w14:paraId="2CA4B6EB" w14:textId="76AA13E8" w:rsidR="00A93699" w:rsidRDefault="00A93699" w:rsidP="006B4AD8">
      <w:r>
        <w:t xml:space="preserve">Click on </w:t>
      </w:r>
      <w:r w:rsidR="00B247D3" w:rsidRPr="00C21D94">
        <w:rPr>
          <w:i/>
        </w:rPr>
        <w:t>Custom Script Extension</w:t>
      </w:r>
      <w:r w:rsidR="00B247D3" w:rsidRPr="00C21D94">
        <w:rPr>
          <w:i/>
          <w:iCs/>
        </w:rPr>
        <w:t>.</w:t>
      </w:r>
      <w:r w:rsidR="001B2CF8">
        <w:t xml:space="preserve"> </w:t>
      </w:r>
      <w:r w:rsidR="001B2CF8" w:rsidRPr="001B2CF8">
        <w:t>This w</w:t>
      </w:r>
      <w:r w:rsidR="00281C1E">
        <w:t>ill</w:t>
      </w:r>
      <w:r w:rsidR="001B2CF8" w:rsidRPr="001B2CF8">
        <w:t xml:space="preserve"> open the </w:t>
      </w:r>
      <w:r w:rsidR="00FF6FBB" w:rsidRPr="00C21D94">
        <w:rPr>
          <w:i/>
        </w:rPr>
        <w:t>Custom Script Extension</w:t>
      </w:r>
      <w:r w:rsidR="001B2CF8" w:rsidRPr="001B2CF8">
        <w:t xml:space="preserve"> introduction blade. Click</w:t>
      </w:r>
      <w:r w:rsidR="00011631">
        <w:t xml:space="preserve"> </w:t>
      </w:r>
      <w:r w:rsidR="001B2CF8" w:rsidRPr="001B2CF8">
        <w:t xml:space="preserve"> </w:t>
      </w:r>
      <w:r w:rsidR="001B2CF8" w:rsidRPr="001B2CF8">
        <w:rPr>
          <w:noProof/>
        </w:rPr>
        <w:drawing>
          <wp:inline distT="0" distB="0" distL="0" distR="0" wp14:anchorId="045153FE" wp14:editId="3F0FF64A">
            <wp:extent cx="504825" cy="145458"/>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001B2CF8" w:rsidRPr="001B2CF8">
        <w:t xml:space="preserve"> at the end of the blade.</w:t>
      </w:r>
    </w:p>
    <w:p w14:paraId="460A1895" w14:textId="77777777" w:rsidR="004E05B0" w:rsidRDefault="004E05B0" w:rsidP="006B4AD8">
      <w:r>
        <w:rPr>
          <w:noProof/>
        </w:rPr>
        <w:lastRenderedPageBreak/>
        <w:drawing>
          <wp:inline distT="0" distB="0" distL="0" distR="0" wp14:anchorId="62684581" wp14:editId="553F50C9">
            <wp:extent cx="5486400" cy="3430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430270"/>
                    </a:xfrm>
                    <a:prstGeom prst="rect">
                      <a:avLst/>
                    </a:prstGeom>
                  </pic:spPr>
                </pic:pic>
              </a:graphicData>
            </a:graphic>
          </wp:inline>
        </w:drawing>
      </w:r>
    </w:p>
    <w:p w14:paraId="0C5DE359" w14:textId="77777777" w:rsidR="006B6DCD" w:rsidRDefault="006B6DCD" w:rsidP="006B4AD8">
      <w:r>
        <w:t>This w</w:t>
      </w:r>
      <w:r w:rsidR="004D2AC1">
        <w:t>ill</w:t>
      </w:r>
      <w:r>
        <w:t xml:space="preserve"> open the </w:t>
      </w:r>
      <w:r w:rsidRPr="004D2AC1">
        <w:rPr>
          <w:i/>
        </w:rPr>
        <w:t>Install extension</w:t>
      </w:r>
      <w:r>
        <w:t xml:space="preserve"> blade. </w:t>
      </w:r>
      <w:r w:rsidR="00513EE7">
        <w:t xml:space="preserve">Choose AllowICMPv4.ps1 </w:t>
      </w:r>
      <w:r w:rsidR="00853EFC">
        <w:t xml:space="preserve">file in the </w:t>
      </w:r>
      <w:r w:rsidR="007E5F99">
        <w:t xml:space="preserve">Microsoft Azure flash drive </w:t>
      </w:r>
      <w:r w:rsidR="000D627A">
        <w:t>given to you at the beginning of the workshop</w:t>
      </w:r>
      <w:r w:rsidR="008F2A78">
        <w:t xml:space="preserve"> and click </w:t>
      </w:r>
      <w:r w:rsidR="008F2A78">
        <w:rPr>
          <w:noProof/>
        </w:rPr>
        <w:drawing>
          <wp:inline distT="0" distB="0" distL="0" distR="0" wp14:anchorId="790B1093" wp14:editId="3887C446">
            <wp:extent cx="200025" cy="14840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rsidR="008F2A78">
        <w:t xml:space="preserve"> at the bottom of the </w:t>
      </w:r>
      <w:r w:rsidR="00600032">
        <w:t>blade.</w:t>
      </w:r>
    </w:p>
    <w:p w14:paraId="08E7914C" w14:textId="77777777" w:rsidR="000D627A" w:rsidRDefault="00A618B5" w:rsidP="006B4AD8">
      <w:r>
        <w:rPr>
          <w:noProof/>
        </w:rPr>
        <w:drawing>
          <wp:inline distT="0" distB="0" distL="0" distR="0" wp14:anchorId="4B81886C" wp14:editId="435B6CA7">
            <wp:extent cx="5486400" cy="35502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3550285"/>
                    </a:xfrm>
                    <a:prstGeom prst="rect">
                      <a:avLst/>
                    </a:prstGeom>
                  </pic:spPr>
                </pic:pic>
              </a:graphicData>
            </a:graphic>
          </wp:inline>
        </w:drawing>
      </w:r>
    </w:p>
    <w:p w14:paraId="36BDBA6C" w14:textId="35463A58" w:rsidR="00246E2C" w:rsidRDefault="00246E2C" w:rsidP="006B4AD8">
      <w:r>
        <w:lastRenderedPageBreak/>
        <w:t xml:space="preserve">On the Create a virtual machine blade, click  </w:t>
      </w:r>
      <w:r w:rsidR="00940145">
        <w:rPr>
          <w:noProof/>
        </w:rPr>
        <w:drawing>
          <wp:inline distT="0" distB="0" distL="0" distR="0" wp14:anchorId="25641F35" wp14:editId="0D0DF43F">
            <wp:extent cx="952500" cy="209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2500" cy="209550"/>
                    </a:xfrm>
                    <a:prstGeom prst="rect">
                      <a:avLst/>
                    </a:prstGeom>
                  </pic:spPr>
                </pic:pic>
              </a:graphicData>
            </a:graphic>
          </wp:inline>
        </w:drawing>
      </w:r>
      <w:r w:rsidR="00940145">
        <w:t>.</w:t>
      </w:r>
      <w:r w:rsidR="4C308CE1">
        <w:t xml:space="preserve"> </w:t>
      </w:r>
      <w:r w:rsidR="00957DCB">
        <w:t xml:space="preserve">Review and ensure that </w:t>
      </w:r>
      <w:r w:rsidR="00F078B7">
        <w:t xml:space="preserve">the values are correctly entered. </w:t>
      </w:r>
      <w:r w:rsidR="00972BFA">
        <w:t>Click</w:t>
      </w:r>
      <w:r w:rsidR="00011631">
        <w:t xml:space="preserve"> </w:t>
      </w:r>
      <w:r w:rsidR="00972BFA">
        <w:t xml:space="preserve"> </w:t>
      </w:r>
      <w:r w:rsidR="00972BFA" w:rsidRPr="001B2CF8">
        <w:rPr>
          <w:noProof/>
        </w:rPr>
        <w:drawing>
          <wp:inline distT="0" distB="0" distL="0" distR="0" wp14:anchorId="6B5FCD01" wp14:editId="5548A170">
            <wp:extent cx="504825" cy="145458"/>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00972BFA">
        <w:t xml:space="preserve"> at the bottom of the blade.</w:t>
      </w:r>
    </w:p>
    <w:p w14:paraId="27A58259" w14:textId="77777777" w:rsidR="00972BFA" w:rsidRDefault="00972BFA" w:rsidP="006B4AD8">
      <w:r>
        <w:rPr>
          <w:noProof/>
        </w:rPr>
        <w:drawing>
          <wp:inline distT="0" distB="0" distL="0" distR="0" wp14:anchorId="5E662C1D" wp14:editId="10B739FE">
            <wp:extent cx="5486400" cy="74422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7442200"/>
                    </a:xfrm>
                    <a:prstGeom prst="rect">
                      <a:avLst/>
                    </a:prstGeom>
                  </pic:spPr>
                </pic:pic>
              </a:graphicData>
            </a:graphic>
          </wp:inline>
        </w:drawing>
      </w:r>
    </w:p>
    <w:p w14:paraId="13866441" w14:textId="51408C60" w:rsidR="004A1910" w:rsidRDefault="002827C8" w:rsidP="006B4AD8">
      <w:r>
        <w:lastRenderedPageBreak/>
        <w:t>The deployment w</w:t>
      </w:r>
      <w:r w:rsidR="00FB7E7B">
        <w:t>ill</w:t>
      </w:r>
      <w:r>
        <w:t xml:space="preserve"> take about </w:t>
      </w:r>
      <w:r w:rsidR="00640FEB">
        <w:t>8</w:t>
      </w:r>
      <w:r w:rsidR="00DF585B">
        <w:t xml:space="preserve"> minutes. </w:t>
      </w:r>
      <w:r w:rsidR="00FE39CD">
        <w:t xml:space="preserve">As the VM </w:t>
      </w:r>
      <w:r w:rsidR="00EA0C2A">
        <w:t xml:space="preserve">and its associated resources are </w:t>
      </w:r>
      <w:r w:rsidR="00011631">
        <w:t xml:space="preserve">being </w:t>
      </w:r>
      <w:r w:rsidR="00EA0C2A">
        <w:t>created, you w</w:t>
      </w:r>
      <w:r w:rsidR="00FB7E7B">
        <w:t>ill</w:t>
      </w:r>
      <w:r w:rsidR="00EA0C2A">
        <w:t xml:space="preserve"> be presented with the de</w:t>
      </w:r>
      <w:r w:rsidR="00B72CD0">
        <w:t>ployment progress:</w:t>
      </w:r>
    </w:p>
    <w:p w14:paraId="25C0D5E0" w14:textId="77777777" w:rsidR="00B72CD0" w:rsidRDefault="00B72CD0" w:rsidP="006B4AD8">
      <w:r>
        <w:rPr>
          <w:noProof/>
        </w:rPr>
        <w:drawing>
          <wp:inline distT="0" distB="0" distL="0" distR="0" wp14:anchorId="60387680" wp14:editId="7126F34D">
            <wp:extent cx="5486400" cy="30092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3009265"/>
                    </a:xfrm>
                    <a:prstGeom prst="rect">
                      <a:avLst/>
                    </a:prstGeom>
                  </pic:spPr>
                </pic:pic>
              </a:graphicData>
            </a:graphic>
          </wp:inline>
        </w:drawing>
      </w:r>
    </w:p>
    <w:p w14:paraId="70EA0A9E" w14:textId="77777777" w:rsidR="007129D6" w:rsidRPr="00F3425C" w:rsidRDefault="007129D6" w:rsidP="007129D6">
      <w:pPr>
        <w:pStyle w:val="Heading2"/>
      </w:pPr>
      <w:r>
        <w:t>Validation</w:t>
      </w:r>
    </w:p>
    <w:p w14:paraId="4876EE71" w14:textId="1421D314" w:rsidR="00724731" w:rsidRDefault="004F5894" w:rsidP="006B4AD8">
      <w:r>
        <w:t xml:space="preserve">Once the VM is successfully created, you </w:t>
      </w:r>
      <w:r w:rsidR="55749D98">
        <w:t>can</w:t>
      </w:r>
      <w:r w:rsidR="007766BB">
        <w:t xml:space="preserve"> RDP to its public IP address from your Internet</w:t>
      </w:r>
      <w:r w:rsidR="55749D98">
        <w:t>-</w:t>
      </w:r>
      <w:r w:rsidR="007766BB">
        <w:t xml:space="preserve">connected local machine </w:t>
      </w:r>
      <w:r w:rsidR="009E4171">
        <w:t xml:space="preserve">and Ping/RDP to its private IP address from </w:t>
      </w:r>
      <w:r w:rsidR="00137DC8">
        <w:t>your</w:t>
      </w:r>
      <w:r w:rsidR="00055329">
        <w:t xml:space="preserve"> </w:t>
      </w:r>
      <w:r w:rsidR="5876FB0A">
        <w:t>on-premises</w:t>
      </w:r>
      <w:r w:rsidR="00055329">
        <w:t xml:space="preserve"> VM</w:t>
      </w:r>
      <w:r w:rsidR="006972D2">
        <w:t xml:space="preserve">. </w:t>
      </w:r>
      <w:r w:rsidR="008F2700">
        <w:t xml:space="preserve">The </w:t>
      </w:r>
      <w:r w:rsidR="5876FB0A">
        <w:t>on</w:t>
      </w:r>
      <w:r w:rsidR="008F2700">
        <w:t>-</w:t>
      </w:r>
      <w:r w:rsidR="332AD2BB">
        <w:t>premises</w:t>
      </w:r>
      <w:r w:rsidR="008F2700">
        <w:t xml:space="preserve"> VM RDP URL is on the printed flash card provided to you. </w:t>
      </w:r>
      <w:r w:rsidR="006F30C3">
        <w:t xml:space="preserve"> You can </w:t>
      </w:r>
      <w:r w:rsidR="008D07B0">
        <w:t xml:space="preserve">find </w:t>
      </w:r>
      <w:r w:rsidR="006F30C3">
        <w:t xml:space="preserve">the </w:t>
      </w:r>
      <w:r w:rsidR="009A2E9A">
        <w:t>public and private IP addresses of the VM by clicking on the VM name on your base</w:t>
      </w:r>
      <w:r w:rsidR="00B6700E">
        <w:t xml:space="preserve"> blade and then clicking on </w:t>
      </w:r>
      <w:r>
        <w:rPr>
          <w:noProof/>
        </w:rPr>
        <w:drawing>
          <wp:inline distT="0" distB="0" distL="0" distR="0" wp14:anchorId="7E50B2E7" wp14:editId="04F7D62E">
            <wp:extent cx="933450" cy="180975"/>
            <wp:effectExtent l="0" t="0" r="0" b="9525"/>
            <wp:docPr id="1014549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8">
                      <a:extLst>
                        <a:ext uri="{28A0092B-C50C-407E-A947-70E740481C1C}">
                          <a14:useLocalDpi xmlns:a14="http://schemas.microsoft.com/office/drawing/2010/main" val="0"/>
                        </a:ext>
                      </a:extLst>
                    </a:blip>
                    <a:stretch>
                      <a:fillRect/>
                    </a:stretch>
                  </pic:blipFill>
                  <pic:spPr>
                    <a:xfrm>
                      <a:off x="0" y="0"/>
                      <a:ext cx="933450" cy="180975"/>
                    </a:xfrm>
                    <a:prstGeom prst="rect">
                      <a:avLst/>
                    </a:prstGeom>
                  </pic:spPr>
                </pic:pic>
              </a:graphicData>
            </a:graphic>
          </wp:inline>
        </w:drawing>
      </w:r>
      <w:r w:rsidR="008C3D65">
        <w:t xml:space="preserve">on the left navigation pane of the </w:t>
      </w:r>
      <w:r w:rsidR="008C3D65" w:rsidRPr="00431D18">
        <w:rPr>
          <w:i/>
        </w:rPr>
        <w:t xml:space="preserve">Virtual </w:t>
      </w:r>
      <w:r w:rsidR="00471F4A" w:rsidRPr="00431D18">
        <w:rPr>
          <w:i/>
        </w:rPr>
        <w:t>machine</w:t>
      </w:r>
      <w:r w:rsidR="00471F4A">
        <w:t xml:space="preserve"> blade.</w:t>
      </w:r>
    </w:p>
    <w:p w14:paraId="15A63A8C" w14:textId="77777777" w:rsidR="00471F4A" w:rsidRDefault="00100795" w:rsidP="006B4AD8">
      <w:r>
        <w:rPr>
          <w:noProof/>
        </w:rPr>
        <w:drawing>
          <wp:inline distT="0" distB="0" distL="0" distR="0" wp14:anchorId="182DC654" wp14:editId="0E2C61B2">
            <wp:extent cx="5486400" cy="2116455"/>
            <wp:effectExtent l="0" t="0" r="0" b="0"/>
            <wp:docPr id="36826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5486400" cy="2116455"/>
                    </a:xfrm>
                    <a:prstGeom prst="rect">
                      <a:avLst/>
                    </a:prstGeom>
                  </pic:spPr>
                </pic:pic>
              </a:graphicData>
            </a:graphic>
          </wp:inline>
        </w:drawing>
      </w:r>
    </w:p>
    <w:p w14:paraId="6AC50E23" w14:textId="77777777" w:rsidR="00B1577C" w:rsidRDefault="00B1577C" w:rsidP="00B1577C">
      <w:r>
        <w:t>After completing Step 4, your base blade should appear as below, with 9 different resources.</w:t>
      </w:r>
    </w:p>
    <w:p w14:paraId="28CEA789" w14:textId="176DFDEF" w:rsidR="00531473" w:rsidRDefault="00B1577C" w:rsidP="006B4AD8">
      <w:r>
        <w:rPr>
          <w:noProof/>
        </w:rPr>
        <w:lastRenderedPageBreak/>
        <w:drawing>
          <wp:inline distT="0" distB="0" distL="0" distR="0" wp14:anchorId="68128D1E" wp14:editId="2ABC9842">
            <wp:extent cx="5486400" cy="3268980"/>
            <wp:effectExtent l="0" t="0" r="0" b="7620"/>
            <wp:docPr id="823406752" name="Picture 82340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3268980"/>
                    </a:xfrm>
                    <a:prstGeom prst="rect">
                      <a:avLst/>
                    </a:prstGeom>
                  </pic:spPr>
                </pic:pic>
              </a:graphicData>
            </a:graphic>
          </wp:inline>
        </w:drawing>
      </w:r>
    </w:p>
    <w:p w14:paraId="2520CA01" w14:textId="77777777" w:rsidR="00D479F3" w:rsidRPr="00ED787F" w:rsidRDefault="00ED787F" w:rsidP="00D479F3">
      <w:pPr>
        <w:pStyle w:val="Heading1"/>
      </w:pPr>
      <w:r w:rsidRPr="00ED787F">
        <w:t xml:space="preserve">Step </w:t>
      </w:r>
      <w:r>
        <w:t>5</w:t>
      </w:r>
      <w:r w:rsidRPr="00ED787F">
        <w:t>: Create a V</w:t>
      </w:r>
      <w:r w:rsidR="008055D1">
        <w:t>Net Peering,</w:t>
      </w:r>
      <w:r w:rsidR="00D479F3">
        <w:t xml:space="preserve"> ILB, and VMSS</w:t>
      </w:r>
    </w:p>
    <w:p w14:paraId="75F2443A" w14:textId="77777777" w:rsidR="00ED787F" w:rsidRDefault="00ED787F" w:rsidP="000336FF">
      <w:pPr>
        <w:spacing w:after="0"/>
      </w:pPr>
      <w:r w:rsidRPr="00ED787F">
        <w:t xml:space="preserve">In this step, let’s </w:t>
      </w:r>
      <w:r w:rsidR="002C602D">
        <w:t>do the following:</w:t>
      </w:r>
    </w:p>
    <w:p w14:paraId="6A306A4A" w14:textId="77777777" w:rsidR="002C602D" w:rsidRDefault="002C602D" w:rsidP="000336FF">
      <w:pPr>
        <w:pStyle w:val="ListParagraph"/>
        <w:numPr>
          <w:ilvl w:val="0"/>
          <w:numId w:val="17"/>
        </w:numPr>
        <w:spacing w:after="0"/>
      </w:pPr>
      <w:r>
        <w:t>Create a Spoke VNet</w:t>
      </w:r>
    </w:p>
    <w:p w14:paraId="5E6A9796" w14:textId="2F7E1FBD" w:rsidR="002C602D" w:rsidRDefault="694FC2B1" w:rsidP="000336FF">
      <w:pPr>
        <w:pStyle w:val="ListParagraph"/>
        <w:numPr>
          <w:ilvl w:val="0"/>
          <w:numId w:val="17"/>
        </w:numPr>
        <w:spacing w:after="0"/>
      </w:pPr>
      <w:r>
        <w:t>E</w:t>
      </w:r>
      <w:r w:rsidR="006B7123">
        <w:t>nable VNet peering</w:t>
      </w:r>
      <w:r w:rsidR="00B22CE4">
        <w:t xml:space="preserve"> </w:t>
      </w:r>
      <w:r w:rsidR="00E5037E">
        <w:t>between</w:t>
      </w:r>
      <w:r w:rsidR="00B22CE4">
        <w:t xml:space="preserve"> the Hub and the Spoke </w:t>
      </w:r>
      <w:proofErr w:type="spellStart"/>
      <w:r w:rsidR="00B22CE4">
        <w:t>VNets</w:t>
      </w:r>
      <w:proofErr w:type="spellEnd"/>
    </w:p>
    <w:p w14:paraId="3A463540" w14:textId="77777777" w:rsidR="006B7123" w:rsidRDefault="00455413" w:rsidP="000336FF">
      <w:pPr>
        <w:pStyle w:val="ListParagraph"/>
        <w:numPr>
          <w:ilvl w:val="0"/>
          <w:numId w:val="17"/>
        </w:numPr>
        <w:spacing w:after="0"/>
      </w:pPr>
      <w:r>
        <w:t>Create a basic Internal Load Balancer (ILB)</w:t>
      </w:r>
    </w:p>
    <w:p w14:paraId="3275B756" w14:textId="77777777" w:rsidR="000336FF" w:rsidRDefault="000336FF" w:rsidP="000336FF">
      <w:pPr>
        <w:pStyle w:val="ListParagraph"/>
        <w:numPr>
          <w:ilvl w:val="0"/>
          <w:numId w:val="17"/>
        </w:numPr>
      </w:pPr>
      <w:r>
        <w:t>Create a Virtual Machine Scale Set (VMSS)</w:t>
      </w:r>
    </w:p>
    <w:p w14:paraId="00015726" w14:textId="1A7B48E1" w:rsidR="00CC015D" w:rsidRDefault="00CC015D" w:rsidP="000336FF">
      <w:pPr>
        <w:pStyle w:val="ListParagraph"/>
        <w:numPr>
          <w:ilvl w:val="0"/>
          <w:numId w:val="17"/>
        </w:numPr>
      </w:pPr>
      <w:r>
        <w:t xml:space="preserve">Link VMSS to the </w:t>
      </w:r>
      <w:r w:rsidR="0029268E">
        <w:t>backend pool of ILB</w:t>
      </w:r>
    </w:p>
    <w:p w14:paraId="690724F9" w14:textId="5E7F62D2" w:rsidR="006202F4" w:rsidRDefault="0053343E" w:rsidP="006202F4">
      <w:pPr>
        <w:pStyle w:val="Heading2"/>
      </w:pPr>
      <w:r>
        <w:t>Create</w:t>
      </w:r>
      <w:r w:rsidR="006202F4">
        <w:t xml:space="preserve"> </w:t>
      </w:r>
      <w:r w:rsidR="008D0B21">
        <w:t xml:space="preserve">a </w:t>
      </w:r>
      <w:r w:rsidR="006202F4">
        <w:t>(Spoke) VNet</w:t>
      </w:r>
    </w:p>
    <w:p w14:paraId="52225047" w14:textId="77777777" w:rsidR="003C6377" w:rsidRDefault="00A1502B" w:rsidP="003C6377">
      <w:pPr>
        <w:pStyle w:val="ListBullet"/>
        <w:numPr>
          <w:ilvl w:val="0"/>
          <w:numId w:val="0"/>
        </w:numPr>
        <w:spacing w:after="0"/>
      </w:pPr>
      <w:r>
        <w:t>Information needed</w:t>
      </w:r>
      <w:r w:rsidR="003C6377">
        <w:t xml:space="preserve"> to create </w:t>
      </w:r>
      <w:r>
        <w:t>the</w:t>
      </w:r>
      <w:r w:rsidR="003C6377">
        <w:t xml:space="preserve"> VNet:</w:t>
      </w:r>
    </w:p>
    <w:p w14:paraId="096E9C3F" w14:textId="77777777" w:rsidR="003C6377" w:rsidRDefault="003C6377" w:rsidP="003C6377">
      <w:pPr>
        <w:pStyle w:val="ListBullet"/>
        <w:numPr>
          <w:ilvl w:val="0"/>
          <w:numId w:val="0"/>
        </w:numPr>
        <w:spacing w:after="0"/>
      </w:pPr>
      <w:r>
        <w:tab/>
        <w:t xml:space="preserve">VNet Name: </w:t>
      </w:r>
      <w:r w:rsidR="007552BB">
        <w:rPr>
          <w:b/>
        </w:rPr>
        <w:t>Spoke</w:t>
      </w:r>
      <w:r w:rsidRPr="006563AA">
        <w:rPr>
          <w:b/>
        </w:rPr>
        <w:t>01-VNet01</w:t>
      </w:r>
    </w:p>
    <w:p w14:paraId="736CD84D" w14:textId="77777777" w:rsidR="00A946A4" w:rsidRDefault="003C6377" w:rsidP="003C6377">
      <w:pPr>
        <w:pStyle w:val="ListBullet"/>
        <w:numPr>
          <w:ilvl w:val="0"/>
          <w:numId w:val="0"/>
        </w:numPr>
        <w:spacing w:after="0"/>
      </w:pPr>
      <w:r>
        <w:tab/>
      </w:r>
      <w:r w:rsidR="00A946A4">
        <w:t xml:space="preserve">Address space: </w:t>
      </w:r>
      <w:bookmarkStart w:id="7" w:name="_Hlk524965038"/>
      <w:r w:rsidR="00934A68" w:rsidRPr="00833507">
        <w:rPr>
          <w:b/>
        </w:rPr>
        <w:t>10.10.</w:t>
      </w:r>
      <w:r w:rsidR="00F83EFF" w:rsidRPr="00833507">
        <w:rPr>
          <w:b/>
        </w:rPr>
        <w:t>1</w:t>
      </w:r>
      <w:r w:rsidR="00B97035">
        <w:rPr>
          <w:i/>
        </w:rPr>
        <w:t>XX</w:t>
      </w:r>
      <w:r w:rsidR="00F83EFF" w:rsidRPr="00833507">
        <w:rPr>
          <w:b/>
        </w:rPr>
        <w:t>.128/26</w:t>
      </w:r>
      <w:r w:rsidR="00F83EFF">
        <w:t xml:space="preserve"> </w:t>
      </w:r>
      <w:r w:rsidR="00833507">
        <w:t xml:space="preserve">(ex. 10.10.125.128/26) </w:t>
      </w:r>
      <w:bookmarkEnd w:id="7"/>
    </w:p>
    <w:p w14:paraId="31B303C0" w14:textId="77777777" w:rsidR="003C6377" w:rsidRDefault="003C6377" w:rsidP="00A946A4">
      <w:pPr>
        <w:pStyle w:val="ListBullet"/>
        <w:numPr>
          <w:ilvl w:val="0"/>
          <w:numId w:val="0"/>
        </w:numPr>
        <w:spacing w:after="0"/>
        <w:ind w:firstLine="720"/>
      </w:pPr>
      <w:r>
        <w:t xml:space="preserve">Subscription (Name): </w:t>
      </w:r>
      <w:r w:rsidRPr="006563AA">
        <w:rPr>
          <w:b/>
        </w:rPr>
        <w:t>Virtual Data Center Workshop</w:t>
      </w:r>
    </w:p>
    <w:p w14:paraId="3BA3A74E" w14:textId="77777777" w:rsidR="003C6377" w:rsidRDefault="003C6377" w:rsidP="003C6377">
      <w:pPr>
        <w:pStyle w:val="ListBullet"/>
        <w:numPr>
          <w:ilvl w:val="0"/>
          <w:numId w:val="0"/>
        </w:numPr>
        <w:spacing w:after="0"/>
      </w:pPr>
      <w:r>
        <w:tab/>
        <w:t xml:space="preserve">Resource group: </w:t>
      </w:r>
      <w:proofErr w:type="spellStart"/>
      <w:r w:rsidRPr="00B036E9">
        <w:rPr>
          <w:b/>
        </w:rPr>
        <w:t>Company</w:t>
      </w:r>
      <w:r w:rsidRPr="00B036E9">
        <w:rPr>
          <w:i/>
        </w:rPr>
        <w:t>XX</w:t>
      </w:r>
      <w:proofErr w:type="spellEnd"/>
      <w:r w:rsidRPr="00B036E9">
        <w:t xml:space="preserve"> </w:t>
      </w:r>
      <w:r>
        <w:t>(ex: Company25)</w:t>
      </w:r>
    </w:p>
    <w:p w14:paraId="10562AEA" w14:textId="77777777" w:rsidR="003C6377" w:rsidRDefault="003C6377" w:rsidP="003C6377">
      <w:pPr>
        <w:pStyle w:val="ListBullet"/>
        <w:numPr>
          <w:ilvl w:val="0"/>
          <w:numId w:val="0"/>
        </w:numPr>
        <w:rPr>
          <w:b/>
        </w:rPr>
      </w:pPr>
      <w:r>
        <w:tab/>
        <w:t xml:space="preserve">Location (Azure Region): </w:t>
      </w:r>
      <w:r w:rsidRPr="002F1A36">
        <w:rPr>
          <w:b/>
        </w:rPr>
        <w:t>East US</w:t>
      </w:r>
    </w:p>
    <w:p w14:paraId="54B902BC" w14:textId="77777777" w:rsidR="003C6377" w:rsidRDefault="003C6377" w:rsidP="003C6377">
      <w:pPr>
        <w:pStyle w:val="ListBullet"/>
        <w:numPr>
          <w:ilvl w:val="0"/>
          <w:numId w:val="0"/>
        </w:numPr>
        <w:spacing w:after="0"/>
      </w:pPr>
      <w:r>
        <w:tab/>
        <w:t xml:space="preserve">Subnet Name: </w:t>
      </w:r>
      <w:r w:rsidRPr="00A50436">
        <w:rPr>
          <w:b/>
        </w:rPr>
        <w:t>Tenant</w:t>
      </w:r>
    </w:p>
    <w:p w14:paraId="58AADB2F" w14:textId="77777777" w:rsidR="003C6377" w:rsidRDefault="003C6377" w:rsidP="003C6377">
      <w:pPr>
        <w:pStyle w:val="ListBullet"/>
        <w:numPr>
          <w:ilvl w:val="0"/>
          <w:numId w:val="0"/>
        </w:numPr>
      </w:pPr>
      <w:r>
        <w:tab/>
        <w:t xml:space="preserve">Subnet Address </w:t>
      </w:r>
      <w:r w:rsidR="00A454DB">
        <w:t>range</w:t>
      </w:r>
      <w:r>
        <w:t>:</w:t>
      </w:r>
      <w:r w:rsidR="00A454DB">
        <w:t xml:space="preserve"> </w:t>
      </w:r>
      <w:r w:rsidR="00A454DB" w:rsidRPr="00A454DB">
        <w:rPr>
          <w:b/>
        </w:rPr>
        <w:t>10.10.1</w:t>
      </w:r>
      <w:r w:rsidR="00B97035">
        <w:rPr>
          <w:i/>
        </w:rPr>
        <w:t>XX</w:t>
      </w:r>
      <w:r w:rsidR="00A454DB" w:rsidRPr="00A454DB">
        <w:rPr>
          <w:b/>
        </w:rPr>
        <w:t>.128/2</w:t>
      </w:r>
      <w:r w:rsidR="006043C8">
        <w:rPr>
          <w:b/>
        </w:rPr>
        <w:t>8</w:t>
      </w:r>
      <w:r w:rsidR="00A454DB" w:rsidRPr="00A454DB">
        <w:t xml:space="preserve"> (ex. 10.10.125.128/2</w:t>
      </w:r>
      <w:r w:rsidR="006043C8">
        <w:t>8</w:t>
      </w:r>
      <w:r w:rsidR="00A454DB" w:rsidRPr="00A454DB">
        <w:t>)</w:t>
      </w:r>
    </w:p>
    <w:p w14:paraId="2DA781B4" w14:textId="5C58872A" w:rsidR="006202F4" w:rsidRDefault="00AE0CCC" w:rsidP="00ED787F">
      <w:r>
        <w:lastRenderedPageBreak/>
        <w:t xml:space="preserve">If </w:t>
      </w:r>
      <w:r w:rsidR="00391534">
        <w:t xml:space="preserve">you need help </w:t>
      </w:r>
      <w:r>
        <w:t>creating</w:t>
      </w:r>
      <w:r w:rsidR="00391534">
        <w:t xml:space="preserve"> the VNet, </w:t>
      </w:r>
      <w:r>
        <w:t xml:space="preserve">refer to </w:t>
      </w:r>
      <w:r w:rsidR="00391534" w:rsidRPr="70033E5D">
        <w:rPr>
          <w:i/>
        </w:rPr>
        <w:t>Create VNet</w:t>
      </w:r>
      <w:r w:rsidR="00391534">
        <w:t xml:space="preserve"> </w:t>
      </w:r>
      <w:r w:rsidR="00741821">
        <w:t xml:space="preserve">in </w:t>
      </w:r>
      <w:r w:rsidR="00741821" w:rsidRPr="67456B55">
        <w:rPr>
          <w:i/>
        </w:rPr>
        <w:t>Step 1</w:t>
      </w:r>
      <w:r>
        <w:t>.</w:t>
      </w:r>
      <w:r w:rsidR="00A70B0F">
        <w:t xml:space="preserve"> After entering the required information in the </w:t>
      </w:r>
      <w:r w:rsidR="00A70B0F" w:rsidRPr="00A70B0F">
        <w:rPr>
          <w:i/>
        </w:rPr>
        <w:t>Create virtual network</w:t>
      </w:r>
      <w:r w:rsidR="00A70B0F">
        <w:t xml:space="preserve"> blade, click</w:t>
      </w:r>
      <w:r w:rsidR="00C87988">
        <w:t xml:space="preserve"> </w:t>
      </w:r>
      <w:r>
        <w:rPr>
          <w:noProof/>
        </w:rPr>
        <w:drawing>
          <wp:inline distT="0" distB="0" distL="0" distR="0" wp14:anchorId="331C296C" wp14:editId="115DF774">
            <wp:extent cx="504825" cy="145458"/>
            <wp:effectExtent l="0" t="0" r="0" b="6985"/>
            <wp:docPr id="6895768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rsidR="00A70B0F">
        <w:t xml:space="preserve"> at the bottom of the blade.</w:t>
      </w:r>
    </w:p>
    <w:p w14:paraId="0E2791E3" w14:textId="50968079" w:rsidR="008222AF" w:rsidRDefault="00FB46CA" w:rsidP="00ED787F">
      <w:r>
        <w:rPr>
          <w:noProof/>
        </w:rPr>
        <w:drawing>
          <wp:inline distT="0" distB="0" distL="0" distR="0" wp14:anchorId="3459E854" wp14:editId="17891D3D">
            <wp:extent cx="3038475" cy="6600825"/>
            <wp:effectExtent l="0" t="0" r="9525" b="9525"/>
            <wp:docPr id="193053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3038475" cy="6600825"/>
                    </a:xfrm>
                    <a:prstGeom prst="rect">
                      <a:avLst/>
                    </a:prstGeom>
                  </pic:spPr>
                </pic:pic>
              </a:graphicData>
            </a:graphic>
          </wp:inline>
        </w:drawing>
      </w:r>
    </w:p>
    <w:p w14:paraId="1F146D7C" w14:textId="77777777" w:rsidR="000442F3" w:rsidRDefault="00794D9F" w:rsidP="00564581">
      <w:pPr>
        <w:pStyle w:val="Heading2"/>
      </w:pPr>
      <w:r>
        <w:lastRenderedPageBreak/>
        <w:t xml:space="preserve">Enable </w:t>
      </w:r>
      <w:r w:rsidR="00564581">
        <w:t>VNet peering</w:t>
      </w:r>
    </w:p>
    <w:p w14:paraId="6DB8F47A" w14:textId="77777777" w:rsidR="00591E31" w:rsidRDefault="00AD7E5D" w:rsidP="00ED787F">
      <w:r>
        <w:t>Let’s enable VNet peering between</w:t>
      </w:r>
      <w:r w:rsidR="00F8761F">
        <w:t xml:space="preserve"> the hub and spoke </w:t>
      </w:r>
      <w:r w:rsidR="00BE7036">
        <w:t>VNet</w:t>
      </w:r>
      <w:r w:rsidR="005127A9">
        <w:t>.</w:t>
      </w:r>
      <w:r w:rsidR="00BE7036">
        <w:t xml:space="preserve"> </w:t>
      </w:r>
      <w:r w:rsidR="005473D4">
        <w:t>This is a two</w:t>
      </w:r>
      <w:r w:rsidR="009F0232">
        <w:t>-</w:t>
      </w:r>
      <w:r w:rsidR="005473D4">
        <w:t xml:space="preserve">step process: </w:t>
      </w:r>
      <w:r w:rsidR="004A7822">
        <w:t>(</w:t>
      </w:r>
      <w:r w:rsidR="005473D4">
        <w:t>1</w:t>
      </w:r>
      <w:r w:rsidR="009F6E60">
        <w:t>)</w:t>
      </w:r>
      <w:r w:rsidR="005473D4">
        <w:t xml:space="preserve"> Enable VNet peering on </w:t>
      </w:r>
      <w:r w:rsidR="009F0232">
        <w:t xml:space="preserve">the </w:t>
      </w:r>
      <w:r w:rsidR="005473D4">
        <w:t>hub</w:t>
      </w:r>
      <w:r w:rsidR="009F0232">
        <w:t xml:space="preserve">, </w:t>
      </w:r>
      <w:r w:rsidR="004A7822">
        <w:t>(</w:t>
      </w:r>
      <w:r w:rsidR="009F0232">
        <w:t>2</w:t>
      </w:r>
      <w:r w:rsidR="009F6E60">
        <w:t>)</w:t>
      </w:r>
      <w:r w:rsidR="009F0232">
        <w:t xml:space="preserve"> Enable VNet peering on the spoke.</w:t>
      </w:r>
      <w:r w:rsidR="00A77D00" w:rsidRPr="00A77D00">
        <w:t xml:space="preserve"> </w:t>
      </w:r>
    </w:p>
    <w:p w14:paraId="6B87E2A1" w14:textId="79DBCD4D" w:rsidR="00564581" w:rsidRDefault="00591E31" w:rsidP="00ED787F">
      <w:r>
        <w:t>As part of the VNet peering configuration</w:t>
      </w:r>
      <w:r w:rsidR="00A77D00">
        <w:t xml:space="preserve">, </w:t>
      </w:r>
      <w:r w:rsidR="004A7822">
        <w:t>we will enable</w:t>
      </w:r>
      <w:r w:rsidR="00A77D00">
        <w:t xml:space="preserve"> the spoke VNet to use the </w:t>
      </w:r>
      <w:r w:rsidR="00502B72">
        <w:t xml:space="preserve">hub </w:t>
      </w:r>
      <w:proofErr w:type="spellStart"/>
      <w:r w:rsidR="00502B72">
        <w:t>VNet’s</w:t>
      </w:r>
      <w:proofErr w:type="spellEnd"/>
      <w:r w:rsidR="00502B72">
        <w:t xml:space="preserve"> </w:t>
      </w:r>
      <w:r w:rsidR="00A77D00">
        <w:t>gateway</w:t>
      </w:r>
      <w:r w:rsidR="00502B72">
        <w:t xml:space="preserve">. </w:t>
      </w:r>
    </w:p>
    <w:p w14:paraId="570E337F" w14:textId="77777777" w:rsidR="009F0232" w:rsidRDefault="00C2068B" w:rsidP="00235FFD">
      <w:pPr>
        <w:spacing w:after="0"/>
      </w:pPr>
      <w:r>
        <w:t>Information needed to enable VNet peering on the hub:</w:t>
      </w:r>
    </w:p>
    <w:p w14:paraId="56DA7676" w14:textId="77777777" w:rsidR="00EE15AA" w:rsidRDefault="00EE15AA" w:rsidP="00235FFD">
      <w:pPr>
        <w:spacing w:after="0"/>
      </w:pPr>
      <w:r>
        <w:tab/>
        <w:t>Na</w:t>
      </w:r>
      <w:r w:rsidR="001E0D07">
        <w:t>me:</w:t>
      </w:r>
      <w:r w:rsidR="00771B7D">
        <w:t xml:space="preserve"> </w:t>
      </w:r>
      <w:r w:rsidR="00771B7D" w:rsidRPr="006F4A7A">
        <w:rPr>
          <w:b/>
        </w:rPr>
        <w:t>Hub01toSpoke01</w:t>
      </w:r>
    </w:p>
    <w:p w14:paraId="15FF7937" w14:textId="77777777" w:rsidR="001E0D07" w:rsidRDefault="001E0D07" w:rsidP="00235FFD">
      <w:pPr>
        <w:spacing w:after="0"/>
      </w:pPr>
      <w:r>
        <w:tab/>
        <w:t xml:space="preserve">Virtual network deployment model: </w:t>
      </w:r>
      <w:r w:rsidRPr="006F4A7A">
        <w:rPr>
          <w:b/>
        </w:rPr>
        <w:t>Resource manager</w:t>
      </w:r>
    </w:p>
    <w:p w14:paraId="04D9FF7C" w14:textId="77777777" w:rsidR="001E0D07" w:rsidRDefault="001E0D07" w:rsidP="00235FFD">
      <w:pPr>
        <w:spacing w:after="0"/>
      </w:pPr>
      <w:r>
        <w:tab/>
        <w:t xml:space="preserve">Subscription: </w:t>
      </w:r>
      <w:r w:rsidRPr="006F4A7A">
        <w:rPr>
          <w:b/>
        </w:rPr>
        <w:t xml:space="preserve">Virtual Data Center </w:t>
      </w:r>
      <w:r w:rsidR="00F637F8" w:rsidRPr="006F4A7A">
        <w:rPr>
          <w:b/>
        </w:rPr>
        <w:t>Workshop</w:t>
      </w:r>
    </w:p>
    <w:p w14:paraId="3A2AFCFB" w14:textId="77777777" w:rsidR="00F637F8" w:rsidRDefault="00F637F8" w:rsidP="00235FFD">
      <w:pPr>
        <w:spacing w:after="0"/>
      </w:pPr>
      <w:r>
        <w:tab/>
        <w:t xml:space="preserve">Virtual network: </w:t>
      </w:r>
      <w:r w:rsidR="00C6492E" w:rsidRPr="006F4A7A">
        <w:rPr>
          <w:b/>
        </w:rPr>
        <w:t>Spoke01-VNet01</w:t>
      </w:r>
    </w:p>
    <w:p w14:paraId="1E380739" w14:textId="77777777" w:rsidR="00D34236" w:rsidRDefault="00D34236" w:rsidP="00235FFD">
      <w:pPr>
        <w:spacing w:after="0"/>
      </w:pPr>
      <w:r>
        <w:tab/>
        <w:t xml:space="preserve">Allow virtual network access: </w:t>
      </w:r>
      <w:r w:rsidRPr="00B00E1D">
        <w:rPr>
          <w:b/>
        </w:rPr>
        <w:t>Enabled</w:t>
      </w:r>
    </w:p>
    <w:p w14:paraId="6679C79B" w14:textId="77777777" w:rsidR="00CB00DF" w:rsidRPr="00B00E1D" w:rsidRDefault="00CB00DF" w:rsidP="00235FFD">
      <w:pPr>
        <w:spacing w:after="0"/>
        <w:rPr>
          <w:b/>
        </w:rPr>
      </w:pPr>
      <w:r>
        <w:tab/>
      </w:r>
      <w:r w:rsidRPr="00B00E1D">
        <w:rPr>
          <w:b/>
        </w:rPr>
        <w:t xml:space="preserve">Allow </w:t>
      </w:r>
      <w:r w:rsidR="00B172A6" w:rsidRPr="00B00E1D">
        <w:rPr>
          <w:b/>
        </w:rPr>
        <w:t>forwarded traffic</w:t>
      </w:r>
    </w:p>
    <w:p w14:paraId="68EB8476" w14:textId="77777777" w:rsidR="00D34236" w:rsidRPr="00B00E1D" w:rsidRDefault="00D34236" w:rsidP="00ED787F">
      <w:pPr>
        <w:rPr>
          <w:b/>
        </w:rPr>
      </w:pPr>
      <w:r>
        <w:tab/>
      </w:r>
      <w:r w:rsidR="002E7717" w:rsidRPr="00B00E1D">
        <w:rPr>
          <w:b/>
        </w:rPr>
        <w:t>Allow gateway transit</w:t>
      </w:r>
    </w:p>
    <w:p w14:paraId="2E458613" w14:textId="5B7687D6" w:rsidR="00B00E1D" w:rsidRDefault="00E51795" w:rsidP="00ED787F">
      <w:bookmarkStart w:id="8" w:name="_Hlk524971522"/>
      <w:r>
        <w:t xml:space="preserve">On your base blade, </w:t>
      </w:r>
      <w:r w:rsidR="0004202B">
        <w:t>click on the name of the Hub VNet</w:t>
      </w:r>
      <w:r w:rsidR="00416451">
        <w:t xml:space="preserve"> (</w:t>
      </w:r>
      <w:r w:rsidR="00B60A04">
        <w:t>Hub01-VNet01</w:t>
      </w:r>
      <w:r w:rsidR="00416451">
        <w:t>)</w:t>
      </w:r>
      <w:r w:rsidR="00B60A04">
        <w:t>.</w:t>
      </w:r>
      <w:r w:rsidR="00416451">
        <w:t xml:space="preserve"> This will open the </w:t>
      </w:r>
      <w:r w:rsidR="00416451" w:rsidRPr="008B766B">
        <w:rPr>
          <w:i/>
        </w:rPr>
        <w:t>Virtual network</w:t>
      </w:r>
      <w:r w:rsidR="00416451" w:rsidRPr="00941C05">
        <w:t xml:space="preserve"> blade</w:t>
      </w:r>
      <w:r w:rsidR="00416451">
        <w:t xml:space="preserve">. On the blade click  </w:t>
      </w:r>
      <w:r w:rsidR="007B571A">
        <w:rPr>
          <w:noProof/>
        </w:rPr>
        <w:drawing>
          <wp:inline distT="0" distB="0" distL="0" distR="0" wp14:anchorId="49A131B8" wp14:editId="47FD2E98">
            <wp:extent cx="628650" cy="149304"/>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5990" cy="153422"/>
                    </a:xfrm>
                    <a:prstGeom prst="rect">
                      <a:avLst/>
                    </a:prstGeom>
                  </pic:spPr>
                </pic:pic>
              </a:graphicData>
            </a:graphic>
          </wp:inline>
        </w:drawing>
      </w:r>
      <w:r w:rsidR="007B571A">
        <w:t xml:space="preserve"> on the left navigation pane.</w:t>
      </w:r>
      <w:r w:rsidR="0057604A">
        <w:t xml:space="preserve"> This will open the </w:t>
      </w:r>
      <w:r w:rsidR="0057604A" w:rsidRPr="008B766B">
        <w:rPr>
          <w:i/>
        </w:rPr>
        <w:t>peering</w:t>
      </w:r>
      <w:r w:rsidR="0057604A">
        <w:t xml:space="preserve"> pane.</w:t>
      </w:r>
    </w:p>
    <w:bookmarkEnd w:id="8"/>
    <w:p w14:paraId="3C354D43" w14:textId="77777777" w:rsidR="003D6095" w:rsidRDefault="003D6095" w:rsidP="00ED787F">
      <w:r>
        <w:rPr>
          <w:noProof/>
        </w:rPr>
        <w:drawing>
          <wp:inline distT="0" distB="0" distL="0" distR="0" wp14:anchorId="56F15363" wp14:editId="0318D276">
            <wp:extent cx="5486400" cy="30702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3070225"/>
                    </a:xfrm>
                    <a:prstGeom prst="rect">
                      <a:avLst/>
                    </a:prstGeom>
                  </pic:spPr>
                </pic:pic>
              </a:graphicData>
            </a:graphic>
          </wp:inline>
        </w:drawing>
      </w:r>
    </w:p>
    <w:p w14:paraId="63E1CC51" w14:textId="77777777" w:rsidR="003D6095" w:rsidRDefault="003D6095" w:rsidP="00ED787F">
      <w:r>
        <w:t xml:space="preserve">Click </w:t>
      </w:r>
      <w:r w:rsidR="00D05D51">
        <w:rPr>
          <w:noProof/>
        </w:rPr>
        <w:drawing>
          <wp:inline distT="0" distB="0" distL="0" distR="0" wp14:anchorId="6A4EB602" wp14:editId="68A94CF5">
            <wp:extent cx="457200" cy="171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00D05D51">
        <w:t xml:space="preserve">at the top of the pane. This will open the </w:t>
      </w:r>
      <w:r w:rsidR="00D05D51" w:rsidRPr="00AC422E">
        <w:rPr>
          <w:i/>
        </w:rPr>
        <w:t>Add peering</w:t>
      </w:r>
      <w:r w:rsidR="00D05D51">
        <w:t xml:space="preserve"> blade. </w:t>
      </w:r>
      <w:r w:rsidR="00B51F56">
        <w:t xml:space="preserve">In the blade, enter the required information and click </w:t>
      </w:r>
      <w:r w:rsidR="00B51F56">
        <w:rPr>
          <w:noProof/>
        </w:rPr>
        <w:drawing>
          <wp:inline distT="0" distB="0" distL="0" distR="0" wp14:anchorId="41FA48DE" wp14:editId="39CA3BC6">
            <wp:extent cx="400050" cy="142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00B51F56">
        <w:t>.</w:t>
      </w:r>
    </w:p>
    <w:p w14:paraId="68683C7B" w14:textId="77777777" w:rsidR="0057604A" w:rsidRDefault="006A1308" w:rsidP="00ED787F">
      <w:r>
        <w:rPr>
          <w:noProof/>
        </w:rPr>
        <w:lastRenderedPageBreak/>
        <w:drawing>
          <wp:inline distT="0" distB="0" distL="0" distR="0" wp14:anchorId="1E63ED94" wp14:editId="7A9E07A6">
            <wp:extent cx="5486400" cy="64789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6478905"/>
                    </a:xfrm>
                    <a:prstGeom prst="rect">
                      <a:avLst/>
                    </a:prstGeom>
                  </pic:spPr>
                </pic:pic>
              </a:graphicData>
            </a:graphic>
          </wp:inline>
        </w:drawing>
      </w:r>
    </w:p>
    <w:p w14:paraId="01E51A99" w14:textId="77777777" w:rsidR="00094595" w:rsidRDefault="00094595" w:rsidP="009A1301">
      <w:r>
        <w:t xml:space="preserve">Close Hub01-VNet01 blade and land on your </w:t>
      </w:r>
      <w:r w:rsidR="001822FE">
        <w:t>base blade.</w:t>
      </w:r>
    </w:p>
    <w:p w14:paraId="4D39FFE0" w14:textId="15A06508" w:rsidR="00D44E9D" w:rsidRPr="00D44E9D" w:rsidRDefault="00F640FF" w:rsidP="009A1301">
      <w:r>
        <w:t xml:space="preserve">As we did on the hub </w:t>
      </w:r>
      <w:r w:rsidR="3E0DCED7">
        <w:t>VNet</w:t>
      </w:r>
      <w:r w:rsidR="009A1301">
        <w:t>,</w:t>
      </w:r>
      <w:r w:rsidR="00273B12">
        <w:t xml:space="preserve"> create VNet peering</w:t>
      </w:r>
      <w:r w:rsidR="009A1301">
        <w:t xml:space="preserve"> on the spoke VNet. </w:t>
      </w:r>
      <w:r w:rsidR="00D44E9D" w:rsidRPr="00D44E9D">
        <w:t xml:space="preserve">Information needed to enable VNet peering on the </w:t>
      </w:r>
      <w:r w:rsidR="00D44E9D">
        <w:t>spoke</w:t>
      </w:r>
      <w:r w:rsidR="00D44E9D" w:rsidRPr="00D44E9D">
        <w:t>:</w:t>
      </w:r>
    </w:p>
    <w:p w14:paraId="451A193B" w14:textId="77777777" w:rsidR="00D44E9D" w:rsidRPr="00D44E9D" w:rsidRDefault="00D44E9D" w:rsidP="00235FFD">
      <w:pPr>
        <w:spacing w:after="0"/>
      </w:pPr>
      <w:r w:rsidRPr="00D44E9D">
        <w:tab/>
        <w:t xml:space="preserve">Name: </w:t>
      </w:r>
      <w:r w:rsidRPr="00D44E9D">
        <w:rPr>
          <w:b/>
        </w:rPr>
        <w:t>Spoke01</w:t>
      </w:r>
      <w:r w:rsidR="002D5CA6">
        <w:rPr>
          <w:b/>
        </w:rPr>
        <w:t>toHub01</w:t>
      </w:r>
    </w:p>
    <w:p w14:paraId="1546C9A6" w14:textId="77777777" w:rsidR="00D44E9D" w:rsidRPr="00D44E9D" w:rsidRDefault="00D44E9D" w:rsidP="00235FFD">
      <w:pPr>
        <w:spacing w:after="0"/>
      </w:pPr>
      <w:r w:rsidRPr="00D44E9D">
        <w:tab/>
        <w:t xml:space="preserve">Virtual network deployment model: </w:t>
      </w:r>
      <w:r w:rsidRPr="00D44E9D">
        <w:rPr>
          <w:b/>
        </w:rPr>
        <w:t>Resource manager</w:t>
      </w:r>
    </w:p>
    <w:p w14:paraId="57B29748" w14:textId="77777777" w:rsidR="00D44E9D" w:rsidRPr="00D44E9D" w:rsidRDefault="00D44E9D" w:rsidP="00235FFD">
      <w:pPr>
        <w:spacing w:after="0"/>
      </w:pPr>
      <w:r w:rsidRPr="00D44E9D">
        <w:lastRenderedPageBreak/>
        <w:tab/>
        <w:t xml:space="preserve">Subscription: </w:t>
      </w:r>
      <w:r w:rsidRPr="00D44E9D">
        <w:rPr>
          <w:b/>
        </w:rPr>
        <w:t>Virtual Data Center Workshop</w:t>
      </w:r>
    </w:p>
    <w:p w14:paraId="796284E9" w14:textId="77777777" w:rsidR="00D44E9D" w:rsidRPr="00D44E9D" w:rsidRDefault="00D44E9D" w:rsidP="00235FFD">
      <w:pPr>
        <w:spacing w:after="0"/>
      </w:pPr>
      <w:r w:rsidRPr="00D44E9D">
        <w:tab/>
        <w:t xml:space="preserve">Virtual network: </w:t>
      </w:r>
      <w:r w:rsidR="002D5CA6">
        <w:rPr>
          <w:b/>
        </w:rPr>
        <w:t>Hub</w:t>
      </w:r>
      <w:r w:rsidRPr="00D44E9D">
        <w:rPr>
          <w:b/>
        </w:rPr>
        <w:t>01-VNet01</w:t>
      </w:r>
    </w:p>
    <w:p w14:paraId="5391E417" w14:textId="77777777" w:rsidR="00D44E9D" w:rsidRPr="00D44E9D" w:rsidRDefault="00D44E9D" w:rsidP="00235FFD">
      <w:pPr>
        <w:spacing w:after="0"/>
      </w:pPr>
      <w:r w:rsidRPr="00D44E9D">
        <w:tab/>
        <w:t xml:space="preserve">Allow virtual network access: </w:t>
      </w:r>
      <w:r w:rsidRPr="00D44E9D">
        <w:rPr>
          <w:b/>
        </w:rPr>
        <w:t>Enabled</w:t>
      </w:r>
    </w:p>
    <w:p w14:paraId="1EE83387" w14:textId="77777777" w:rsidR="00D44E9D" w:rsidRPr="00D44E9D" w:rsidRDefault="00D44E9D" w:rsidP="00235FFD">
      <w:pPr>
        <w:spacing w:after="0"/>
        <w:rPr>
          <w:b/>
        </w:rPr>
      </w:pPr>
      <w:r w:rsidRPr="00D44E9D">
        <w:tab/>
      </w:r>
      <w:r w:rsidRPr="00D44E9D">
        <w:rPr>
          <w:b/>
        </w:rPr>
        <w:t>Allow forwarded traffic</w:t>
      </w:r>
    </w:p>
    <w:p w14:paraId="4D0D8E78" w14:textId="77777777" w:rsidR="00D44E9D" w:rsidRPr="00D44E9D" w:rsidRDefault="00D44E9D" w:rsidP="00D44E9D">
      <w:pPr>
        <w:rPr>
          <w:b/>
        </w:rPr>
      </w:pPr>
      <w:r w:rsidRPr="00D44E9D">
        <w:tab/>
      </w:r>
      <w:r w:rsidR="00C50E11">
        <w:rPr>
          <w:b/>
        </w:rPr>
        <w:t xml:space="preserve">Use remote </w:t>
      </w:r>
      <w:r w:rsidRPr="00D44E9D">
        <w:rPr>
          <w:b/>
        </w:rPr>
        <w:t>gateway</w:t>
      </w:r>
      <w:r w:rsidR="00C50E11">
        <w:rPr>
          <w:b/>
        </w:rPr>
        <w:t>s</w:t>
      </w:r>
    </w:p>
    <w:p w14:paraId="1C1F75ED" w14:textId="77777777" w:rsidR="00B00E1D" w:rsidRDefault="0094596A" w:rsidP="00ED787F">
      <w:r>
        <w:rPr>
          <w:noProof/>
        </w:rPr>
        <w:drawing>
          <wp:inline distT="0" distB="0" distL="0" distR="0" wp14:anchorId="1B98770C" wp14:editId="431BD80F">
            <wp:extent cx="5486400" cy="64439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6443980"/>
                    </a:xfrm>
                    <a:prstGeom prst="rect">
                      <a:avLst/>
                    </a:prstGeom>
                  </pic:spPr>
                </pic:pic>
              </a:graphicData>
            </a:graphic>
          </wp:inline>
        </w:drawing>
      </w:r>
    </w:p>
    <w:p w14:paraId="3E23C2B8" w14:textId="18790B4E" w:rsidR="00E22897" w:rsidRDefault="00E90F01" w:rsidP="00ED787F">
      <w:r>
        <w:lastRenderedPageBreak/>
        <w:t xml:space="preserve">Once the Vnet peering is </w:t>
      </w:r>
      <w:r w:rsidR="0092526B">
        <w:t>added, refresh the peering pane</w:t>
      </w:r>
      <w:r w:rsidR="0041778A">
        <w:t>.</w:t>
      </w:r>
      <w:r w:rsidR="00104059">
        <w:t xml:space="preserve"> </w:t>
      </w:r>
      <w:r w:rsidR="00E22897">
        <w:t xml:space="preserve">The peering status of the VNet peering should be </w:t>
      </w:r>
      <w:r w:rsidR="00E22897" w:rsidRPr="00F6010E">
        <w:rPr>
          <w:i/>
        </w:rPr>
        <w:t>Connected</w:t>
      </w:r>
      <w:r w:rsidR="00E22897">
        <w:t>.</w:t>
      </w:r>
    </w:p>
    <w:p w14:paraId="7CF1E93A" w14:textId="77777777" w:rsidR="00E22897" w:rsidRDefault="00197C12" w:rsidP="00ED787F">
      <w:r>
        <w:rPr>
          <w:noProof/>
        </w:rPr>
        <w:drawing>
          <wp:inline distT="0" distB="0" distL="0" distR="0" wp14:anchorId="5C5340DB" wp14:editId="00EC0B52">
            <wp:extent cx="5486400" cy="29406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2940685"/>
                    </a:xfrm>
                    <a:prstGeom prst="rect">
                      <a:avLst/>
                    </a:prstGeom>
                  </pic:spPr>
                </pic:pic>
              </a:graphicData>
            </a:graphic>
          </wp:inline>
        </w:drawing>
      </w:r>
    </w:p>
    <w:p w14:paraId="678D54D9" w14:textId="4848A4CF" w:rsidR="009F3B3E" w:rsidRDefault="001F6178" w:rsidP="001F6178">
      <w:pPr>
        <w:pStyle w:val="Heading2"/>
      </w:pPr>
      <w:r>
        <w:t xml:space="preserve">Create </w:t>
      </w:r>
      <w:r w:rsidR="008D0B21">
        <w:t xml:space="preserve">an </w:t>
      </w:r>
      <w:r>
        <w:t>Internal Load Balancer</w:t>
      </w:r>
    </w:p>
    <w:p w14:paraId="33FCEF8F" w14:textId="77777777" w:rsidR="001F6178" w:rsidRDefault="00A37479" w:rsidP="00ED787F">
      <w:r>
        <w:t>Information needed to create the load balancer.</w:t>
      </w:r>
    </w:p>
    <w:p w14:paraId="097F1BEA" w14:textId="77777777" w:rsidR="00A37479" w:rsidRDefault="007E6787" w:rsidP="007D0865">
      <w:pPr>
        <w:spacing w:after="0"/>
      </w:pPr>
      <w:r>
        <w:tab/>
        <w:t xml:space="preserve">Name: </w:t>
      </w:r>
      <w:r w:rsidR="00920802" w:rsidRPr="007D0865">
        <w:rPr>
          <w:b/>
        </w:rPr>
        <w:t>Spoke01-lb</w:t>
      </w:r>
    </w:p>
    <w:p w14:paraId="6C5EA71D" w14:textId="77777777" w:rsidR="00861EAE" w:rsidRDefault="00861EAE" w:rsidP="007D0865">
      <w:pPr>
        <w:spacing w:after="0"/>
      </w:pPr>
      <w:r>
        <w:tab/>
        <w:t xml:space="preserve">Type: </w:t>
      </w:r>
      <w:r w:rsidRPr="007D0865">
        <w:rPr>
          <w:b/>
        </w:rPr>
        <w:t>Internal</w:t>
      </w:r>
    </w:p>
    <w:p w14:paraId="063DEBD7" w14:textId="77777777" w:rsidR="00576834" w:rsidRDefault="00576834" w:rsidP="007D0865">
      <w:pPr>
        <w:spacing w:after="0"/>
      </w:pPr>
      <w:r>
        <w:tab/>
        <w:t xml:space="preserve">SKU: </w:t>
      </w:r>
      <w:r w:rsidRPr="007D0865">
        <w:rPr>
          <w:b/>
        </w:rPr>
        <w:t>Basic</w:t>
      </w:r>
    </w:p>
    <w:p w14:paraId="108D4497" w14:textId="77777777" w:rsidR="00576834" w:rsidRDefault="00576834" w:rsidP="007D0865">
      <w:pPr>
        <w:spacing w:after="0"/>
      </w:pPr>
      <w:r>
        <w:tab/>
      </w:r>
      <w:r w:rsidR="00537E73">
        <w:t xml:space="preserve">Virtual network: </w:t>
      </w:r>
      <w:r w:rsidR="00537E73" w:rsidRPr="007D0865">
        <w:rPr>
          <w:b/>
        </w:rPr>
        <w:t>Spoke01-VNet01</w:t>
      </w:r>
    </w:p>
    <w:p w14:paraId="168D1226" w14:textId="77777777" w:rsidR="00537E73" w:rsidRDefault="00537E73" w:rsidP="007D0865">
      <w:pPr>
        <w:spacing w:after="0"/>
      </w:pPr>
      <w:r>
        <w:tab/>
        <w:t xml:space="preserve">Subnet: </w:t>
      </w:r>
      <w:r w:rsidRPr="007D0865">
        <w:rPr>
          <w:b/>
        </w:rPr>
        <w:t>Tenant</w:t>
      </w:r>
    </w:p>
    <w:p w14:paraId="3CFE059C" w14:textId="77777777" w:rsidR="00EC7B96" w:rsidRDefault="00EC7B96" w:rsidP="007D0865">
      <w:pPr>
        <w:spacing w:after="0"/>
      </w:pPr>
      <w:r>
        <w:tab/>
        <w:t>IP address assignment</w:t>
      </w:r>
      <w:r w:rsidR="00444A2A">
        <w:t xml:space="preserve">: </w:t>
      </w:r>
      <w:r w:rsidR="00444A2A" w:rsidRPr="007D0865">
        <w:rPr>
          <w:b/>
        </w:rPr>
        <w:t>Static</w:t>
      </w:r>
    </w:p>
    <w:p w14:paraId="782A0849" w14:textId="77777777" w:rsidR="00444A2A" w:rsidRDefault="00444A2A" w:rsidP="007D0865">
      <w:pPr>
        <w:spacing w:after="0"/>
      </w:pPr>
      <w:r>
        <w:tab/>
      </w:r>
      <w:r w:rsidR="00303E9B">
        <w:t xml:space="preserve">Private IP address: </w:t>
      </w:r>
      <w:r w:rsidR="000F16B0" w:rsidRPr="000F16B0">
        <w:rPr>
          <w:b/>
        </w:rPr>
        <w:t>10.10.1</w:t>
      </w:r>
      <w:r w:rsidR="00710BF0" w:rsidRPr="00710BF0">
        <w:rPr>
          <w:i/>
        </w:rPr>
        <w:t>XX</w:t>
      </w:r>
      <w:r w:rsidR="000F16B0" w:rsidRPr="000F16B0">
        <w:rPr>
          <w:b/>
        </w:rPr>
        <w:t>.142</w:t>
      </w:r>
    </w:p>
    <w:p w14:paraId="7F8CD7D2" w14:textId="77777777" w:rsidR="00EC7B96" w:rsidRDefault="00EC7B96" w:rsidP="007D0865">
      <w:pPr>
        <w:spacing w:after="0"/>
      </w:pPr>
      <w:r>
        <w:tab/>
        <w:t xml:space="preserve">Subscription: </w:t>
      </w:r>
      <w:r w:rsidRPr="000F16B0">
        <w:rPr>
          <w:b/>
        </w:rPr>
        <w:t>Virtual Data Center Workshop</w:t>
      </w:r>
    </w:p>
    <w:p w14:paraId="59408481" w14:textId="77777777" w:rsidR="00EC7B96" w:rsidRDefault="00EC7B96" w:rsidP="007D0865">
      <w:pPr>
        <w:spacing w:after="0"/>
      </w:pPr>
      <w:r>
        <w:tab/>
        <w:t xml:space="preserve">Resource group: </w:t>
      </w:r>
      <w:proofErr w:type="spellStart"/>
      <w:r w:rsidRPr="000F16B0">
        <w:rPr>
          <w:b/>
        </w:rPr>
        <w:t>Company</w:t>
      </w:r>
      <w:r w:rsidR="00743F1D" w:rsidRPr="00743F1D">
        <w:rPr>
          <w:i/>
        </w:rPr>
        <w:t>XX</w:t>
      </w:r>
      <w:proofErr w:type="spellEnd"/>
    </w:p>
    <w:p w14:paraId="1B283463" w14:textId="77777777" w:rsidR="00EC7B96" w:rsidRDefault="00EC7B96" w:rsidP="00ED787F">
      <w:r>
        <w:tab/>
      </w:r>
      <w:r w:rsidR="000B166E">
        <w:t xml:space="preserve">Location: </w:t>
      </w:r>
      <w:r w:rsidR="000B166E" w:rsidRPr="000F16B0">
        <w:rPr>
          <w:b/>
        </w:rPr>
        <w:t>East US</w:t>
      </w:r>
    </w:p>
    <w:p w14:paraId="706E868A" w14:textId="77777777" w:rsidR="00537E73" w:rsidRDefault="00537E73" w:rsidP="00ED787F">
      <w:r>
        <w:tab/>
      </w:r>
    </w:p>
    <w:p w14:paraId="5B2C4E66" w14:textId="77777777" w:rsidR="00861EAE" w:rsidRDefault="00861EAE" w:rsidP="00ED787F">
      <w:r>
        <w:tab/>
      </w:r>
    </w:p>
    <w:p w14:paraId="4DC8790B" w14:textId="45AEE0BB" w:rsidR="000E065D" w:rsidRDefault="008F206C" w:rsidP="352A5182">
      <w:pPr>
        <w:pStyle w:val="ListBullet"/>
        <w:numPr>
          <w:ilvl w:val="0"/>
          <w:numId w:val="0"/>
        </w:numPr>
      </w:pPr>
      <w:r w:rsidRPr="008F206C">
        <w:lastRenderedPageBreak/>
        <w:t xml:space="preserve">On your base blade, click </w:t>
      </w:r>
      <w:r>
        <w:rPr>
          <w:noProof/>
        </w:rPr>
        <w:drawing>
          <wp:inline distT="0" distB="0" distL="0" distR="0" wp14:anchorId="05471639" wp14:editId="7373912C">
            <wp:extent cx="476250" cy="180975"/>
            <wp:effectExtent l="0" t="0" r="0" b="9525"/>
            <wp:docPr id="1214378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rsidRPr="008F206C">
        <w:t xml:space="preserve"> at the top. On the </w:t>
      </w:r>
      <w:r w:rsidRPr="3AEE5780">
        <w:rPr>
          <w:i/>
        </w:rPr>
        <w:t>Everything</w:t>
      </w:r>
      <w:r w:rsidRPr="008F206C">
        <w:t xml:space="preserve"> blade, </w:t>
      </w:r>
      <w:r w:rsidR="00A05E95" w:rsidRPr="008F206C">
        <w:t>type</w:t>
      </w:r>
      <w:r w:rsidR="00A05E95">
        <w:t xml:space="preserve"> “</w:t>
      </w:r>
      <w:r w:rsidR="00A05E95" w:rsidRPr="008F206C">
        <w:t>load</w:t>
      </w:r>
      <w:r w:rsidR="0049311E">
        <w:t xml:space="preserve"> balancer</w:t>
      </w:r>
      <w:r w:rsidR="3934CE0E">
        <w:t>”</w:t>
      </w:r>
      <w:r w:rsidRPr="008F206C">
        <w:t xml:space="preserve"> on the search bar at the top and choose </w:t>
      </w:r>
      <w:r w:rsidR="0049311E" w:rsidRPr="00104059">
        <w:rPr>
          <w:i/>
        </w:rPr>
        <w:t>Load Balancer</w:t>
      </w:r>
      <w:r w:rsidRPr="008F206C">
        <w:t>. This w</w:t>
      </w:r>
      <w:r w:rsidR="008538EF">
        <w:t>ill</w:t>
      </w:r>
      <w:r w:rsidRPr="008F206C">
        <w:t xml:space="preserve"> open the </w:t>
      </w:r>
      <w:r w:rsidR="0049311E" w:rsidRPr="00104059">
        <w:rPr>
          <w:i/>
        </w:rPr>
        <w:t>Load Balancer</w:t>
      </w:r>
      <w:r w:rsidRPr="00104059">
        <w:rPr>
          <w:i/>
        </w:rPr>
        <w:t xml:space="preserve"> blade</w:t>
      </w:r>
      <w:r w:rsidRPr="008F206C">
        <w:t xml:space="preserve">. Click </w:t>
      </w:r>
      <w:r w:rsidRPr="008F206C">
        <w:rPr>
          <w:noProof/>
        </w:rPr>
        <w:drawing>
          <wp:inline distT="0" distB="0" distL="0" distR="0" wp14:anchorId="74C00695" wp14:editId="05C9761F">
            <wp:extent cx="504825" cy="145458"/>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8F206C">
        <w:t xml:space="preserve"> </w:t>
      </w:r>
      <w:r w:rsidR="7A136435" w:rsidRPr="008F206C">
        <w:t>at</w:t>
      </w:r>
      <w:r w:rsidRPr="008F206C">
        <w:t xml:space="preserve"> the end of the blade. </w:t>
      </w:r>
      <w:r w:rsidR="000E065D">
        <w:tab/>
      </w:r>
    </w:p>
    <w:p w14:paraId="1ED87A9B" w14:textId="77777777" w:rsidR="00C2068B" w:rsidRDefault="00E41390" w:rsidP="00ED787F">
      <w:r>
        <w:rPr>
          <w:noProof/>
        </w:rPr>
        <w:drawing>
          <wp:inline distT="0" distB="0" distL="0" distR="0" wp14:anchorId="1CC53DA2" wp14:editId="55DA366F">
            <wp:extent cx="5486400" cy="45008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4500880"/>
                    </a:xfrm>
                    <a:prstGeom prst="rect">
                      <a:avLst/>
                    </a:prstGeom>
                  </pic:spPr>
                </pic:pic>
              </a:graphicData>
            </a:graphic>
          </wp:inline>
        </w:drawing>
      </w:r>
    </w:p>
    <w:p w14:paraId="71E45D74" w14:textId="5BD8CD95" w:rsidR="006F4F7C" w:rsidRDefault="008851FC" w:rsidP="00ED787F">
      <w:r>
        <w:t>On the</w:t>
      </w:r>
      <w:r w:rsidR="00E036C6">
        <w:t xml:space="preserve"> </w:t>
      </w:r>
      <w:r w:rsidR="009D3AB2" w:rsidRPr="00D13089">
        <w:rPr>
          <w:i/>
        </w:rPr>
        <w:t>Create load balancer</w:t>
      </w:r>
      <w:r w:rsidR="009D3AB2">
        <w:t xml:space="preserve"> blade</w:t>
      </w:r>
      <w:r>
        <w:t>,</w:t>
      </w:r>
      <w:r w:rsidR="009D3AB2">
        <w:t xml:space="preserve"> </w:t>
      </w:r>
      <w:r>
        <w:t>e</w:t>
      </w:r>
      <w:r w:rsidR="009D3AB2">
        <w:t>nter the required information</w:t>
      </w:r>
      <w:r w:rsidR="00A63058">
        <w:t xml:space="preserve"> and click</w:t>
      </w:r>
      <w:r w:rsidR="009E670E">
        <w:t xml:space="preserve"> </w:t>
      </w:r>
      <w:r w:rsidR="00A63058">
        <w:t xml:space="preserve"> </w:t>
      </w:r>
      <w:r w:rsidR="00A63058">
        <w:rPr>
          <w:noProof/>
        </w:rPr>
        <w:drawing>
          <wp:inline distT="0" distB="0" distL="0" distR="0" wp14:anchorId="2F671E36" wp14:editId="21FEC7F3">
            <wp:extent cx="504825" cy="145458"/>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00A63058">
        <w:t xml:space="preserve"> at the bottom of the blade.</w:t>
      </w:r>
    </w:p>
    <w:p w14:paraId="60E2207A" w14:textId="77777777" w:rsidR="00F60605" w:rsidRDefault="00910C71" w:rsidP="00ED787F">
      <w:r>
        <w:rPr>
          <w:noProof/>
        </w:rPr>
        <w:lastRenderedPageBreak/>
        <w:drawing>
          <wp:inline distT="0" distB="0" distL="0" distR="0" wp14:anchorId="46496FF2" wp14:editId="0A587960">
            <wp:extent cx="4219575" cy="5524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9575" cy="5524500"/>
                    </a:xfrm>
                    <a:prstGeom prst="rect">
                      <a:avLst/>
                    </a:prstGeom>
                  </pic:spPr>
                </pic:pic>
              </a:graphicData>
            </a:graphic>
          </wp:inline>
        </w:drawing>
      </w:r>
    </w:p>
    <w:p w14:paraId="5E04D38B" w14:textId="77777777" w:rsidR="00455413" w:rsidRPr="00ED787F" w:rsidRDefault="005E3E0B" w:rsidP="00ED787F">
      <w:r>
        <w:t xml:space="preserve">Once the </w:t>
      </w:r>
      <w:r w:rsidR="00163FC7">
        <w:t xml:space="preserve">load balancer is successfully deployed, click on the name of the </w:t>
      </w:r>
      <w:r w:rsidR="00CE4A80">
        <w:t xml:space="preserve">load balancer on your base blade </w:t>
      </w:r>
      <w:r w:rsidR="00C12DC0">
        <w:t xml:space="preserve">and open the </w:t>
      </w:r>
      <w:r w:rsidR="00C12DC0" w:rsidRPr="000D20A3">
        <w:rPr>
          <w:i/>
        </w:rPr>
        <w:t>Load balancer</w:t>
      </w:r>
      <w:r w:rsidR="00C12DC0">
        <w:t xml:space="preserve"> blade to further configure it.</w:t>
      </w:r>
    </w:p>
    <w:p w14:paraId="7A34528F" w14:textId="77777777" w:rsidR="00CC5E0E" w:rsidRDefault="007D1471">
      <w:r>
        <w:rPr>
          <w:noProof/>
        </w:rPr>
        <w:lastRenderedPageBreak/>
        <w:drawing>
          <wp:inline distT="0" distB="0" distL="0" distR="0" wp14:anchorId="7F34FEE9" wp14:editId="2F2422D6">
            <wp:extent cx="5486400" cy="2960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960370"/>
                    </a:xfrm>
                    <a:prstGeom prst="rect">
                      <a:avLst/>
                    </a:prstGeom>
                  </pic:spPr>
                </pic:pic>
              </a:graphicData>
            </a:graphic>
          </wp:inline>
        </w:drawing>
      </w:r>
    </w:p>
    <w:p w14:paraId="44503AB3" w14:textId="3D9E601D" w:rsidR="004D6D71" w:rsidRDefault="00E926DF" w:rsidP="00E926DF">
      <w:pPr>
        <w:pStyle w:val="Heading3"/>
      </w:pPr>
      <w:r>
        <w:t xml:space="preserve">Configure </w:t>
      </w:r>
      <w:r w:rsidR="00BF1809">
        <w:t xml:space="preserve">the </w:t>
      </w:r>
      <w:r>
        <w:t>Backend Pools</w:t>
      </w:r>
    </w:p>
    <w:p w14:paraId="54E8BD84" w14:textId="330482CF" w:rsidR="00523573" w:rsidRDefault="00523573">
      <w:bookmarkStart w:id="9" w:name="_Hlk524987869"/>
      <w:r>
        <w:t xml:space="preserve">On the Load Balancer blade, click </w:t>
      </w:r>
      <w:r w:rsidR="00526DDB">
        <w:rPr>
          <w:noProof/>
        </w:rPr>
        <w:drawing>
          <wp:inline distT="0" distB="0" distL="0" distR="0" wp14:anchorId="18593EB1" wp14:editId="32C6C2B3">
            <wp:extent cx="828675" cy="161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8675" cy="161925"/>
                    </a:xfrm>
                    <a:prstGeom prst="rect">
                      <a:avLst/>
                    </a:prstGeom>
                  </pic:spPr>
                </pic:pic>
              </a:graphicData>
            </a:graphic>
          </wp:inline>
        </w:drawing>
      </w:r>
      <w:r w:rsidR="002267A9">
        <w:t xml:space="preserve"> </w:t>
      </w:r>
      <w:r w:rsidR="00526DDB">
        <w:t>on the left</w:t>
      </w:r>
      <w:r w:rsidR="002267A9">
        <w:t xml:space="preserve"> navigation pane. On the Backend pools pane, click </w:t>
      </w:r>
      <w:r w:rsidR="00EA5CFC">
        <w:rPr>
          <w:noProof/>
        </w:rPr>
        <w:drawing>
          <wp:inline distT="0" distB="0" distL="0" distR="0" wp14:anchorId="0E2821ED" wp14:editId="34AA2CDB">
            <wp:extent cx="457200" cy="171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00EA5CFC">
        <w:t xml:space="preserve"> at the top of the pane.</w:t>
      </w:r>
      <w:bookmarkEnd w:id="9"/>
      <w:r w:rsidR="007D646E">
        <w:t xml:space="preserve"> </w:t>
      </w:r>
      <w:r w:rsidR="007D646E" w:rsidRPr="007D646E">
        <w:t xml:space="preserve">On the </w:t>
      </w:r>
      <w:r w:rsidR="007D646E" w:rsidRPr="0020779E">
        <w:rPr>
          <w:i/>
        </w:rPr>
        <w:t>Add backend pool</w:t>
      </w:r>
      <w:r w:rsidR="007D646E" w:rsidRPr="007D646E">
        <w:t xml:space="preserve"> blade, enter the </w:t>
      </w:r>
      <w:r w:rsidR="007D646E">
        <w:t xml:space="preserve">Name of the pool as </w:t>
      </w:r>
      <w:r w:rsidR="005D0EC6" w:rsidRPr="0020779E">
        <w:rPr>
          <w:i/>
        </w:rPr>
        <w:t>LB-backend</w:t>
      </w:r>
      <w:r w:rsidR="007D646E" w:rsidRPr="007D646E">
        <w:t xml:space="preserve"> and click </w:t>
      </w:r>
      <w:r w:rsidR="005D0EC6">
        <w:rPr>
          <w:noProof/>
        </w:rPr>
        <w:drawing>
          <wp:inline distT="0" distB="0" distL="0" distR="0" wp14:anchorId="7F87AA64" wp14:editId="12A0C08E">
            <wp:extent cx="400050" cy="142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007D646E" w:rsidRPr="007D646E">
        <w:t xml:space="preserve">  at the bottom of the blade.</w:t>
      </w:r>
    </w:p>
    <w:p w14:paraId="7FBB5EA5" w14:textId="77777777" w:rsidR="005D0EC6" w:rsidRDefault="00837056">
      <w:r>
        <w:rPr>
          <w:noProof/>
        </w:rPr>
        <w:drawing>
          <wp:inline distT="0" distB="0" distL="0" distR="0" wp14:anchorId="3C07D5BD" wp14:editId="139F7873">
            <wp:extent cx="4210050" cy="2257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10050" cy="2257425"/>
                    </a:xfrm>
                    <a:prstGeom prst="rect">
                      <a:avLst/>
                    </a:prstGeom>
                  </pic:spPr>
                </pic:pic>
              </a:graphicData>
            </a:graphic>
          </wp:inline>
        </w:drawing>
      </w:r>
    </w:p>
    <w:p w14:paraId="522ADD25" w14:textId="77777777" w:rsidR="00EA39D4" w:rsidRDefault="00EA39D4" w:rsidP="00BF4DCB">
      <w:pPr>
        <w:spacing w:after="0"/>
      </w:pPr>
      <w:r>
        <w:t>Information needed to configure</w:t>
      </w:r>
      <w:r w:rsidR="004C0C9D">
        <w:t xml:space="preserve"> the health probe of the load balancer:</w:t>
      </w:r>
    </w:p>
    <w:p w14:paraId="5172C25C" w14:textId="77777777" w:rsidR="004C0C9D" w:rsidRDefault="004C0C9D" w:rsidP="00BF4DCB">
      <w:pPr>
        <w:spacing w:after="0"/>
      </w:pPr>
      <w:r>
        <w:tab/>
        <w:t xml:space="preserve">Name: </w:t>
      </w:r>
      <w:proofErr w:type="spellStart"/>
      <w:r w:rsidR="004466AF" w:rsidRPr="00BF4DCB">
        <w:rPr>
          <w:b/>
        </w:rPr>
        <w:t>HealthProbe</w:t>
      </w:r>
      <w:proofErr w:type="spellEnd"/>
    </w:p>
    <w:p w14:paraId="3A972F2B" w14:textId="77777777" w:rsidR="004466AF" w:rsidRDefault="004466AF" w:rsidP="00BF4DCB">
      <w:pPr>
        <w:spacing w:after="0"/>
      </w:pPr>
      <w:r>
        <w:tab/>
        <w:t>IP version: IPv4</w:t>
      </w:r>
    </w:p>
    <w:p w14:paraId="54F9661A" w14:textId="77777777" w:rsidR="004466AF" w:rsidRDefault="004466AF" w:rsidP="00BF4DCB">
      <w:pPr>
        <w:spacing w:after="0"/>
      </w:pPr>
      <w:r>
        <w:tab/>
        <w:t xml:space="preserve">Protocol: </w:t>
      </w:r>
      <w:r w:rsidRPr="00BF4DCB">
        <w:rPr>
          <w:b/>
        </w:rPr>
        <w:t>TCP</w:t>
      </w:r>
    </w:p>
    <w:p w14:paraId="7ECED958" w14:textId="77777777" w:rsidR="004466AF" w:rsidRDefault="004466AF" w:rsidP="00BF4DCB">
      <w:pPr>
        <w:spacing w:after="0"/>
      </w:pPr>
      <w:r>
        <w:tab/>
        <w:t xml:space="preserve">Port: </w:t>
      </w:r>
      <w:r w:rsidRPr="00BF4DCB">
        <w:rPr>
          <w:b/>
        </w:rPr>
        <w:t>445</w:t>
      </w:r>
    </w:p>
    <w:p w14:paraId="6075065E" w14:textId="77777777" w:rsidR="004466AF" w:rsidRDefault="004466AF" w:rsidP="00BF4DCB">
      <w:pPr>
        <w:spacing w:after="0"/>
      </w:pPr>
      <w:r>
        <w:lastRenderedPageBreak/>
        <w:tab/>
        <w:t>Interval</w:t>
      </w:r>
      <w:r w:rsidR="00BF4DCB">
        <w:t xml:space="preserve">: </w:t>
      </w:r>
      <w:r w:rsidR="00BF4DCB" w:rsidRPr="00BF4DCB">
        <w:rPr>
          <w:b/>
        </w:rPr>
        <w:t>15</w:t>
      </w:r>
      <w:r w:rsidR="00BF4DCB">
        <w:t xml:space="preserve"> (seconds)</w:t>
      </w:r>
    </w:p>
    <w:p w14:paraId="048238AA" w14:textId="77777777" w:rsidR="00BF4DCB" w:rsidRDefault="00BF4DCB">
      <w:pPr>
        <w:rPr>
          <w:b/>
        </w:rPr>
      </w:pPr>
      <w:r>
        <w:tab/>
        <w:t xml:space="preserve">Unhealthy threshold: </w:t>
      </w:r>
      <w:r w:rsidRPr="00BF4DCB">
        <w:rPr>
          <w:b/>
        </w:rPr>
        <w:t>2</w:t>
      </w:r>
    </w:p>
    <w:p w14:paraId="12C4968C" w14:textId="15531CC6" w:rsidR="006B384B" w:rsidRDefault="006B384B" w:rsidP="006B384B">
      <w:pPr>
        <w:pStyle w:val="Heading3"/>
      </w:pPr>
      <w:r>
        <w:t xml:space="preserve">Configure </w:t>
      </w:r>
      <w:r w:rsidR="00BF1809">
        <w:t xml:space="preserve">the </w:t>
      </w:r>
      <w:r>
        <w:t>Health probe</w:t>
      </w:r>
    </w:p>
    <w:p w14:paraId="1AD02299" w14:textId="6EC5C5B5" w:rsidR="00BF4DCB" w:rsidRDefault="00BF4DCB">
      <w:r w:rsidRPr="00BF4DCB">
        <w:t xml:space="preserve">On the Load Balancer blade, click  </w:t>
      </w:r>
      <w:r w:rsidR="003A7ACF">
        <w:rPr>
          <w:noProof/>
        </w:rPr>
        <w:drawing>
          <wp:inline distT="0" distB="0" distL="0" distR="0" wp14:anchorId="67DC7D83" wp14:editId="10C7EB1A">
            <wp:extent cx="800100" cy="142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142875"/>
                    </a:xfrm>
                    <a:prstGeom prst="rect">
                      <a:avLst/>
                    </a:prstGeom>
                  </pic:spPr>
                </pic:pic>
              </a:graphicData>
            </a:graphic>
          </wp:inline>
        </w:drawing>
      </w:r>
      <w:r w:rsidRPr="00BF4DCB">
        <w:t xml:space="preserve"> on the left navigation pane. On the Backend pools pane, click  </w:t>
      </w:r>
      <w:r w:rsidRPr="00BF4DCB">
        <w:rPr>
          <w:noProof/>
        </w:rPr>
        <w:drawing>
          <wp:inline distT="0" distB="0" distL="0" distR="0" wp14:anchorId="6092F61F" wp14:editId="00F8ED84">
            <wp:extent cx="457200" cy="171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Pr="00BF4DCB">
        <w:t xml:space="preserve"> at the top of the pane.</w:t>
      </w:r>
      <w:r w:rsidR="000F3EAA">
        <w:t xml:space="preserve"> On</w:t>
      </w:r>
      <w:r w:rsidR="00E82D65">
        <w:t xml:space="preserve"> the </w:t>
      </w:r>
      <w:r w:rsidR="000F3EAA" w:rsidRPr="001A5CEC">
        <w:rPr>
          <w:i/>
        </w:rPr>
        <w:t>Add health probe</w:t>
      </w:r>
      <w:r w:rsidR="000F3EAA">
        <w:t xml:space="preserve"> blad</w:t>
      </w:r>
      <w:r w:rsidR="00327C79">
        <w:t xml:space="preserve">e, enter the required information and click </w:t>
      </w:r>
      <w:r w:rsidR="00261305">
        <w:rPr>
          <w:noProof/>
        </w:rPr>
        <w:drawing>
          <wp:inline distT="0" distB="0" distL="0" distR="0" wp14:anchorId="68BC83CB" wp14:editId="2318EE59">
            <wp:extent cx="400050" cy="1428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00261305">
        <w:t xml:space="preserve"> </w:t>
      </w:r>
      <w:r w:rsidR="00327C79">
        <w:t>at the bottom of the blade.</w:t>
      </w:r>
    </w:p>
    <w:p w14:paraId="3DCC01BA" w14:textId="77777777" w:rsidR="000F3EAA" w:rsidRDefault="00E03145">
      <w:r>
        <w:rPr>
          <w:noProof/>
        </w:rPr>
        <w:drawing>
          <wp:inline distT="0" distB="0" distL="0" distR="0" wp14:anchorId="0E7C84FB" wp14:editId="3E17771A">
            <wp:extent cx="4219575" cy="3714750"/>
            <wp:effectExtent l="0" t="0" r="9525" b="0"/>
            <wp:docPr id="1025931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3">
                      <a:extLst>
                        <a:ext uri="{28A0092B-C50C-407E-A947-70E740481C1C}">
                          <a14:useLocalDpi xmlns:a14="http://schemas.microsoft.com/office/drawing/2010/main" val="0"/>
                        </a:ext>
                      </a:extLst>
                    </a:blip>
                    <a:stretch>
                      <a:fillRect/>
                    </a:stretch>
                  </pic:blipFill>
                  <pic:spPr>
                    <a:xfrm>
                      <a:off x="0" y="0"/>
                      <a:ext cx="4219575" cy="3714750"/>
                    </a:xfrm>
                    <a:prstGeom prst="rect">
                      <a:avLst/>
                    </a:prstGeom>
                  </pic:spPr>
                </pic:pic>
              </a:graphicData>
            </a:graphic>
          </wp:inline>
        </w:drawing>
      </w:r>
    </w:p>
    <w:p w14:paraId="680B70CC" w14:textId="356E23D3" w:rsidR="00F70789" w:rsidRDefault="00F70789" w:rsidP="00F70789">
      <w:pPr>
        <w:pStyle w:val="Heading3"/>
      </w:pPr>
      <w:r>
        <w:t xml:space="preserve">Configure </w:t>
      </w:r>
      <w:r w:rsidR="00BF1809">
        <w:t xml:space="preserve">the </w:t>
      </w:r>
      <w:r>
        <w:t>Load balancing rules</w:t>
      </w:r>
    </w:p>
    <w:p w14:paraId="19F32B63" w14:textId="77777777" w:rsidR="00E621E1" w:rsidRDefault="00E621E1" w:rsidP="00E621E1">
      <w:r w:rsidRPr="00E621E1">
        <w:t xml:space="preserve">Information needed to configure </w:t>
      </w:r>
      <w:r w:rsidR="00A65F3B">
        <w:t>load balancing rules</w:t>
      </w:r>
      <w:r w:rsidRPr="00E621E1">
        <w:t>:</w:t>
      </w:r>
    </w:p>
    <w:p w14:paraId="20D4304F" w14:textId="77777777" w:rsidR="00A65F3B" w:rsidRPr="00E621E1" w:rsidRDefault="00A65F3B" w:rsidP="00E621E1">
      <w:r>
        <w:t>Rule 1:</w:t>
      </w:r>
    </w:p>
    <w:p w14:paraId="074E1B26" w14:textId="77777777" w:rsidR="00E621E1" w:rsidRPr="00E621E1" w:rsidRDefault="00E621E1" w:rsidP="001B3A68">
      <w:pPr>
        <w:spacing w:after="0"/>
      </w:pPr>
      <w:r w:rsidRPr="00E621E1">
        <w:tab/>
        <w:t xml:space="preserve">Name: </w:t>
      </w:r>
      <w:r w:rsidR="00AE65DD">
        <w:rPr>
          <w:b/>
        </w:rPr>
        <w:t>SMB445</w:t>
      </w:r>
    </w:p>
    <w:p w14:paraId="5A74291D" w14:textId="77777777" w:rsidR="00E621E1" w:rsidRDefault="00E621E1" w:rsidP="001B3A68">
      <w:pPr>
        <w:spacing w:after="0"/>
      </w:pPr>
      <w:r w:rsidRPr="00E621E1">
        <w:tab/>
        <w:t>IP version: IPv4</w:t>
      </w:r>
    </w:p>
    <w:p w14:paraId="355A3319" w14:textId="77777777" w:rsidR="004949D7" w:rsidRPr="00E621E1" w:rsidRDefault="004949D7" w:rsidP="001B3A68">
      <w:pPr>
        <w:spacing w:after="0"/>
      </w:pPr>
      <w:r>
        <w:tab/>
        <w:t xml:space="preserve">Frontend IP address: </w:t>
      </w:r>
      <w:r w:rsidRPr="00783FE7">
        <w:rPr>
          <w:b/>
        </w:rPr>
        <w:t>10.10.1</w:t>
      </w:r>
      <w:r w:rsidR="00783FE7" w:rsidRPr="00783FE7">
        <w:rPr>
          <w:i/>
        </w:rPr>
        <w:t>XX</w:t>
      </w:r>
      <w:r w:rsidRPr="00783FE7">
        <w:rPr>
          <w:b/>
        </w:rPr>
        <w:t>.142</w:t>
      </w:r>
    </w:p>
    <w:p w14:paraId="60671FB2" w14:textId="77777777" w:rsidR="00E621E1" w:rsidRPr="00E621E1" w:rsidRDefault="00E621E1" w:rsidP="001B3A68">
      <w:pPr>
        <w:spacing w:after="0"/>
      </w:pPr>
      <w:r w:rsidRPr="00E621E1">
        <w:tab/>
        <w:t xml:space="preserve">Protocol: </w:t>
      </w:r>
      <w:r w:rsidRPr="00E621E1">
        <w:rPr>
          <w:b/>
        </w:rPr>
        <w:t>TCP</w:t>
      </w:r>
    </w:p>
    <w:p w14:paraId="6F37D2CB" w14:textId="77777777" w:rsidR="00E621E1" w:rsidRDefault="00E621E1" w:rsidP="001B3A68">
      <w:pPr>
        <w:spacing w:after="0"/>
        <w:rPr>
          <w:b/>
        </w:rPr>
      </w:pPr>
      <w:r w:rsidRPr="00E621E1">
        <w:tab/>
        <w:t xml:space="preserve">Port: </w:t>
      </w:r>
      <w:r w:rsidRPr="00E621E1">
        <w:rPr>
          <w:b/>
        </w:rPr>
        <w:t>445</w:t>
      </w:r>
    </w:p>
    <w:p w14:paraId="4B9E9B80" w14:textId="77777777" w:rsidR="00E8105C" w:rsidRPr="00E621E1" w:rsidRDefault="00E8105C" w:rsidP="001B3A68">
      <w:pPr>
        <w:spacing w:after="0"/>
      </w:pPr>
      <w:r>
        <w:tab/>
        <w:t xml:space="preserve">Backend port: </w:t>
      </w:r>
      <w:r w:rsidR="003C66C7" w:rsidRPr="00E621E1">
        <w:rPr>
          <w:b/>
        </w:rPr>
        <w:t>445</w:t>
      </w:r>
    </w:p>
    <w:p w14:paraId="1EC04AC1" w14:textId="77777777" w:rsidR="0020171A" w:rsidRDefault="003C66C7" w:rsidP="001B3A68">
      <w:pPr>
        <w:spacing w:after="0"/>
      </w:pPr>
      <w:r>
        <w:lastRenderedPageBreak/>
        <w:tab/>
      </w:r>
      <w:r w:rsidR="0020171A">
        <w:t xml:space="preserve">Backend pool: </w:t>
      </w:r>
      <w:r w:rsidR="0020171A" w:rsidRPr="00212E76">
        <w:rPr>
          <w:b/>
        </w:rPr>
        <w:t>LB-backend</w:t>
      </w:r>
    </w:p>
    <w:p w14:paraId="52008C01" w14:textId="77777777" w:rsidR="003C66C7" w:rsidRDefault="0020171A" w:rsidP="001B3A68">
      <w:pPr>
        <w:spacing w:after="0"/>
      </w:pPr>
      <w:r>
        <w:tab/>
        <w:t>Health probe</w:t>
      </w:r>
      <w:r w:rsidR="00212E76">
        <w:t xml:space="preserve">: </w:t>
      </w:r>
      <w:proofErr w:type="spellStart"/>
      <w:r w:rsidR="00212E76" w:rsidRPr="00F27450">
        <w:rPr>
          <w:b/>
        </w:rPr>
        <w:t>HealthProbe</w:t>
      </w:r>
      <w:proofErr w:type="spellEnd"/>
      <w:r w:rsidR="00212E76" w:rsidRPr="00F27450">
        <w:rPr>
          <w:b/>
        </w:rPr>
        <w:t xml:space="preserve"> (TCP:445)</w:t>
      </w:r>
      <w:r w:rsidR="00E621E1" w:rsidRPr="00E621E1">
        <w:tab/>
      </w:r>
    </w:p>
    <w:p w14:paraId="7A07DD8C" w14:textId="77777777" w:rsidR="00F27450" w:rsidRPr="00E621E1" w:rsidRDefault="00E621E1" w:rsidP="001B3A68">
      <w:pPr>
        <w:ind w:firstLine="720"/>
      </w:pPr>
      <w:r w:rsidRPr="00E621E1">
        <w:t>I</w:t>
      </w:r>
      <w:r w:rsidR="00F27450">
        <w:t>dle timeout (minutes)</w:t>
      </w:r>
      <w:r w:rsidRPr="00E621E1">
        <w:t xml:space="preserve">: </w:t>
      </w:r>
      <w:r w:rsidRPr="00E621E1">
        <w:rPr>
          <w:b/>
        </w:rPr>
        <w:t>15</w:t>
      </w:r>
      <w:r w:rsidRPr="00E621E1">
        <w:t xml:space="preserve"> </w:t>
      </w:r>
    </w:p>
    <w:p w14:paraId="1ACB463D" w14:textId="77777777" w:rsidR="00EB033E" w:rsidRPr="00EB033E" w:rsidRDefault="00EB033E" w:rsidP="00EB033E">
      <w:r w:rsidRPr="00EB033E">
        <w:t xml:space="preserve">Rule </w:t>
      </w:r>
      <w:r w:rsidR="00A246B9">
        <w:t>2</w:t>
      </w:r>
      <w:r w:rsidRPr="00EB033E">
        <w:t>:</w:t>
      </w:r>
    </w:p>
    <w:p w14:paraId="035247BD" w14:textId="77777777" w:rsidR="00EB033E" w:rsidRPr="00EB033E" w:rsidRDefault="00EB033E" w:rsidP="00623ABD">
      <w:pPr>
        <w:spacing w:after="0"/>
      </w:pPr>
      <w:r w:rsidRPr="00EB033E">
        <w:tab/>
        <w:t xml:space="preserve">Name: </w:t>
      </w:r>
      <w:r w:rsidRPr="00EB033E">
        <w:rPr>
          <w:b/>
        </w:rPr>
        <w:t>SMB</w:t>
      </w:r>
      <w:r w:rsidR="00A246B9">
        <w:rPr>
          <w:b/>
        </w:rPr>
        <w:t>137</w:t>
      </w:r>
    </w:p>
    <w:p w14:paraId="0696CC45" w14:textId="77777777" w:rsidR="00EB033E" w:rsidRPr="00EB033E" w:rsidRDefault="00EB033E" w:rsidP="00623ABD">
      <w:pPr>
        <w:spacing w:after="0"/>
      </w:pPr>
      <w:r w:rsidRPr="00EB033E">
        <w:tab/>
        <w:t>IP version: IPv4</w:t>
      </w:r>
    </w:p>
    <w:p w14:paraId="622725CB" w14:textId="77777777" w:rsidR="00EB033E" w:rsidRPr="00EB033E" w:rsidRDefault="00EB033E" w:rsidP="00623ABD">
      <w:pPr>
        <w:spacing w:after="0"/>
      </w:pPr>
      <w:r w:rsidRPr="00EB033E">
        <w:tab/>
        <w:t xml:space="preserve">Frontend IP address: </w:t>
      </w:r>
      <w:r w:rsidRPr="00EB033E">
        <w:rPr>
          <w:b/>
        </w:rPr>
        <w:t>10.10.1</w:t>
      </w:r>
      <w:r w:rsidRPr="00EB033E">
        <w:rPr>
          <w:i/>
        </w:rPr>
        <w:t>XX</w:t>
      </w:r>
      <w:r w:rsidRPr="00EB033E">
        <w:rPr>
          <w:b/>
        </w:rPr>
        <w:t>.142</w:t>
      </w:r>
    </w:p>
    <w:p w14:paraId="12E1CC75" w14:textId="77777777" w:rsidR="00EB033E" w:rsidRPr="00EB033E" w:rsidRDefault="00EB033E" w:rsidP="00623ABD">
      <w:pPr>
        <w:spacing w:after="0"/>
      </w:pPr>
      <w:r w:rsidRPr="00EB033E">
        <w:tab/>
        <w:t xml:space="preserve">Protocol: </w:t>
      </w:r>
      <w:r w:rsidRPr="00EB033E">
        <w:rPr>
          <w:b/>
        </w:rPr>
        <w:t>TCP</w:t>
      </w:r>
    </w:p>
    <w:p w14:paraId="7B6D6863" w14:textId="77777777" w:rsidR="00EB033E" w:rsidRPr="00EB033E" w:rsidRDefault="00EB033E" w:rsidP="00623ABD">
      <w:pPr>
        <w:spacing w:after="0"/>
        <w:rPr>
          <w:b/>
        </w:rPr>
      </w:pPr>
      <w:r w:rsidRPr="00EB033E">
        <w:tab/>
        <w:t xml:space="preserve">Port: </w:t>
      </w:r>
      <w:r w:rsidR="007A3726">
        <w:rPr>
          <w:b/>
        </w:rPr>
        <w:t>137</w:t>
      </w:r>
    </w:p>
    <w:p w14:paraId="2F4A8D89" w14:textId="77777777" w:rsidR="00EB033E" w:rsidRPr="00EB033E" w:rsidRDefault="00EB033E" w:rsidP="00623ABD">
      <w:pPr>
        <w:spacing w:after="0"/>
      </w:pPr>
      <w:r w:rsidRPr="00EB033E">
        <w:tab/>
        <w:t xml:space="preserve">Backend port: </w:t>
      </w:r>
      <w:r w:rsidR="007A3726">
        <w:rPr>
          <w:b/>
        </w:rPr>
        <w:t>137</w:t>
      </w:r>
    </w:p>
    <w:p w14:paraId="5A248614" w14:textId="77777777" w:rsidR="00EB033E" w:rsidRPr="00EB033E" w:rsidRDefault="00EB033E" w:rsidP="00623ABD">
      <w:pPr>
        <w:spacing w:after="0"/>
      </w:pPr>
      <w:r w:rsidRPr="00EB033E">
        <w:tab/>
        <w:t xml:space="preserve">Backend pool: </w:t>
      </w:r>
      <w:r w:rsidRPr="00EB033E">
        <w:rPr>
          <w:b/>
        </w:rPr>
        <w:t>LB-backend</w:t>
      </w:r>
    </w:p>
    <w:p w14:paraId="463887C7" w14:textId="77777777" w:rsidR="00EB033E" w:rsidRPr="00EB033E" w:rsidRDefault="00EB033E" w:rsidP="00623ABD">
      <w:pPr>
        <w:spacing w:after="0"/>
      </w:pPr>
      <w:r w:rsidRPr="00EB033E">
        <w:tab/>
        <w:t xml:space="preserve">Health probe: </w:t>
      </w:r>
      <w:proofErr w:type="spellStart"/>
      <w:r w:rsidRPr="00EB033E">
        <w:rPr>
          <w:b/>
        </w:rPr>
        <w:t>HealthProbe</w:t>
      </w:r>
      <w:proofErr w:type="spellEnd"/>
      <w:r w:rsidRPr="00EB033E">
        <w:rPr>
          <w:b/>
        </w:rPr>
        <w:t xml:space="preserve"> (TCP:445)</w:t>
      </w:r>
      <w:r w:rsidRPr="00EB033E">
        <w:tab/>
      </w:r>
    </w:p>
    <w:p w14:paraId="01BDC752" w14:textId="77777777" w:rsidR="00EB033E" w:rsidRPr="00EB033E" w:rsidRDefault="00EB033E" w:rsidP="00A246B9">
      <w:pPr>
        <w:ind w:firstLine="720"/>
      </w:pPr>
      <w:r w:rsidRPr="00EB033E">
        <w:t xml:space="preserve">Idle timeout (minutes): </w:t>
      </w:r>
      <w:r w:rsidRPr="00EB033E">
        <w:rPr>
          <w:b/>
        </w:rPr>
        <w:t>15</w:t>
      </w:r>
      <w:r w:rsidRPr="00EB033E">
        <w:t xml:space="preserve"> </w:t>
      </w:r>
    </w:p>
    <w:p w14:paraId="68944916" w14:textId="77777777" w:rsidR="00A246B9" w:rsidRPr="00A246B9" w:rsidRDefault="00A246B9" w:rsidP="00A246B9">
      <w:r w:rsidRPr="00A246B9">
        <w:t xml:space="preserve">Rule </w:t>
      </w:r>
      <w:r>
        <w:t>3</w:t>
      </w:r>
      <w:r w:rsidRPr="00A246B9">
        <w:t>:</w:t>
      </w:r>
    </w:p>
    <w:p w14:paraId="1BC4C8F5" w14:textId="77777777" w:rsidR="00A246B9" w:rsidRPr="00A246B9" w:rsidRDefault="00A246B9" w:rsidP="00623ABD">
      <w:pPr>
        <w:spacing w:after="0"/>
      </w:pPr>
      <w:r w:rsidRPr="00A246B9">
        <w:tab/>
        <w:t xml:space="preserve">Name: </w:t>
      </w:r>
      <w:r w:rsidRPr="00A246B9">
        <w:rPr>
          <w:b/>
        </w:rPr>
        <w:t>SMB</w:t>
      </w:r>
      <w:r>
        <w:rPr>
          <w:b/>
        </w:rPr>
        <w:t>139</w:t>
      </w:r>
    </w:p>
    <w:p w14:paraId="675E2210" w14:textId="77777777" w:rsidR="00A246B9" w:rsidRPr="00A246B9" w:rsidRDefault="00A246B9" w:rsidP="00623ABD">
      <w:pPr>
        <w:spacing w:after="0"/>
      </w:pPr>
      <w:r w:rsidRPr="00A246B9">
        <w:tab/>
        <w:t>IP version: IPv4</w:t>
      </w:r>
    </w:p>
    <w:p w14:paraId="214DAF75" w14:textId="77777777" w:rsidR="00A246B9" w:rsidRPr="00A246B9" w:rsidRDefault="00A246B9" w:rsidP="00623ABD">
      <w:pPr>
        <w:spacing w:after="0"/>
      </w:pPr>
      <w:r w:rsidRPr="00A246B9">
        <w:tab/>
        <w:t xml:space="preserve">Frontend IP address: </w:t>
      </w:r>
      <w:r w:rsidRPr="00A246B9">
        <w:rPr>
          <w:b/>
        </w:rPr>
        <w:t>10.10.1</w:t>
      </w:r>
      <w:r w:rsidRPr="00A246B9">
        <w:rPr>
          <w:i/>
        </w:rPr>
        <w:t>XX</w:t>
      </w:r>
      <w:r w:rsidRPr="00A246B9">
        <w:rPr>
          <w:b/>
        </w:rPr>
        <w:t>.142</w:t>
      </w:r>
    </w:p>
    <w:p w14:paraId="3C50E7B5" w14:textId="77777777" w:rsidR="00A246B9" w:rsidRPr="00A246B9" w:rsidRDefault="00A246B9" w:rsidP="00623ABD">
      <w:pPr>
        <w:spacing w:after="0"/>
      </w:pPr>
      <w:r w:rsidRPr="00A246B9">
        <w:tab/>
        <w:t xml:space="preserve">Protocol: </w:t>
      </w:r>
      <w:r w:rsidRPr="00A246B9">
        <w:rPr>
          <w:b/>
        </w:rPr>
        <w:t>TCP</w:t>
      </w:r>
    </w:p>
    <w:p w14:paraId="06D5DA2F" w14:textId="77777777" w:rsidR="00A246B9" w:rsidRPr="00A246B9" w:rsidRDefault="00A246B9" w:rsidP="00623ABD">
      <w:pPr>
        <w:spacing w:after="0"/>
        <w:rPr>
          <w:b/>
        </w:rPr>
      </w:pPr>
      <w:r w:rsidRPr="00A246B9">
        <w:tab/>
        <w:t xml:space="preserve">Port: </w:t>
      </w:r>
      <w:r w:rsidR="007A3726">
        <w:rPr>
          <w:b/>
        </w:rPr>
        <w:t>139</w:t>
      </w:r>
    </w:p>
    <w:p w14:paraId="551FDEDE" w14:textId="77777777" w:rsidR="00A246B9" w:rsidRPr="00A246B9" w:rsidRDefault="00A246B9" w:rsidP="00623ABD">
      <w:pPr>
        <w:spacing w:after="0"/>
      </w:pPr>
      <w:r w:rsidRPr="00A246B9">
        <w:tab/>
        <w:t xml:space="preserve">Backend port: </w:t>
      </w:r>
      <w:r w:rsidR="007A3726">
        <w:rPr>
          <w:b/>
        </w:rPr>
        <w:t>139</w:t>
      </w:r>
    </w:p>
    <w:p w14:paraId="42B5C16A" w14:textId="77777777" w:rsidR="00A246B9" w:rsidRPr="00A246B9" w:rsidRDefault="00A246B9" w:rsidP="00623ABD">
      <w:pPr>
        <w:spacing w:after="0"/>
      </w:pPr>
      <w:r w:rsidRPr="00A246B9">
        <w:tab/>
        <w:t xml:space="preserve">Backend pool: </w:t>
      </w:r>
      <w:r w:rsidRPr="00A246B9">
        <w:rPr>
          <w:b/>
        </w:rPr>
        <w:t>LB-backend</w:t>
      </w:r>
    </w:p>
    <w:p w14:paraId="51C9E662" w14:textId="77777777" w:rsidR="00A246B9" w:rsidRPr="00A246B9" w:rsidRDefault="00A246B9" w:rsidP="00623ABD">
      <w:pPr>
        <w:spacing w:after="0"/>
      </w:pPr>
      <w:r w:rsidRPr="00A246B9">
        <w:tab/>
        <w:t xml:space="preserve">Health probe: </w:t>
      </w:r>
      <w:proofErr w:type="spellStart"/>
      <w:r w:rsidRPr="00A246B9">
        <w:rPr>
          <w:b/>
        </w:rPr>
        <w:t>HealthProbe</w:t>
      </w:r>
      <w:proofErr w:type="spellEnd"/>
      <w:r w:rsidRPr="00A246B9">
        <w:rPr>
          <w:b/>
        </w:rPr>
        <w:t xml:space="preserve"> (TCP:445)</w:t>
      </w:r>
      <w:r w:rsidRPr="00A246B9">
        <w:tab/>
      </w:r>
    </w:p>
    <w:p w14:paraId="6D09E1BA" w14:textId="184349EB" w:rsidR="00E621E1" w:rsidRPr="00E621E1" w:rsidRDefault="7DC1936A" w:rsidP="7DC1936A">
      <w:pPr>
        <w:ind w:firstLine="720"/>
      </w:pPr>
      <w:r>
        <w:t xml:space="preserve">Idle timeout (minutes): </w:t>
      </w:r>
      <w:r w:rsidRPr="7DC1936A">
        <w:rPr>
          <w:b/>
          <w:bCs/>
        </w:rPr>
        <w:t>15</w:t>
      </w:r>
      <w:r>
        <w:t xml:space="preserve"> </w:t>
      </w:r>
    </w:p>
    <w:p w14:paraId="2F25859F" w14:textId="124353E5" w:rsidR="00E621E1" w:rsidRPr="00E621E1" w:rsidRDefault="00E621E1" w:rsidP="00E621E1">
      <w:r w:rsidRPr="00E621E1">
        <w:t xml:space="preserve">On the Load Balancer blade, click  </w:t>
      </w:r>
      <w:r w:rsidR="00453556">
        <w:rPr>
          <w:noProof/>
        </w:rPr>
        <w:drawing>
          <wp:inline distT="0" distB="0" distL="0" distR="0" wp14:anchorId="272EBDA9" wp14:editId="472EC18E">
            <wp:extent cx="1066800" cy="1428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66800" cy="142875"/>
                    </a:xfrm>
                    <a:prstGeom prst="rect">
                      <a:avLst/>
                    </a:prstGeom>
                  </pic:spPr>
                </pic:pic>
              </a:graphicData>
            </a:graphic>
          </wp:inline>
        </w:drawing>
      </w:r>
      <w:r w:rsidRPr="00E621E1">
        <w:t xml:space="preserve"> on the left navigation pane. </w:t>
      </w:r>
      <w:r w:rsidR="00C96989">
        <w:t>Click</w:t>
      </w:r>
      <w:r w:rsidRPr="00E621E1">
        <w:t xml:space="preserve">  </w:t>
      </w:r>
      <w:r w:rsidRPr="00E621E1">
        <w:rPr>
          <w:noProof/>
        </w:rPr>
        <w:drawing>
          <wp:inline distT="0" distB="0" distL="0" distR="0" wp14:anchorId="67C43129" wp14:editId="6C9EE428">
            <wp:extent cx="457200" cy="171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Pr="00E621E1">
        <w:t xml:space="preserve"> at the top of the pane. On </w:t>
      </w:r>
      <w:r w:rsidR="220E26D8" w:rsidRPr="00E621E1">
        <w:t xml:space="preserve">the </w:t>
      </w:r>
      <w:r w:rsidRPr="220E26D8">
        <w:rPr>
          <w:i/>
        </w:rPr>
        <w:t xml:space="preserve">Add </w:t>
      </w:r>
      <w:r w:rsidR="00910018" w:rsidRPr="220E26D8">
        <w:rPr>
          <w:i/>
        </w:rPr>
        <w:t>load balancing rule</w:t>
      </w:r>
      <w:r w:rsidRPr="00E621E1">
        <w:t xml:space="preserve"> blade, enter the required information</w:t>
      </w:r>
      <w:r w:rsidR="003E4561">
        <w:t xml:space="preserve"> for each rule</w:t>
      </w:r>
      <w:r w:rsidRPr="00E621E1">
        <w:t xml:space="preserve"> and click </w:t>
      </w:r>
      <w:r w:rsidRPr="00E621E1">
        <w:rPr>
          <w:noProof/>
        </w:rPr>
        <w:drawing>
          <wp:inline distT="0" distB="0" distL="0" distR="0" wp14:anchorId="26A3D2CF" wp14:editId="75DB27D6">
            <wp:extent cx="400050" cy="1428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Pr="00E621E1">
        <w:t xml:space="preserve"> at the bottom of the blade.</w:t>
      </w:r>
    </w:p>
    <w:p w14:paraId="4D83F1B6" w14:textId="7D058116" w:rsidR="00CC5E0E" w:rsidRDefault="00665F53">
      <w:r>
        <w:rPr>
          <w:noProof/>
        </w:rPr>
        <w:lastRenderedPageBreak/>
        <w:drawing>
          <wp:inline distT="0" distB="0" distL="0" distR="0" wp14:anchorId="7394385F" wp14:editId="184389A1">
            <wp:extent cx="4181475" cy="54959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1475" cy="5495925"/>
                    </a:xfrm>
                    <a:prstGeom prst="rect">
                      <a:avLst/>
                    </a:prstGeom>
                  </pic:spPr>
                </pic:pic>
              </a:graphicData>
            </a:graphic>
          </wp:inline>
        </w:drawing>
      </w:r>
    </w:p>
    <w:p w14:paraId="59DCC1DC" w14:textId="77777777" w:rsidR="00B84093" w:rsidRDefault="00B84093"/>
    <w:p w14:paraId="05060099" w14:textId="77777777" w:rsidR="007B4F9A" w:rsidRDefault="009158F4">
      <w:r>
        <w:rPr>
          <w:noProof/>
        </w:rPr>
        <w:lastRenderedPageBreak/>
        <w:drawing>
          <wp:inline distT="0" distB="0" distL="0" distR="0" wp14:anchorId="7203955D" wp14:editId="0E86139D">
            <wp:extent cx="4210050" cy="5457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0050" cy="5457825"/>
                    </a:xfrm>
                    <a:prstGeom prst="rect">
                      <a:avLst/>
                    </a:prstGeom>
                  </pic:spPr>
                </pic:pic>
              </a:graphicData>
            </a:graphic>
          </wp:inline>
        </w:drawing>
      </w:r>
    </w:p>
    <w:p w14:paraId="5251A1BB" w14:textId="77777777" w:rsidR="009158F4" w:rsidRDefault="00533C5F">
      <w:r>
        <w:rPr>
          <w:noProof/>
        </w:rPr>
        <w:lastRenderedPageBreak/>
        <w:drawing>
          <wp:inline distT="0" distB="0" distL="0" distR="0" wp14:anchorId="48AB2735" wp14:editId="690BE66E">
            <wp:extent cx="4219575" cy="55054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9575" cy="5505450"/>
                    </a:xfrm>
                    <a:prstGeom prst="rect">
                      <a:avLst/>
                    </a:prstGeom>
                  </pic:spPr>
                </pic:pic>
              </a:graphicData>
            </a:graphic>
          </wp:inline>
        </w:drawing>
      </w:r>
    </w:p>
    <w:p w14:paraId="20B66CF6" w14:textId="3C45B9E5" w:rsidR="00202D11" w:rsidRPr="00202D11" w:rsidRDefault="00202D11" w:rsidP="00385E04">
      <w:pPr>
        <w:pStyle w:val="Heading2"/>
      </w:pPr>
      <w:r w:rsidRPr="00202D11">
        <w:t xml:space="preserve">Create </w:t>
      </w:r>
      <w:r w:rsidR="00BF1809">
        <w:t xml:space="preserve">a </w:t>
      </w:r>
      <w:r w:rsidR="00146D38">
        <w:t>Virtual machine scale set</w:t>
      </w:r>
    </w:p>
    <w:p w14:paraId="117ECDAC" w14:textId="77777777" w:rsidR="00202D11" w:rsidRPr="00202D11" w:rsidRDefault="00202D11" w:rsidP="00202D11">
      <w:r w:rsidRPr="00202D11">
        <w:t xml:space="preserve">Information needed to create </w:t>
      </w:r>
      <w:r w:rsidR="0010795A">
        <w:t>the</w:t>
      </w:r>
      <w:r w:rsidR="00161AD5">
        <w:t xml:space="preserve"> create virtual machine scale set </w:t>
      </w:r>
      <w:r w:rsidR="00161AD5" w:rsidRPr="00161AD5">
        <w:t>(for the fields not mentioned below, default value is preferred)</w:t>
      </w:r>
      <w:r w:rsidRPr="00202D11">
        <w:t>.</w:t>
      </w:r>
    </w:p>
    <w:p w14:paraId="48A4EAB8" w14:textId="77777777" w:rsidR="00202D11" w:rsidRPr="00202D11" w:rsidRDefault="00202D11" w:rsidP="000F2708">
      <w:pPr>
        <w:spacing w:after="0"/>
      </w:pPr>
      <w:r w:rsidRPr="00202D11">
        <w:tab/>
      </w:r>
      <w:r w:rsidR="0020080C">
        <w:t>Virtual machine scale set name</w:t>
      </w:r>
      <w:r w:rsidRPr="00202D11">
        <w:t xml:space="preserve">: </w:t>
      </w:r>
      <w:r w:rsidRPr="00202D11">
        <w:rPr>
          <w:b/>
        </w:rPr>
        <w:t>Spoke01</w:t>
      </w:r>
      <w:r w:rsidR="002B6133">
        <w:rPr>
          <w:b/>
        </w:rPr>
        <w:t>VM</w:t>
      </w:r>
    </w:p>
    <w:p w14:paraId="79CD6743" w14:textId="77777777" w:rsidR="00202D11" w:rsidRDefault="00202D11" w:rsidP="000F2708">
      <w:pPr>
        <w:spacing w:after="0"/>
      </w:pPr>
      <w:r w:rsidRPr="00202D11">
        <w:tab/>
      </w:r>
      <w:r w:rsidR="002312E7">
        <w:t xml:space="preserve">Operating system disk image: </w:t>
      </w:r>
      <w:r w:rsidR="002312E7" w:rsidRPr="000F2708">
        <w:rPr>
          <w:b/>
        </w:rPr>
        <w:t>Windows Server 2016 Datacenter</w:t>
      </w:r>
    </w:p>
    <w:p w14:paraId="57FF6E0C" w14:textId="77777777" w:rsidR="00AF4D3F" w:rsidRPr="00AF4D3F" w:rsidRDefault="00AF4D3F" w:rsidP="000F2708">
      <w:pPr>
        <w:spacing w:after="0"/>
      </w:pPr>
      <w:r w:rsidRPr="00AF4D3F">
        <w:tab/>
        <w:t xml:space="preserve">Subscription: </w:t>
      </w:r>
      <w:r w:rsidRPr="00AF4D3F">
        <w:rPr>
          <w:b/>
        </w:rPr>
        <w:t>Virtual Data Center Workshop</w:t>
      </w:r>
    </w:p>
    <w:p w14:paraId="7D2DB42C" w14:textId="77777777" w:rsidR="00AF4D3F" w:rsidRPr="00AF4D3F" w:rsidRDefault="00AF4D3F" w:rsidP="000F2708">
      <w:pPr>
        <w:spacing w:after="0"/>
      </w:pPr>
      <w:r w:rsidRPr="00AF4D3F">
        <w:tab/>
        <w:t xml:space="preserve">Resource group: </w:t>
      </w:r>
      <w:proofErr w:type="spellStart"/>
      <w:r w:rsidRPr="00AF4D3F">
        <w:rPr>
          <w:b/>
        </w:rPr>
        <w:t>Company</w:t>
      </w:r>
      <w:r w:rsidR="00512718" w:rsidRPr="00512718">
        <w:rPr>
          <w:i/>
        </w:rPr>
        <w:t>XX</w:t>
      </w:r>
      <w:proofErr w:type="spellEnd"/>
    </w:p>
    <w:p w14:paraId="5D65F8D0" w14:textId="77777777" w:rsidR="00AF4D3F" w:rsidRDefault="00AF4D3F" w:rsidP="000F2708">
      <w:pPr>
        <w:spacing w:after="0"/>
        <w:rPr>
          <w:b/>
        </w:rPr>
      </w:pPr>
      <w:r w:rsidRPr="00AF4D3F">
        <w:tab/>
        <w:t xml:space="preserve">Location: </w:t>
      </w:r>
      <w:r w:rsidRPr="00AF4D3F">
        <w:rPr>
          <w:b/>
        </w:rPr>
        <w:t>East US</w:t>
      </w:r>
    </w:p>
    <w:p w14:paraId="2C073515" w14:textId="77777777" w:rsidR="00876CAB" w:rsidRPr="00876CAB" w:rsidRDefault="00876CAB" w:rsidP="000F2708">
      <w:pPr>
        <w:spacing w:after="0"/>
        <w:ind w:firstLine="720"/>
        <w:rPr>
          <w:b/>
        </w:rPr>
      </w:pPr>
      <w:r w:rsidRPr="00876CAB">
        <w:t xml:space="preserve">Username: </w:t>
      </w:r>
      <w:proofErr w:type="spellStart"/>
      <w:r w:rsidRPr="00876CAB">
        <w:rPr>
          <w:b/>
        </w:rPr>
        <w:t>Student</w:t>
      </w:r>
      <w:r w:rsidRPr="00876CAB">
        <w:rPr>
          <w:i/>
        </w:rPr>
        <w:t>XXX</w:t>
      </w:r>
      <w:proofErr w:type="spellEnd"/>
    </w:p>
    <w:p w14:paraId="2B8C2139" w14:textId="77777777" w:rsidR="00876CAB" w:rsidRPr="00876CAB" w:rsidRDefault="00876CAB" w:rsidP="000F2708">
      <w:pPr>
        <w:spacing w:after="0"/>
        <w:ind w:firstLine="720"/>
      </w:pPr>
      <w:r w:rsidRPr="00876CAB">
        <w:lastRenderedPageBreak/>
        <w:t>Password: (if haven’t noted, see “Accessing Azure Key Vault”, at the beginning of this document).</w:t>
      </w:r>
    </w:p>
    <w:p w14:paraId="39E36332" w14:textId="77777777" w:rsidR="00B87142" w:rsidRDefault="00A25C9B" w:rsidP="000F2708">
      <w:pPr>
        <w:spacing w:after="0"/>
      </w:pPr>
      <w:r>
        <w:tab/>
        <w:t xml:space="preserve">Instance count: </w:t>
      </w:r>
      <w:r w:rsidRPr="00A25C9B">
        <w:rPr>
          <w:b/>
        </w:rPr>
        <w:t>2</w:t>
      </w:r>
    </w:p>
    <w:p w14:paraId="636146AF" w14:textId="77777777" w:rsidR="003F32B1" w:rsidRPr="00876CAB" w:rsidRDefault="00A25C9B" w:rsidP="000F2708">
      <w:pPr>
        <w:spacing w:after="0"/>
      </w:pPr>
      <w:r>
        <w:tab/>
        <w:t xml:space="preserve">Instance size: </w:t>
      </w:r>
      <w:r w:rsidR="003F32B1" w:rsidRPr="00876CAB">
        <w:t xml:space="preserve"> </w:t>
      </w:r>
      <w:r w:rsidR="003F32B1" w:rsidRPr="00876CAB">
        <w:rPr>
          <w:b/>
        </w:rPr>
        <w:t>A4</w:t>
      </w:r>
      <w:r w:rsidR="008C1412">
        <w:rPr>
          <w:b/>
        </w:rPr>
        <w:t>_</w:t>
      </w:r>
      <w:r w:rsidR="003F32B1" w:rsidRPr="00876CAB">
        <w:rPr>
          <w:b/>
        </w:rPr>
        <w:t>v2</w:t>
      </w:r>
      <w:r w:rsidR="008C1412">
        <w:rPr>
          <w:b/>
        </w:rPr>
        <w:t xml:space="preserve"> (4 vCPUs, 8 GB)</w:t>
      </w:r>
      <w:r w:rsidR="003F32B1" w:rsidRPr="00876CAB">
        <w:t xml:space="preserve"> </w:t>
      </w:r>
    </w:p>
    <w:p w14:paraId="25E19964" w14:textId="77777777" w:rsidR="00AF4D3F" w:rsidRDefault="008C1412" w:rsidP="000F2708">
      <w:pPr>
        <w:spacing w:after="0"/>
      </w:pPr>
      <w:r>
        <w:tab/>
        <w:t xml:space="preserve">Deploy as low priority: </w:t>
      </w:r>
      <w:r w:rsidRPr="00627000">
        <w:rPr>
          <w:b/>
        </w:rPr>
        <w:t>N</w:t>
      </w:r>
      <w:r w:rsidR="00A0452A">
        <w:rPr>
          <w:b/>
        </w:rPr>
        <w:t>o</w:t>
      </w:r>
    </w:p>
    <w:p w14:paraId="5AC667CB" w14:textId="77777777" w:rsidR="008C1412" w:rsidRDefault="008C1412" w:rsidP="000F2708">
      <w:pPr>
        <w:spacing w:after="0"/>
        <w:rPr>
          <w:b/>
        </w:rPr>
      </w:pPr>
      <w:r>
        <w:tab/>
      </w:r>
      <w:r w:rsidR="00627000">
        <w:t xml:space="preserve">Use managed disks: </w:t>
      </w:r>
      <w:r w:rsidR="00A0452A" w:rsidRPr="00A0452A">
        <w:rPr>
          <w:b/>
        </w:rPr>
        <w:t>Yes</w:t>
      </w:r>
    </w:p>
    <w:p w14:paraId="0888C81E" w14:textId="77777777" w:rsidR="00D52CA3" w:rsidRPr="00202D11" w:rsidRDefault="00D52CA3" w:rsidP="000F2708">
      <w:pPr>
        <w:spacing w:after="0"/>
      </w:pPr>
      <w:r>
        <w:tab/>
      </w:r>
      <w:proofErr w:type="spellStart"/>
      <w:r w:rsidR="009E346D">
        <w:t>Autoscale</w:t>
      </w:r>
      <w:proofErr w:type="spellEnd"/>
      <w:r w:rsidR="009E346D">
        <w:t xml:space="preserve">: </w:t>
      </w:r>
      <w:r w:rsidR="009E346D" w:rsidRPr="009E346D">
        <w:rPr>
          <w:b/>
        </w:rPr>
        <w:t>Disabled</w:t>
      </w:r>
    </w:p>
    <w:p w14:paraId="0271D38F" w14:textId="77777777" w:rsidR="00202D11" w:rsidRPr="00202D11" w:rsidRDefault="00202D11" w:rsidP="000F2708">
      <w:pPr>
        <w:spacing w:after="0"/>
      </w:pPr>
      <w:r w:rsidRPr="00202D11">
        <w:tab/>
        <w:t xml:space="preserve">SKU: </w:t>
      </w:r>
      <w:r w:rsidRPr="00202D11">
        <w:rPr>
          <w:b/>
        </w:rPr>
        <w:t>Basic</w:t>
      </w:r>
    </w:p>
    <w:p w14:paraId="63CDD250" w14:textId="77777777" w:rsidR="00202D11" w:rsidRPr="00202D11" w:rsidRDefault="00202D11" w:rsidP="000F2708">
      <w:pPr>
        <w:spacing w:after="0"/>
      </w:pPr>
      <w:r w:rsidRPr="00202D11">
        <w:tab/>
        <w:t xml:space="preserve">Virtual network: </w:t>
      </w:r>
      <w:r w:rsidRPr="00202D11">
        <w:rPr>
          <w:b/>
        </w:rPr>
        <w:t>Spoke01-VNet01</w:t>
      </w:r>
    </w:p>
    <w:p w14:paraId="6A0A3E33" w14:textId="77777777" w:rsidR="00202D11" w:rsidRPr="00202D11" w:rsidRDefault="00202D11" w:rsidP="000F2708">
      <w:pPr>
        <w:spacing w:after="0"/>
      </w:pPr>
      <w:r w:rsidRPr="00202D11">
        <w:tab/>
        <w:t xml:space="preserve">Subnet: </w:t>
      </w:r>
      <w:r w:rsidRPr="00202D11">
        <w:rPr>
          <w:b/>
        </w:rPr>
        <w:t>Tenant</w:t>
      </w:r>
    </w:p>
    <w:p w14:paraId="26011407" w14:textId="77777777" w:rsidR="00202D11" w:rsidRPr="00202D11" w:rsidRDefault="00202D11" w:rsidP="000F2708">
      <w:pPr>
        <w:spacing w:after="0"/>
      </w:pPr>
      <w:r w:rsidRPr="00202D11">
        <w:tab/>
        <w:t xml:space="preserve">IP address assignment: </w:t>
      </w:r>
      <w:r w:rsidRPr="00202D11">
        <w:rPr>
          <w:b/>
        </w:rPr>
        <w:t>Static</w:t>
      </w:r>
    </w:p>
    <w:p w14:paraId="126A20CB" w14:textId="77777777" w:rsidR="00202D11" w:rsidRPr="00202D11" w:rsidRDefault="00202D11" w:rsidP="00202D11">
      <w:r w:rsidRPr="00202D11">
        <w:tab/>
        <w:t xml:space="preserve">Private IP address: </w:t>
      </w:r>
      <w:r w:rsidRPr="00202D11">
        <w:rPr>
          <w:b/>
        </w:rPr>
        <w:t>10.10.125.142</w:t>
      </w:r>
    </w:p>
    <w:p w14:paraId="0C78D3D5" w14:textId="7C84621D" w:rsidR="00732B34" w:rsidRDefault="00202D11" w:rsidP="00202D11">
      <w:r w:rsidRPr="00202D11">
        <w:t xml:space="preserve">On your base blade, click </w:t>
      </w:r>
      <w:r>
        <w:rPr>
          <w:noProof/>
        </w:rPr>
        <w:drawing>
          <wp:inline distT="0" distB="0" distL="0" distR="0" wp14:anchorId="25B39E7F" wp14:editId="0D29115A">
            <wp:extent cx="457200" cy="171450"/>
            <wp:effectExtent l="0" t="0" r="0" b="0"/>
            <wp:docPr id="18734578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rsidRPr="00202D11">
        <w:t xml:space="preserve"> at the top. On the </w:t>
      </w:r>
      <w:r w:rsidRPr="3AEE5780">
        <w:rPr>
          <w:i/>
        </w:rPr>
        <w:t>Everything</w:t>
      </w:r>
      <w:r w:rsidRPr="00202D11">
        <w:t xml:space="preserve"> blade, </w:t>
      </w:r>
      <w:r w:rsidR="00385E04">
        <w:t xml:space="preserve">start </w:t>
      </w:r>
      <w:r w:rsidRPr="00202D11">
        <w:t>typ</w:t>
      </w:r>
      <w:r w:rsidR="00385E04">
        <w:t>ing “virtual machine scale set”</w:t>
      </w:r>
      <w:r w:rsidRPr="00202D11">
        <w:t xml:space="preserve"> on the search bar at the top and choose </w:t>
      </w:r>
      <w:r w:rsidR="00715184" w:rsidRPr="7D55F4C5">
        <w:rPr>
          <w:i/>
        </w:rPr>
        <w:t>Virtual machine scale set</w:t>
      </w:r>
      <w:r w:rsidRPr="00202D11">
        <w:t xml:space="preserve">. This </w:t>
      </w:r>
      <w:r w:rsidR="00715184">
        <w:t>will</w:t>
      </w:r>
      <w:r w:rsidRPr="00202D11">
        <w:t xml:space="preserve"> open the </w:t>
      </w:r>
      <w:r w:rsidR="00715184" w:rsidRPr="006E6C4C">
        <w:rPr>
          <w:i/>
        </w:rPr>
        <w:t>Virtual machine scale set</w:t>
      </w:r>
      <w:r w:rsidRPr="006E6C4C">
        <w:rPr>
          <w:i/>
        </w:rPr>
        <w:t xml:space="preserve"> introduction</w:t>
      </w:r>
      <w:r w:rsidRPr="00202D11">
        <w:t xml:space="preserve"> blade. Click  </w:t>
      </w:r>
      <w:r>
        <w:rPr>
          <w:noProof/>
        </w:rPr>
        <w:drawing>
          <wp:inline distT="0" distB="0" distL="0" distR="0" wp14:anchorId="0894036C" wp14:editId="37760870">
            <wp:extent cx="504825" cy="145458"/>
            <wp:effectExtent l="0" t="0" r="0" b="6985"/>
            <wp:docPr id="2068907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rsidRPr="00202D11">
        <w:t xml:space="preserve">  button at the end of the blade. </w:t>
      </w:r>
    </w:p>
    <w:p w14:paraId="12633BD1" w14:textId="77777777" w:rsidR="00D30C93" w:rsidRDefault="00732B34" w:rsidP="00202D11">
      <w:r>
        <w:rPr>
          <w:noProof/>
        </w:rPr>
        <w:lastRenderedPageBreak/>
        <w:drawing>
          <wp:inline distT="0" distB="0" distL="0" distR="0" wp14:anchorId="00264FB2" wp14:editId="58CC0C2C">
            <wp:extent cx="4210050" cy="4943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0050" cy="4943475"/>
                    </a:xfrm>
                    <a:prstGeom prst="rect">
                      <a:avLst/>
                    </a:prstGeom>
                  </pic:spPr>
                </pic:pic>
              </a:graphicData>
            </a:graphic>
          </wp:inline>
        </w:drawing>
      </w:r>
    </w:p>
    <w:p w14:paraId="03FA8590" w14:textId="68535911" w:rsidR="00CC5E0E" w:rsidRDefault="00D30C93" w:rsidP="00202D11">
      <w:r>
        <w:t xml:space="preserve">On the </w:t>
      </w:r>
      <w:r w:rsidRPr="7D55F4C5">
        <w:rPr>
          <w:i/>
        </w:rPr>
        <w:t>Create virtual machine scale set</w:t>
      </w:r>
      <w:r>
        <w:t xml:space="preserve"> blade, enter the required information and click </w:t>
      </w:r>
      <w:r>
        <w:rPr>
          <w:noProof/>
        </w:rPr>
        <w:drawing>
          <wp:inline distT="0" distB="0" distL="0" distR="0" wp14:anchorId="26FBC9C8" wp14:editId="262281F6">
            <wp:extent cx="504825" cy="145458"/>
            <wp:effectExtent l="0" t="0" r="0" b="6985"/>
            <wp:docPr id="5998855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rsidR="000E3C4B" w:rsidRPr="000E3C4B">
        <w:t xml:space="preserve"> at the end of the blade. </w:t>
      </w:r>
      <w:r w:rsidR="00CC5E0E">
        <w:br w:type="page"/>
      </w:r>
    </w:p>
    <w:p w14:paraId="3CE2A77A" w14:textId="77777777" w:rsidR="00CC5E0E" w:rsidRDefault="00D66F21">
      <w:r>
        <w:rPr>
          <w:noProof/>
        </w:rPr>
        <w:lastRenderedPageBreak/>
        <w:drawing>
          <wp:inline distT="0" distB="0" distL="0" distR="0" wp14:anchorId="47387F9E" wp14:editId="5D8498C7">
            <wp:extent cx="5307965" cy="804672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07965" cy="8046720"/>
                    </a:xfrm>
                    <a:prstGeom prst="rect">
                      <a:avLst/>
                    </a:prstGeom>
                  </pic:spPr>
                </pic:pic>
              </a:graphicData>
            </a:graphic>
          </wp:inline>
        </w:drawing>
      </w:r>
    </w:p>
    <w:p w14:paraId="4D2AB80B" w14:textId="0F5E7C39" w:rsidR="00A04484" w:rsidRDefault="7DC1936A" w:rsidP="7DC1936A">
      <w:pPr>
        <w:pStyle w:val="Heading3"/>
      </w:pPr>
      <w:r>
        <w:lastRenderedPageBreak/>
        <w:t>Post deploy configuration</w:t>
      </w:r>
    </w:p>
    <w:p w14:paraId="7AE36F49" w14:textId="77777777" w:rsidR="00A04484" w:rsidRDefault="00A04484" w:rsidP="00A04484">
      <w:r>
        <w:t xml:space="preserve">Once the scale set is successfully deployed, on your base blade click </w:t>
      </w:r>
      <w:r w:rsidRPr="00257C41">
        <w:rPr>
          <w:i/>
        </w:rPr>
        <w:t>Spoke01VM</w:t>
      </w:r>
      <w:r>
        <w:t xml:space="preserve"> to open the </w:t>
      </w:r>
      <w:r w:rsidRPr="2FB30BFA">
        <w:rPr>
          <w:i/>
        </w:rPr>
        <w:t>Virtual machine scale set</w:t>
      </w:r>
      <w:r>
        <w:t xml:space="preserve"> blade. </w:t>
      </w:r>
    </w:p>
    <w:p w14:paraId="023135F0" w14:textId="77777777" w:rsidR="00A04484" w:rsidRDefault="00A04484" w:rsidP="00A04484">
      <w:r>
        <w:rPr>
          <w:noProof/>
        </w:rPr>
        <w:drawing>
          <wp:inline distT="0" distB="0" distL="0" distR="0" wp14:anchorId="42E5F5F7" wp14:editId="0B19DF3F">
            <wp:extent cx="5486400" cy="3990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3990975"/>
                    </a:xfrm>
                    <a:prstGeom prst="rect">
                      <a:avLst/>
                    </a:prstGeom>
                  </pic:spPr>
                </pic:pic>
              </a:graphicData>
            </a:graphic>
          </wp:inline>
        </w:drawing>
      </w:r>
    </w:p>
    <w:p w14:paraId="34EEF9C0" w14:textId="0982E56A" w:rsidR="00A04484" w:rsidRDefault="00A04484" w:rsidP="00A04484">
      <w:r w:rsidRPr="00B92C72">
        <w:t xml:space="preserve">On the blade, click </w:t>
      </w:r>
      <w:r>
        <w:rPr>
          <w:noProof/>
        </w:rPr>
        <w:drawing>
          <wp:inline distT="0" distB="0" distL="0" distR="0" wp14:anchorId="7A96378B" wp14:editId="033A2B71">
            <wp:extent cx="885825" cy="190500"/>
            <wp:effectExtent l="0" t="0" r="9525" b="0"/>
            <wp:docPr id="10271498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1">
                      <a:extLst>
                        <a:ext uri="{28A0092B-C50C-407E-A947-70E740481C1C}">
                          <a14:useLocalDpi xmlns:a14="http://schemas.microsoft.com/office/drawing/2010/main" val="0"/>
                        </a:ext>
                      </a:extLst>
                    </a:blip>
                    <a:stretch>
                      <a:fillRect/>
                    </a:stretch>
                  </pic:blipFill>
                  <pic:spPr>
                    <a:xfrm>
                      <a:off x="0" y="0"/>
                      <a:ext cx="885825" cy="190500"/>
                    </a:xfrm>
                    <a:prstGeom prst="rect">
                      <a:avLst/>
                    </a:prstGeom>
                  </pic:spPr>
                </pic:pic>
              </a:graphicData>
            </a:graphic>
          </wp:inline>
        </w:drawing>
      </w:r>
      <w:r>
        <w:t xml:space="preserve">on the left navigation pane.  This will open </w:t>
      </w:r>
      <w:r w:rsidRPr="00627E24">
        <w:rPr>
          <w:i/>
        </w:rPr>
        <w:t>Extensions</w:t>
      </w:r>
      <w:r>
        <w:t xml:space="preserve"> pane. Click </w:t>
      </w:r>
      <w:r>
        <w:rPr>
          <w:noProof/>
        </w:rPr>
        <w:drawing>
          <wp:inline distT="0" distB="0" distL="0" distR="0" wp14:anchorId="2B95766E" wp14:editId="2555D948">
            <wp:extent cx="457200" cy="171450"/>
            <wp:effectExtent l="0" t="0" r="0" b="0"/>
            <wp:docPr id="17902796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 xml:space="preserve">on top of the pane. This will open </w:t>
      </w:r>
      <w:r w:rsidR="2FB30BFA">
        <w:t xml:space="preserve">the </w:t>
      </w:r>
      <w:r w:rsidRPr="00C07E3A">
        <w:rPr>
          <w:i/>
        </w:rPr>
        <w:t>New resource</w:t>
      </w:r>
      <w:r>
        <w:t xml:space="preserve"> blade.</w:t>
      </w:r>
    </w:p>
    <w:p w14:paraId="4EF0121E" w14:textId="5C58872A" w:rsidR="00A04484" w:rsidRDefault="00A04484" w:rsidP="00A04484">
      <w:r>
        <w:rPr>
          <w:noProof/>
        </w:rPr>
        <w:lastRenderedPageBreak/>
        <w:drawing>
          <wp:inline distT="0" distB="0" distL="0" distR="0" wp14:anchorId="652647FA" wp14:editId="64BCCD8B">
            <wp:extent cx="3028950" cy="5153024"/>
            <wp:effectExtent l="0" t="0" r="0" b="9525"/>
            <wp:docPr id="4433588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2">
                      <a:extLst>
                        <a:ext uri="{28A0092B-C50C-407E-A947-70E740481C1C}">
                          <a14:useLocalDpi xmlns:a14="http://schemas.microsoft.com/office/drawing/2010/main" val="0"/>
                        </a:ext>
                      </a:extLst>
                    </a:blip>
                    <a:stretch>
                      <a:fillRect/>
                    </a:stretch>
                  </pic:blipFill>
                  <pic:spPr>
                    <a:xfrm>
                      <a:off x="0" y="0"/>
                      <a:ext cx="3028950" cy="5153024"/>
                    </a:xfrm>
                    <a:prstGeom prst="rect">
                      <a:avLst/>
                    </a:prstGeom>
                  </pic:spPr>
                </pic:pic>
              </a:graphicData>
            </a:graphic>
          </wp:inline>
        </w:drawing>
      </w:r>
    </w:p>
    <w:p w14:paraId="2B900457" w14:textId="19B6DAED" w:rsidR="00A04484" w:rsidRDefault="00A04484" w:rsidP="00A04484">
      <w:r>
        <w:t xml:space="preserve">On the </w:t>
      </w:r>
      <w:r w:rsidRPr="007D3784">
        <w:rPr>
          <w:i/>
        </w:rPr>
        <w:t>New resource</w:t>
      </w:r>
      <w:r w:rsidRPr="007D3784">
        <w:t xml:space="preserve"> blade</w:t>
      </w:r>
      <w:r>
        <w:t xml:space="preserve">, select </w:t>
      </w:r>
      <w:r w:rsidRPr="00801507">
        <w:rPr>
          <w:i/>
        </w:rPr>
        <w:t>Custom Script Extension</w:t>
      </w:r>
      <w:r>
        <w:t>.</w:t>
      </w:r>
      <w:r w:rsidR="00746C00">
        <w:t xml:space="preserve"> </w:t>
      </w:r>
      <w:r>
        <w:t xml:space="preserve">This will open the </w:t>
      </w:r>
      <w:r w:rsidRPr="003A415B">
        <w:rPr>
          <w:i/>
        </w:rPr>
        <w:t>Custom Script Extension</w:t>
      </w:r>
      <w:r>
        <w:t xml:space="preserve"> introduction blade. </w:t>
      </w:r>
      <w:r w:rsidRPr="008F206C">
        <w:t xml:space="preserve">Click  </w:t>
      </w:r>
      <w:r w:rsidRPr="008F206C">
        <w:rPr>
          <w:noProof/>
        </w:rPr>
        <w:drawing>
          <wp:inline distT="0" distB="0" distL="0" distR="0" wp14:anchorId="1DD990A2" wp14:editId="3E8E5F9B">
            <wp:extent cx="504825" cy="145458"/>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8F206C">
        <w:t xml:space="preserve">   at the end of the blade.</w:t>
      </w:r>
      <w:r>
        <w:t xml:space="preserve"> This will open </w:t>
      </w:r>
      <w:r w:rsidR="00987F23">
        <w:t xml:space="preserve">the </w:t>
      </w:r>
      <w:r w:rsidRPr="00CF63D0">
        <w:rPr>
          <w:i/>
        </w:rPr>
        <w:t>Install extension</w:t>
      </w:r>
      <w:r>
        <w:t xml:space="preserve"> blade. In the blade, click </w:t>
      </w:r>
      <w:r>
        <w:rPr>
          <w:noProof/>
        </w:rPr>
        <w:drawing>
          <wp:inline distT="0" distB="0" distL="0" distR="0" wp14:anchorId="76F6A575" wp14:editId="6F3665C6">
            <wp:extent cx="219075" cy="1809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075" cy="180975"/>
                    </a:xfrm>
                    <a:prstGeom prst="rect">
                      <a:avLst/>
                    </a:prstGeom>
                  </pic:spPr>
                </pic:pic>
              </a:graphicData>
            </a:graphic>
          </wp:inline>
        </w:drawing>
      </w:r>
      <w:r>
        <w:t xml:space="preserve"> and choose </w:t>
      </w:r>
      <w:r w:rsidRPr="7500F60E">
        <w:rPr>
          <w:i/>
        </w:rPr>
        <w:t>FSBuild.ps1</w:t>
      </w:r>
      <w:r w:rsidRPr="00EB5E91">
        <w:t xml:space="preserve"> file in the Microsoft Azure flash drive given to you at the beginning of the workshop and click </w:t>
      </w:r>
      <w:r w:rsidRPr="00EB5E91">
        <w:rPr>
          <w:noProof/>
        </w:rPr>
        <w:drawing>
          <wp:inline distT="0" distB="0" distL="0" distR="0" wp14:anchorId="14EB48E8" wp14:editId="21589605">
            <wp:extent cx="200025" cy="14840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rsidRPr="00EB5E91">
        <w:t xml:space="preserve"> at the bottom of the blade.</w:t>
      </w:r>
    </w:p>
    <w:p w14:paraId="4F03405E" w14:textId="77777777" w:rsidR="00A04484" w:rsidRDefault="00A04484" w:rsidP="00A04484">
      <w:r>
        <w:rPr>
          <w:noProof/>
        </w:rPr>
        <w:lastRenderedPageBreak/>
        <w:drawing>
          <wp:inline distT="0" distB="0" distL="0" distR="0" wp14:anchorId="5E7FF7F6" wp14:editId="6E587068">
            <wp:extent cx="5486400" cy="2804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804160"/>
                    </a:xfrm>
                    <a:prstGeom prst="rect">
                      <a:avLst/>
                    </a:prstGeom>
                  </pic:spPr>
                </pic:pic>
              </a:graphicData>
            </a:graphic>
          </wp:inline>
        </w:drawing>
      </w:r>
    </w:p>
    <w:p w14:paraId="4AC929EB" w14:textId="3FEDD6A3" w:rsidR="00A04484" w:rsidRDefault="00A04484" w:rsidP="00A04484">
      <w:r>
        <w:t xml:space="preserve">On the Virtual machine scale set, click </w:t>
      </w:r>
      <w:r>
        <w:rPr>
          <w:noProof/>
        </w:rPr>
        <w:drawing>
          <wp:inline distT="0" distB="0" distL="0" distR="0" wp14:anchorId="51DD3007" wp14:editId="11A32D79">
            <wp:extent cx="790575" cy="200025"/>
            <wp:effectExtent l="0" t="0" r="9525" b="9525"/>
            <wp:docPr id="1385639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5">
                      <a:extLst>
                        <a:ext uri="{28A0092B-C50C-407E-A947-70E740481C1C}">
                          <a14:useLocalDpi xmlns:a14="http://schemas.microsoft.com/office/drawing/2010/main" val="0"/>
                        </a:ext>
                      </a:extLst>
                    </a:blip>
                    <a:stretch>
                      <a:fillRect/>
                    </a:stretch>
                  </pic:blipFill>
                  <pic:spPr>
                    <a:xfrm>
                      <a:off x="0" y="0"/>
                      <a:ext cx="790575" cy="200025"/>
                    </a:xfrm>
                    <a:prstGeom prst="rect">
                      <a:avLst/>
                    </a:prstGeom>
                  </pic:spPr>
                </pic:pic>
              </a:graphicData>
            </a:graphic>
          </wp:inline>
        </w:drawing>
      </w:r>
      <w:r>
        <w:t xml:space="preserve">on the left navigation pane. This will open </w:t>
      </w:r>
      <w:r w:rsidR="7500F60E">
        <w:t xml:space="preserve">the </w:t>
      </w:r>
      <w:r w:rsidRPr="00C6564D">
        <w:rPr>
          <w:i/>
        </w:rPr>
        <w:t>Instances</w:t>
      </w:r>
      <w:r>
        <w:t xml:space="preserve"> pane. Choose all the instances and hit </w:t>
      </w:r>
      <w:r>
        <w:rPr>
          <w:noProof/>
        </w:rPr>
        <w:drawing>
          <wp:inline distT="0" distB="0" distL="0" distR="0" wp14:anchorId="65AE1982" wp14:editId="2924C02B">
            <wp:extent cx="695325" cy="190500"/>
            <wp:effectExtent l="0" t="0" r="9525" b="0"/>
            <wp:docPr id="1030892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6">
                      <a:extLst>
                        <a:ext uri="{28A0092B-C50C-407E-A947-70E740481C1C}">
                          <a14:useLocalDpi xmlns:a14="http://schemas.microsoft.com/office/drawing/2010/main" val="0"/>
                        </a:ext>
                      </a:extLst>
                    </a:blip>
                    <a:stretch>
                      <a:fillRect/>
                    </a:stretch>
                  </pic:blipFill>
                  <pic:spPr>
                    <a:xfrm>
                      <a:off x="0" y="0"/>
                      <a:ext cx="695325" cy="190500"/>
                    </a:xfrm>
                    <a:prstGeom prst="rect">
                      <a:avLst/>
                    </a:prstGeom>
                  </pic:spPr>
                </pic:pic>
              </a:graphicData>
            </a:graphic>
          </wp:inline>
        </w:drawing>
      </w:r>
      <w:r>
        <w:t>at the top of the pane.</w:t>
      </w:r>
    </w:p>
    <w:p w14:paraId="2259F90F" w14:textId="1A5A9A8F" w:rsidR="00A04484" w:rsidRDefault="00A04484" w:rsidP="00A04484">
      <w:r>
        <w:rPr>
          <w:noProof/>
        </w:rPr>
        <w:drawing>
          <wp:inline distT="0" distB="0" distL="0" distR="0" wp14:anchorId="4B24F6B9" wp14:editId="5F522D42">
            <wp:extent cx="5486400" cy="2085975"/>
            <wp:effectExtent l="0" t="0" r="0" b="9525"/>
            <wp:docPr id="4221856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5975"/>
                    </a:xfrm>
                    <a:prstGeom prst="rect">
                      <a:avLst/>
                    </a:prstGeom>
                  </pic:spPr>
                </pic:pic>
              </a:graphicData>
            </a:graphic>
          </wp:inline>
        </w:drawing>
      </w:r>
    </w:p>
    <w:p w14:paraId="6D45F781" w14:textId="54D994BD" w:rsidR="003D4B69" w:rsidRDefault="003C65EC" w:rsidP="0029268E">
      <w:pPr>
        <w:pStyle w:val="Heading2"/>
      </w:pPr>
      <w:r>
        <w:t xml:space="preserve">Link VMSS to </w:t>
      </w:r>
      <w:r w:rsidR="00E82817">
        <w:t xml:space="preserve">the backend pool of the </w:t>
      </w:r>
      <w:proofErr w:type="spellStart"/>
      <w:r w:rsidR="00E82817">
        <w:t>iLB</w:t>
      </w:r>
      <w:proofErr w:type="spellEnd"/>
    </w:p>
    <w:p w14:paraId="3A2BF9A4" w14:textId="20A5DDFF" w:rsidR="00E82817" w:rsidRDefault="001379DA" w:rsidP="00A04484">
      <w:r>
        <w:t xml:space="preserve">On your base blade, click on the name of </w:t>
      </w:r>
      <w:proofErr w:type="spellStart"/>
      <w:r>
        <w:t>iLB</w:t>
      </w:r>
      <w:proofErr w:type="spellEnd"/>
      <w:r>
        <w:t xml:space="preserve"> (“</w:t>
      </w:r>
      <w:r w:rsidRPr="001379DA">
        <w:t>Spoke01-lb</w:t>
      </w:r>
      <w:r>
        <w:t xml:space="preserve">”). This </w:t>
      </w:r>
      <w:r w:rsidR="00760908">
        <w:t xml:space="preserve">will open the </w:t>
      </w:r>
      <w:r w:rsidR="001231D8" w:rsidRPr="001231D8">
        <w:rPr>
          <w:i/>
        </w:rPr>
        <w:t>Load balancer</w:t>
      </w:r>
      <w:r w:rsidR="001231D8">
        <w:t xml:space="preserve"> blade.</w:t>
      </w:r>
      <w:r w:rsidR="00D078FE">
        <w:t xml:space="preserve"> </w:t>
      </w:r>
    </w:p>
    <w:p w14:paraId="7ED9CB69" w14:textId="424BB1B8" w:rsidR="008E6132" w:rsidRDefault="008E6132" w:rsidP="00A04484">
      <w:r>
        <w:rPr>
          <w:noProof/>
        </w:rPr>
        <w:lastRenderedPageBreak/>
        <w:drawing>
          <wp:inline distT="0" distB="0" distL="0" distR="0" wp14:anchorId="6CEDC8AA" wp14:editId="33B64519">
            <wp:extent cx="5486400" cy="2399665"/>
            <wp:effectExtent l="0" t="0" r="0" b="635"/>
            <wp:docPr id="1589538982" name="Picture 158953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399665"/>
                    </a:xfrm>
                    <a:prstGeom prst="rect">
                      <a:avLst/>
                    </a:prstGeom>
                  </pic:spPr>
                </pic:pic>
              </a:graphicData>
            </a:graphic>
          </wp:inline>
        </w:drawing>
      </w:r>
    </w:p>
    <w:p w14:paraId="1A322D13" w14:textId="43434AC6" w:rsidR="00681390" w:rsidRDefault="00681390" w:rsidP="00A04484">
      <w:r>
        <w:t xml:space="preserve">Click </w:t>
      </w:r>
      <w:r>
        <w:rPr>
          <w:noProof/>
        </w:rPr>
        <w:drawing>
          <wp:inline distT="0" distB="0" distL="0" distR="0" wp14:anchorId="52056F16" wp14:editId="35837F47">
            <wp:extent cx="828675" cy="152400"/>
            <wp:effectExtent l="0" t="0" r="9525" b="0"/>
            <wp:docPr id="1589538983" name="Picture 158953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28675" cy="152400"/>
                    </a:xfrm>
                    <a:prstGeom prst="rect">
                      <a:avLst/>
                    </a:prstGeom>
                  </pic:spPr>
                </pic:pic>
              </a:graphicData>
            </a:graphic>
          </wp:inline>
        </w:drawing>
      </w:r>
      <w:r>
        <w:t xml:space="preserve">on the left navigation pane. </w:t>
      </w:r>
      <w:r w:rsidR="009B5FDF">
        <w:t xml:space="preserve">This will open the </w:t>
      </w:r>
      <w:r w:rsidR="009B5FDF" w:rsidRPr="009B5FDF">
        <w:rPr>
          <w:i/>
        </w:rPr>
        <w:t>Backend pools</w:t>
      </w:r>
      <w:r w:rsidR="009B5FDF">
        <w:t xml:space="preserve"> pane.</w:t>
      </w:r>
    </w:p>
    <w:p w14:paraId="07987868" w14:textId="3264A8DB" w:rsidR="009B5FDF" w:rsidRDefault="00C83D95" w:rsidP="00A04484">
      <w:r>
        <w:rPr>
          <w:noProof/>
        </w:rPr>
        <w:drawing>
          <wp:inline distT="0" distB="0" distL="0" distR="0" wp14:anchorId="71B48480" wp14:editId="53582693">
            <wp:extent cx="5486400" cy="2145030"/>
            <wp:effectExtent l="0" t="0" r="0" b="7620"/>
            <wp:docPr id="1589538984" name="Picture 158953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145030"/>
                    </a:xfrm>
                    <a:prstGeom prst="rect">
                      <a:avLst/>
                    </a:prstGeom>
                  </pic:spPr>
                </pic:pic>
              </a:graphicData>
            </a:graphic>
          </wp:inline>
        </w:drawing>
      </w:r>
    </w:p>
    <w:p w14:paraId="5AAEA768" w14:textId="22C74D10" w:rsidR="00F55DD6" w:rsidRDefault="00F55DD6" w:rsidP="00A04484">
      <w:r>
        <w:t xml:space="preserve">Click </w:t>
      </w:r>
      <w:r w:rsidR="00C92401">
        <w:t>on the listed backend pool name</w:t>
      </w:r>
      <w:r w:rsidR="00F80E80">
        <w:t xml:space="preserve"> (“LB-backend”). This will open </w:t>
      </w:r>
      <w:r w:rsidR="001E0AF3">
        <w:t xml:space="preserve">the </w:t>
      </w:r>
      <w:r w:rsidR="005F0F56" w:rsidRPr="005F0F56">
        <w:rPr>
          <w:i/>
        </w:rPr>
        <w:t>LB-backend</w:t>
      </w:r>
      <w:r w:rsidR="005F0F56">
        <w:t xml:space="preserve"> blade.</w:t>
      </w:r>
      <w:r w:rsidR="008E48D8">
        <w:t xml:space="preserve"> In the blade</w:t>
      </w:r>
      <w:r w:rsidR="008457E2">
        <w:t xml:space="preserve">, under </w:t>
      </w:r>
      <w:r w:rsidR="008457E2" w:rsidRPr="008457E2">
        <w:rPr>
          <w:i/>
        </w:rPr>
        <w:t>Associated to</w:t>
      </w:r>
      <w:r w:rsidR="008457E2">
        <w:t xml:space="preserve"> </w:t>
      </w:r>
      <w:r w:rsidR="00D607D3">
        <w:t xml:space="preserve">choose </w:t>
      </w:r>
      <w:r w:rsidR="00D607D3" w:rsidRPr="00D607D3">
        <w:rPr>
          <w:i/>
        </w:rPr>
        <w:t>Virtual machine scale set</w:t>
      </w:r>
      <w:r w:rsidR="00D607D3">
        <w:t xml:space="preserve">. Under </w:t>
      </w:r>
      <w:r w:rsidR="00D607D3" w:rsidRPr="006C5E04">
        <w:rPr>
          <w:i/>
        </w:rPr>
        <w:t>Virtual machine scale set</w:t>
      </w:r>
      <w:r w:rsidR="006C5E04">
        <w:t xml:space="preserve"> choose the </w:t>
      </w:r>
      <w:r w:rsidR="00DE1C36">
        <w:t xml:space="preserve">VMSS we just created. After linking VMSS </w:t>
      </w:r>
      <w:r w:rsidR="00BD3CDC">
        <w:t xml:space="preserve">with the backend pool click </w:t>
      </w:r>
      <w:r w:rsidR="00C86F3B">
        <w:rPr>
          <w:noProof/>
        </w:rPr>
        <w:drawing>
          <wp:inline distT="0" distB="0" distL="0" distR="0" wp14:anchorId="3B9C4A3C" wp14:editId="75D8B763">
            <wp:extent cx="400050" cy="171450"/>
            <wp:effectExtent l="0" t="0" r="0" b="0"/>
            <wp:docPr id="1589538985" name="Picture 158953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050" cy="171450"/>
                    </a:xfrm>
                    <a:prstGeom prst="rect">
                      <a:avLst/>
                    </a:prstGeom>
                  </pic:spPr>
                </pic:pic>
              </a:graphicData>
            </a:graphic>
          </wp:inline>
        </w:drawing>
      </w:r>
      <w:r w:rsidR="00C86F3B">
        <w:t>at the top of the blade.</w:t>
      </w:r>
    </w:p>
    <w:p w14:paraId="70B4825F" w14:textId="372A5A90" w:rsidR="00A04484" w:rsidRPr="00F3425C" w:rsidRDefault="00A04484" w:rsidP="00A04484">
      <w:pPr>
        <w:pStyle w:val="Heading2"/>
      </w:pPr>
      <w:r>
        <w:t>Validation</w:t>
      </w:r>
    </w:p>
    <w:p w14:paraId="3E1F226F" w14:textId="6C07C7EF" w:rsidR="00A04484" w:rsidRDefault="00A04484" w:rsidP="00C145B7">
      <w:r>
        <w:t xml:space="preserve">On your base blade, click </w:t>
      </w:r>
      <w:r w:rsidRPr="00DF6FA5">
        <w:rPr>
          <w:i/>
        </w:rPr>
        <w:t>Spoke01-VNet01</w:t>
      </w:r>
      <w:r>
        <w:t xml:space="preserve"> and open the Virtual network blade. Note the private IP addresses assigned to your Spoke01VM instances. </w:t>
      </w:r>
    </w:p>
    <w:p w14:paraId="4B78E2AD" w14:textId="7F3002B2" w:rsidR="00404F48" w:rsidRPr="00D900A6" w:rsidRDefault="00404F48" w:rsidP="00404F48">
      <w:pPr>
        <w:pStyle w:val="Heading1"/>
      </w:pPr>
      <w:r w:rsidRPr="00D900A6">
        <w:t xml:space="preserve">Step </w:t>
      </w:r>
      <w:r>
        <w:t>6</w:t>
      </w:r>
      <w:r w:rsidRPr="00D900A6">
        <w:t xml:space="preserve">: </w:t>
      </w:r>
      <w:r>
        <w:t xml:space="preserve">Deploy </w:t>
      </w:r>
      <w:r w:rsidR="00BF1809">
        <w:t xml:space="preserve">an </w:t>
      </w:r>
      <w:proofErr w:type="spellStart"/>
      <w:r>
        <w:t>AppGateway</w:t>
      </w:r>
      <w:proofErr w:type="spellEnd"/>
    </w:p>
    <w:p w14:paraId="779CE554" w14:textId="77777777" w:rsidR="00404F48" w:rsidRPr="00D900A6" w:rsidRDefault="00404F48" w:rsidP="00404F48">
      <w:r w:rsidRPr="00D900A6">
        <w:t>In this step, let’s do the following:</w:t>
      </w:r>
    </w:p>
    <w:p w14:paraId="5916C997" w14:textId="77777777" w:rsidR="00404F48" w:rsidRPr="00D900A6" w:rsidRDefault="00404F48" w:rsidP="00404F48">
      <w:pPr>
        <w:numPr>
          <w:ilvl w:val="0"/>
          <w:numId w:val="17"/>
        </w:numPr>
      </w:pPr>
      <w:r w:rsidRPr="00D900A6">
        <w:t xml:space="preserve">Create a </w:t>
      </w:r>
      <w:r>
        <w:t xml:space="preserve">second </w:t>
      </w:r>
      <w:r w:rsidRPr="00D900A6">
        <w:t>Spoke VNet</w:t>
      </w:r>
    </w:p>
    <w:p w14:paraId="5A408C48" w14:textId="77777777" w:rsidR="00404F48" w:rsidRDefault="00404F48" w:rsidP="00404F48">
      <w:pPr>
        <w:numPr>
          <w:ilvl w:val="0"/>
          <w:numId w:val="17"/>
        </w:numPr>
      </w:pPr>
      <w:r w:rsidRPr="00D900A6">
        <w:lastRenderedPageBreak/>
        <w:t>Between the Hub and the</w:t>
      </w:r>
      <w:r>
        <w:t xml:space="preserve"> second</w:t>
      </w:r>
      <w:r w:rsidRPr="00D900A6">
        <w:t xml:space="preserve"> Spoke </w:t>
      </w:r>
      <w:proofErr w:type="spellStart"/>
      <w:r w:rsidRPr="00D900A6">
        <w:t>VNets</w:t>
      </w:r>
      <w:proofErr w:type="spellEnd"/>
      <w:r w:rsidRPr="00D900A6">
        <w:t>, enable VNet peering</w:t>
      </w:r>
    </w:p>
    <w:p w14:paraId="79528B9B" w14:textId="4B3C65CD" w:rsidR="00404F48" w:rsidRPr="00D900A6" w:rsidRDefault="00404F48" w:rsidP="00404F48">
      <w:pPr>
        <w:numPr>
          <w:ilvl w:val="0"/>
          <w:numId w:val="17"/>
        </w:numPr>
      </w:pPr>
      <w:r>
        <w:t>Create a</w:t>
      </w:r>
      <w:r w:rsidR="000565DB">
        <w:t>n</w:t>
      </w:r>
      <w:r>
        <w:t xml:space="preserve"> NSG</w:t>
      </w:r>
    </w:p>
    <w:p w14:paraId="6EC2B743" w14:textId="77777777" w:rsidR="00404F48" w:rsidRPr="00D900A6" w:rsidRDefault="00404F48" w:rsidP="00404F48">
      <w:pPr>
        <w:numPr>
          <w:ilvl w:val="0"/>
          <w:numId w:val="17"/>
        </w:numPr>
      </w:pPr>
      <w:r w:rsidRPr="00D900A6">
        <w:t xml:space="preserve">Create </w:t>
      </w:r>
      <w:r>
        <w:t>multiple VMs</w:t>
      </w:r>
    </w:p>
    <w:p w14:paraId="3EFD6C37" w14:textId="77777777" w:rsidR="00404F48" w:rsidRPr="00D900A6" w:rsidRDefault="00404F48" w:rsidP="00404F48">
      <w:pPr>
        <w:numPr>
          <w:ilvl w:val="0"/>
          <w:numId w:val="17"/>
        </w:numPr>
      </w:pPr>
      <w:r w:rsidRPr="00D900A6">
        <w:t xml:space="preserve">Create </w:t>
      </w:r>
      <w:proofErr w:type="spellStart"/>
      <w:r>
        <w:t>AppGateway</w:t>
      </w:r>
      <w:proofErr w:type="spellEnd"/>
    </w:p>
    <w:p w14:paraId="1B2D62F5" w14:textId="1F282AC0" w:rsidR="00404F48" w:rsidRPr="00D900A6" w:rsidRDefault="00404F48" w:rsidP="00404F48">
      <w:pPr>
        <w:pStyle w:val="Heading2"/>
      </w:pPr>
      <w:r w:rsidRPr="00D900A6">
        <w:t xml:space="preserve">Create </w:t>
      </w:r>
      <w:r w:rsidR="00BF1809">
        <w:t xml:space="preserve">a </w:t>
      </w:r>
      <w:r w:rsidRPr="00D900A6">
        <w:t>(Spoke) VNet</w:t>
      </w:r>
    </w:p>
    <w:p w14:paraId="373A16D7" w14:textId="77777777" w:rsidR="00404F48" w:rsidRPr="00D900A6" w:rsidRDefault="00404F48" w:rsidP="00404F48">
      <w:r w:rsidRPr="00D900A6">
        <w:t>Information needed to create the VNet:</w:t>
      </w:r>
    </w:p>
    <w:p w14:paraId="4A8AF4AC" w14:textId="77777777" w:rsidR="00404F48" w:rsidRPr="00D900A6" w:rsidRDefault="00404F48" w:rsidP="00404F48">
      <w:r w:rsidRPr="00D900A6">
        <w:tab/>
        <w:t xml:space="preserve">VNet Name: </w:t>
      </w:r>
      <w:r w:rsidRPr="00D900A6">
        <w:rPr>
          <w:b/>
        </w:rPr>
        <w:t>Spoke0</w:t>
      </w:r>
      <w:r>
        <w:rPr>
          <w:b/>
        </w:rPr>
        <w:t>2</w:t>
      </w:r>
      <w:r w:rsidRPr="00D900A6">
        <w:rPr>
          <w:b/>
        </w:rPr>
        <w:t>-VNet01</w:t>
      </w:r>
    </w:p>
    <w:p w14:paraId="4FD937A9" w14:textId="77777777" w:rsidR="00404F48" w:rsidRPr="00D900A6" w:rsidRDefault="00404F48" w:rsidP="00404F48">
      <w:r w:rsidRPr="00D900A6">
        <w:tab/>
        <w:t xml:space="preserve">Address space: </w:t>
      </w:r>
      <w:r w:rsidRPr="00D900A6">
        <w:rPr>
          <w:b/>
        </w:rPr>
        <w:t>10.10.1</w:t>
      </w:r>
      <w:r w:rsidRPr="00D900A6">
        <w:rPr>
          <w:i/>
        </w:rPr>
        <w:t>XX</w:t>
      </w:r>
      <w:r w:rsidRPr="00D900A6">
        <w:rPr>
          <w:b/>
        </w:rPr>
        <w:t>.1</w:t>
      </w:r>
      <w:r>
        <w:rPr>
          <w:b/>
        </w:rPr>
        <w:t>92</w:t>
      </w:r>
      <w:r w:rsidRPr="00D900A6">
        <w:rPr>
          <w:b/>
        </w:rPr>
        <w:t>/26</w:t>
      </w:r>
      <w:r w:rsidRPr="00D900A6">
        <w:t xml:space="preserve"> (ex. 10.10.125.128/26) </w:t>
      </w:r>
    </w:p>
    <w:p w14:paraId="5B392BAE" w14:textId="77777777" w:rsidR="00404F48" w:rsidRPr="00D900A6" w:rsidRDefault="00404F48" w:rsidP="00404F48">
      <w:r w:rsidRPr="00D900A6">
        <w:t xml:space="preserve">Subscription (Name): </w:t>
      </w:r>
      <w:r w:rsidRPr="00D900A6">
        <w:rPr>
          <w:b/>
        </w:rPr>
        <w:t>Virtual Data Center Workshop</w:t>
      </w:r>
    </w:p>
    <w:p w14:paraId="3B4D9185" w14:textId="77777777" w:rsidR="00404F48" w:rsidRPr="00D900A6" w:rsidRDefault="00404F48" w:rsidP="00404F48">
      <w:r w:rsidRPr="00D900A6">
        <w:tab/>
        <w:t xml:space="preserve">Resource group: </w:t>
      </w:r>
      <w:proofErr w:type="spellStart"/>
      <w:r w:rsidRPr="00D900A6">
        <w:rPr>
          <w:b/>
        </w:rPr>
        <w:t>Company</w:t>
      </w:r>
      <w:r w:rsidRPr="00D900A6">
        <w:rPr>
          <w:i/>
        </w:rPr>
        <w:t>XX</w:t>
      </w:r>
      <w:proofErr w:type="spellEnd"/>
      <w:r w:rsidRPr="00D900A6">
        <w:t xml:space="preserve"> (ex: Company25)</w:t>
      </w:r>
    </w:p>
    <w:p w14:paraId="29D476F5" w14:textId="77777777" w:rsidR="00404F48" w:rsidRPr="00D900A6" w:rsidRDefault="00404F48" w:rsidP="00404F48">
      <w:pPr>
        <w:rPr>
          <w:b/>
        </w:rPr>
      </w:pPr>
      <w:r w:rsidRPr="00D900A6">
        <w:tab/>
        <w:t xml:space="preserve">Location (Azure Region): </w:t>
      </w:r>
      <w:r w:rsidRPr="00D900A6">
        <w:rPr>
          <w:b/>
        </w:rPr>
        <w:t>East US</w:t>
      </w:r>
    </w:p>
    <w:p w14:paraId="56E44E19" w14:textId="77777777" w:rsidR="00404F48" w:rsidRPr="00D900A6" w:rsidRDefault="00404F48" w:rsidP="00404F48">
      <w:r w:rsidRPr="00D900A6">
        <w:tab/>
        <w:t xml:space="preserve">Subnet Name: </w:t>
      </w:r>
      <w:r w:rsidRPr="00D900A6">
        <w:rPr>
          <w:b/>
        </w:rPr>
        <w:t>Tenant</w:t>
      </w:r>
    </w:p>
    <w:p w14:paraId="0F94FEA9" w14:textId="77777777" w:rsidR="00404F48" w:rsidRPr="00D900A6" w:rsidRDefault="00404F48" w:rsidP="00404F48">
      <w:r w:rsidRPr="00D900A6">
        <w:tab/>
        <w:t xml:space="preserve">Subnet Address range: </w:t>
      </w:r>
      <w:r w:rsidRPr="00D900A6">
        <w:rPr>
          <w:b/>
        </w:rPr>
        <w:t>10.10.1</w:t>
      </w:r>
      <w:r w:rsidRPr="00D900A6">
        <w:rPr>
          <w:i/>
        </w:rPr>
        <w:t>XX</w:t>
      </w:r>
      <w:r w:rsidRPr="00D900A6">
        <w:rPr>
          <w:b/>
        </w:rPr>
        <w:t>.1</w:t>
      </w:r>
      <w:r>
        <w:rPr>
          <w:b/>
        </w:rPr>
        <w:t>92</w:t>
      </w:r>
      <w:r w:rsidRPr="00D900A6">
        <w:rPr>
          <w:b/>
        </w:rPr>
        <w:t>/28</w:t>
      </w:r>
      <w:r w:rsidRPr="00D900A6">
        <w:t xml:space="preserve"> (ex. 10.10.125.1</w:t>
      </w:r>
      <w:r>
        <w:t>92</w:t>
      </w:r>
      <w:r w:rsidRPr="00D900A6">
        <w:t>/28)</w:t>
      </w:r>
    </w:p>
    <w:p w14:paraId="61FA4A3F" w14:textId="20AF2F64" w:rsidR="00404F48" w:rsidRPr="00D900A6" w:rsidRDefault="2E17C2DB" w:rsidP="00404F48">
      <w:r w:rsidRPr="2E17C2DB">
        <w:t xml:space="preserve">Recall you created a Vnet in </w:t>
      </w:r>
      <w:r w:rsidRPr="2E17C2DB">
        <w:rPr>
          <w:i/>
          <w:iCs/>
        </w:rPr>
        <w:t>Step 1.</w:t>
      </w:r>
    </w:p>
    <w:p w14:paraId="59FF3D35" w14:textId="77777777" w:rsidR="00404F48" w:rsidRDefault="00404F48" w:rsidP="00404F48">
      <w:r>
        <w:rPr>
          <w:noProof/>
        </w:rPr>
        <w:lastRenderedPageBreak/>
        <w:drawing>
          <wp:inline distT="0" distB="0" distL="0" distR="0" wp14:anchorId="51443669" wp14:editId="40E844EB">
            <wp:extent cx="3048000" cy="65817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48000" cy="6581775"/>
                    </a:xfrm>
                    <a:prstGeom prst="rect">
                      <a:avLst/>
                    </a:prstGeom>
                  </pic:spPr>
                </pic:pic>
              </a:graphicData>
            </a:graphic>
          </wp:inline>
        </w:drawing>
      </w:r>
    </w:p>
    <w:p w14:paraId="2FDC10CB" w14:textId="77777777" w:rsidR="00404F48" w:rsidRPr="001407AC" w:rsidRDefault="00404F48" w:rsidP="00404F48">
      <w:pPr>
        <w:pStyle w:val="Heading3"/>
      </w:pPr>
      <w:r w:rsidRPr="001407AC">
        <w:t xml:space="preserve">Create </w:t>
      </w:r>
      <w:r>
        <w:t>an additional</w:t>
      </w:r>
      <w:r w:rsidRPr="001407AC">
        <w:t xml:space="preserve"> Subnet on the VNet</w:t>
      </w:r>
    </w:p>
    <w:p w14:paraId="287CFCDC" w14:textId="77777777" w:rsidR="00404F48" w:rsidRPr="001407AC" w:rsidRDefault="00404F48" w:rsidP="00404F48">
      <w:r w:rsidRPr="001407AC">
        <w:t xml:space="preserve">To create </w:t>
      </w:r>
      <w:r>
        <w:t>an</w:t>
      </w:r>
      <w:r w:rsidRPr="001407AC">
        <w:t xml:space="preserve"> additional subnet within the VNet, click on the name of the VNet (</w:t>
      </w:r>
      <w:r w:rsidRPr="16502389">
        <w:rPr>
          <w:i/>
        </w:rPr>
        <w:t>Spoke02-VNet01</w:t>
      </w:r>
      <w:r w:rsidRPr="001407AC">
        <w:t xml:space="preserve">) in your base blade. This will open the </w:t>
      </w:r>
      <w:r w:rsidRPr="73E35824">
        <w:t>VNet</w:t>
      </w:r>
      <w:r w:rsidRPr="001407AC">
        <w:t xml:space="preserve"> blade.</w:t>
      </w:r>
    </w:p>
    <w:p w14:paraId="5DFD57D7" w14:textId="1FC79E7F" w:rsidR="00404F48" w:rsidRPr="001407AC" w:rsidRDefault="00404F48" w:rsidP="00404F48">
      <w:r w:rsidRPr="001407AC">
        <w:t xml:space="preserve">On the </w:t>
      </w:r>
      <w:r w:rsidRPr="000867A7">
        <w:rPr>
          <w:i/>
        </w:rPr>
        <w:t>V</w:t>
      </w:r>
      <w:r w:rsidR="008736C9">
        <w:rPr>
          <w:i/>
        </w:rPr>
        <w:t>irtual network</w:t>
      </w:r>
      <w:r w:rsidRPr="001407AC">
        <w:t xml:space="preserve"> blade, click  </w:t>
      </w:r>
      <w:r w:rsidRPr="001407AC">
        <w:rPr>
          <w:noProof/>
        </w:rPr>
        <w:drawing>
          <wp:inline distT="0" distB="0" distL="0" distR="0" wp14:anchorId="29A8BEFE" wp14:editId="49B3E506">
            <wp:extent cx="552450" cy="133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450" cy="133350"/>
                    </a:xfrm>
                    <a:prstGeom prst="rect">
                      <a:avLst/>
                    </a:prstGeom>
                  </pic:spPr>
                </pic:pic>
              </a:graphicData>
            </a:graphic>
          </wp:inline>
        </w:drawing>
      </w:r>
      <w:r w:rsidRPr="001407AC">
        <w:t xml:space="preserve"> on the left navigation pane, to open the </w:t>
      </w:r>
      <w:r w:rsidRPr="00F07CF6">
        <w:rPr>
          <w:i/>
        </w:rPr>
        <w:t>Subnets</w:t>
      </w:r>
      <w:r w:rsidRPr="001407AC">
        <w:t xml:space="preserve"> blade.</w:t>
      </w:r>
    </w:p>
    <w:p w14:paraId="5B1FBDBA" w14:textId="77777777" w:rsidR="00404F48" w:rsidRPr="001407AC" w:rsidRDefault="00404F48" w:rsidP="00404F48">
      <w:r>
        <w:lastRenderedPageBreak/>
        <w:t>Using</w:t>
      </w:r>
      <w:r w:rsidRPr="001407AC">
        <w:t xml:space="preserve"> the following information</w:t>
      </w:r>
      <w:r>
        <w:t>, add the subnet.</w:t>
      </w:r>
    </w:p>
    <w:p w14:paraId="6BBE749D" w14:textId="77777777" w:rsidR="00404F48" w:rsidRPr="001407AC" w:rsidRDefault="00404F48" w:rsidP="00404F48">
      <w:r w:rsidRPr="001407AC">
        <w:tab/>
        <w:t xml:space="preserve">Subnet Name: </w:t>
      </w:r>
      <w:proofErr w:type="spellStart"/>
      <w:r>
        <w:rPr>
          <w:b/>
        </w:rPr>
        <w:t>AppGateway</w:t>
      </w:r>
      <w:proofErr w:type="spellEnd"/>
    </w:p>
    <w:p w14:paraId="048CA865" w14:textId="77777777" w:rsidR="00404F48" w:rsidRPr="001407AC" w:rsidRDefault="00404F48" w:rsidP="00404F48">
      <w:r w:rsidRPr="001407AC">
        <w:tab/>
        <w:t xml:space="preserve">Address Range: </w:t>
      </w:r>
      <w:r w:rsidRPr="009967F7">
        <w:rPr>
          <w:b/>
        </w:rPr>
        <w:t>10.10.1</w:t>
      </w:r>
      <w:r w:rsidRPr="009967F7">
        <w:rPr>
          <w:i/>
        </w:rPr>
        <w:t>XX</w:t>
      </w:r>
      <w:r w:rsidRPr="009967F7">
        <w:rPr>
          <w:b/>
        </w:rPr>
        <w:t>.208/28</w:t>
      </w:r>
      <w:r>
        <w:t xml:space="preserve"> </w:t>
      </w:r>
      <w:r w:rsidRPr="001407AC">
        <w:t>(ex: 10.10.125.</w:t>
      </w:r>
      <w:r>
        <w:t>208</w:t>
      </w:r>
      <w:r w:rsidRPr="001407AC">
        <w:t>/2</w:t>
      </w:r>
      <w:r>
        <w:t>8</w:t>
      </w:r>
      <w:r w:rsidRPr="001407AC">
        <w:t>)</w:t>
      </w:r>
    </w:p>
    <w:p w14:paraId="2324D9D3" w14:textId="5D4EF2C5" w:rsidR="00404F48" w:rsidRPr="001407AC" w:rsidRDefault="00404F48" w:rsidP="00404F48">
      <w:r w:rsidRPr="001407AC">
        <w:t xml:space="preserve"> To add the </w:t>
      </w:r>
      <w:r w:rsidR="008A21F5">
        <w:t>s</w:t>
      </w:r>
      <w:r w:rsidRPr="001407AC">
        <w:t>ubnet</w:t>
      </w:r>
      <w:r w:rsidR="008A21F5">
        <w:t>,</w:t>
      </w:r>
      <w:r w:rsidRPr="001407AC">
        <w:t xml:space="preserve"> click  </w:t>
      </w:r>
      <w:r>
        <w:rPr>
          <w:noProof/>
        </w:rPr>
        <w:drawing>
          <wp:inline distT="0" distB="0" distL="0" distR="0" wp14:anchorId="1565ED5A" wp14:editId="024F44D4">
            <wp:extent cx="476250" cy="142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250" cy="142875"/>
                    </a:xfrm>
                    <a:prstGeom prst="rect">
                      <a:avLst/>
                    </a:prstGeom>
                  </pic:spPr>
                </pic:pic>
              </a:graphicData>
            </a:graphic>
          </wp:inline>
        </w:drawing>
      </w:r>
      <w:r w:rsidRPr="001407AC">
        <w:t>on the top of the blade.</w:t>
      </w:r>
    </w:p>
    <w:p w14:paraId="57C530CB" w14:textId="77777777" w:rsidR="00404F48" w:rsidRPr="001407AC" w:rsidRDefault="00404F48" w:rsidP="00404F48">
      <w:r>
        <w:rPr>
          <w:noProof/>
        </w:rPr>
        <w:drawing>
          <wp:inline distT="0" distB="0" distL="0" distR="0" wp14:anchorId="36103628" wp14:editId="26FA7EC4">
            <wp:extent cx="5486400" cy="37134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3713480"/>
                    </a:xfrm>
                    <a:prstGeom prst="rect">
                      <a:avLst/>
                    </a:prstGeom>
                  </pic:spPr>
                </pic:pic>
              </a:graphicData>
            </a:graphic>
          </wp:inline>
        </w:drawing>
      </w:r>
    </w:p>
    <w:p w14:paraId="42EDBDFA" w14:textId="5EF8B8AA" w:rsidR="00404F48" w:rsidRPr="001407AC" w:rsidRDefault="00404F48" w:rsidP="00404F48">
      <w:r w:rsidRPr="001407AC">
        <w:t xml:space="preserve">After entering the address range, click </w:t>
      </w:r>
      <w:r w:rsidRPr="001407AC">
        <w:rPr>
          <w:noProof/>
        </w:rPr>
        <w:drawing>
          <wp:inline distT="0" distB="0" distL="0" distR="0" wp14:anchorId="72DDF4B3" wp14:editId="48016C84">
            <wp:extent cx="400050" cy="14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Pr="001407AC">
        <w:t xml:space="preserve"> at the bottom of the </w:t>
      </w:r>
      <w:r w:rsidRPr="00F07CF6">
        <w:rPr>
          <w:i/>
        </w:rPr>
        <w:t>Add subnet</w:t>
      </w:r>
      <w:r w:rsidRPr="001407AC">
        <w:t xml:space="preserve"> blade. </w:t>
      </w:r>
      <w:r>
        <w:t xml:space="preserve">Once the subnet is created, </w:t>
      </w:r>
      <w:r w:rsidRPr="001407AC">
        <w:t xml:space="preserve">you </w:t>
      </w:r>
      <w:r w:rsidR="00D122E0" w:rsidRPr="001407AC">
        <w:t xml:space="preserve">will </w:t>
      </w:r>
      <w:r w:rsidR="00D122E0">
        <w:t>receive</w:t>
      </w:r>
      <w:r>
        <w:t xml:space="preserve"> the following notification: </w:t>
      </w:r>
      <w:r w:rsidRPr="001407AC">
        <w:t xml:space="preserve"> </w:t>
      </w:r>
      <w:r w:rsidRPr="00F07CF6">
        <w:rPr>
          <w:i/>
        </w:rPr>
        <w:t>Successfully added subnet</w:t>
      </w:r>
      <w:r w:rsidRPr="001407AC">
        <w:t xml:space="preserve">. The new Subnet will be listed on the </w:t>
      </w:r>
      <w:r w:rsidRPr="00F07CF6">
        <w:rPr>
          <w:i/>
        </w:rPr>
        <w:t>Subnets</w:t>
      </w:r>
      <w:r w:rsidRPr="001407AC">
        <w:t xml:space="preserve"> blade of the VNet.</w:t>
      </w:r>
    </w:p>
    <w:p w14:paraId="359DFEAE" w14:textId="77777777" w:rsidR="00404F48" w:rsidRPr="001407AC" w:rsidRDefault="00404F48" w:rsidP="00404F48">
      <w:r>
        <w:rPr>
          <w:noProof/>
        </w:rPr>
        <w:lastRenderedPageBreak/>
        <w:drawing>
          <wp:inline distT="0" distB="0" distL="0" distR="0" wp14:anchorId="79ACD699" wp14:editId="76B192D5">
            <wp:extent cx="5486400" cy="26244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624455"/>
                    </a:xfrm>
                    <a:prstGeom prst="rect">
                      <a:avLst/>
                    </a:prstGeom>
                  </pic:spPr>
                </pic:pic>
              </a:graphicData>
            </a:graphic>
          </wp:inline>
        </w:drawing>
      </w:r>
    </w:p>
    <w:p w14:paraId="09403168" w14:textId="77777777" w:rsidR="00404F48" w:rsidRPr="00D900A6" w:rsidRDefault="00404F48" w:rsidP="00404F48"/>
    <w:p w14:paraId="7EB40E3C" w14:textId="77777777" w:rsidR="00404F48" w:rsidRPr="004F53F7" w:rsidRDefault="00404F48" w:rsidP="00404F48">
      <w:pPr>
        <w:pStyle w:val="Heading2"/>
      </w:pPr>
      <w:r w:rsidRPr="004F53F7">
        <w:t>Enable VNet peering</w:t>
      </w:r>
    </w:p>
    <w:p w14:paraId="13787E79" w14:textId="0BFCBAE1" w:rsidR="00404F48" w:rsidRPr="004F53F7" w:rsidRDefault="00404F48" w:rsidP="00404F48">
      <w:r>
        <w:t xml:space="preserve">Recall you enabled Vnet peering in </w:t>
      </w:r>
      <w:r w:rsidRPr="5F231421">
        <w:rPr>
          <w:i/>
          <w:iCs/>
        </w:rPr>
        <w:t>Step</w:t>
      </w:r>
      <w:r w:rsidR="5F231421" w:rsidRPr="5F231421">
        <w:rPr>
          <w:i/>
          <w:iCs/>
        </w:rPr>
        <w:t xml:space="preserve"> 5. </w:t>
      </w:r>
      <w:r w:rsidR="5F231421">
        <w:t>Information</w:t>
      </w:r>
      <w:r w:rsidRPr="004F53F7">
        <w:t xml:space="preserve"> needed to enable VNet peering on the hub:</w:t>
      </w:r>
    </w:p>
    <w:p w14:paraId="10989511" w14:textId="77777777" w:rsidR="00404F48" w:rsidRPr="004F53F7" w:rsidRDefault="00404F48" w:rsidP="00404F48">
      <w:r w:rsidRPr="004F53F7">
        <w:tab/>
        <w:t xml:space="preserve">Name: </w:t>
      </w:r>
      <w:r w:rsidRPr="004F53F7">
        <w:rPr>
          <w:b/>
        </w:rPr>
        <w:t>Hub01toSpoke0</w:t>
      </w:r>
      <w:r>
        <w:rPr>
          <w:b/>
        </w:rPr>
        <w:t>2</w:t>
      </w:r>
    </w:p>
    <w:p w14:paraId="489B6DFD" w14:textId="77777777" w:rsidR="00404F48" w:rsidRPr="004F53F7" w:rsidRDefault="00404F48" w:rsidP="00404F48">
      <w:r w:rsidRPr="004F53F7">
        <w:tab/>
        <w:t xml:space="preserve">Virtual network deployment model: </w:t>
      </w:r>
      <w:r w:rsidRPr="004F53F7">
        <w:rPr>
          <w:b/>
        </w:rPr>
        <w:t>Resource manager</w:t>
      </w:r>
    </w:p>
    <w:p w14:paraId="0DD76153" w14:textId="77777777" w:rsidR="00404F48" w:rsidRPr="004F53F7" w:rsidRDefault="00404F48" w:rsidP="00404F48">
      <w:r w:rsidRPr="004F53F7">
        <w:tab/>
        <w:t xml:space="preserve">Subscription: </w:t>
      </w:r>
      <w:r w:rsidRPr="004F53F7">
        <w:rPr>
          <w:b/>
        </w:rPr>
        <w:t>Virtual Data Center Workshop</w:t>
      </w:r>
    </w:p>
    <w:p w14:paraId="1ABD5B89" w14:textId="77777777" w:rsidR="00404F48" w:rsidRPr="004F53F7" w:rsidRDefault="00404F48" w:rsidP="00404F48">
      <w:r w:rsidRPr="004F53F7">
        <w:tab/>
        <w:t xml:space="preserve">Virtual network: </w:t>
      </w:r>
      <w:r w:rsidRPr="004F53F7">
        <w:rPr>
          <w:b/>
        </w:rPr>
        <w:t>Spoke0</w:t>
      </w:r>
      <w:r>
        <w:rPr>
          <w:b/>
        </w:rPr>
        <w:t>2</w:t>
      </w:r>
      <w:r w:rsidRPr="004F53F7">
        <w:rPr>
          <w:b/>
        </w:rPr>
        <w:t>-VNet01</w:t>
      </w:r>
    </w:p>
    <w:p w14:paraId="6D6D5AF4" w14:textId="77777777" w:rsidR="00404F48" w:rsidRPr="004F53F7" w:rsidRDefault="00404F48" w:rsidP="00404F48">
      <w:r w:rsidRPr="004F53F7">
        <w:tab/>
        <w:t xml:space="preserve">Allow virtual network access: </w:t>
      </w:r>
      <w:r w:rsidRPr="004F53F7">
        <w:rPr>
          <w:b/>
        </w:rPr>
        <w:t>Enabled</w:t>
      </w:r>
    </w:p>
    <w:p w14:paraId="174727B9" w14:textId="77777777" w:rsidR="00404F48" w:rsidRPr="004F53F7" w:rsidRDefault="00404F48" w:rsidP="00404F48">
      <w:pPr>
        <w:rPr>
          <w:b/>
        </w:rPr>
      </w:pPr>
      <w:r w:rsidRPr="004F53F7">
        <w:tab/>
      </w:r>
      <w:r w:rsidRPr="004F53F7">
        <w:rPr>
          <w:b/>
        </w:rPr>
        <w:t>Allow forwarded traffic</w:t>
      </w:r>
    </w:p>
    <w:p w14:paraId="1FCB9909" w14:textId="77777777" w:rsidR="00404F48" w:rsidRPr="004F53F7" w:rsidRDefault="00404F48" w:rsidP="00404F48">
      <w:pPr>
        <w:rPr>
          <w:b/>
        </w:rPr>
      </w:pPr>
      <w:r w:rsidRPr="004F53F7">
        <w:tab/>
      </w:r>
      <w:r w:rsidRPr="004F53F7">
        <w:rPr>
          <w:b/>
        </w:rPr>
        <w:t>Allow gateway transit</w:t>
      </w:r>
    </w:p>
    <w:p w14:paraId="60BAA3EB" w14:textId="77777777" w:rsidR="00404F48" w:rsidRPr="004F53F7" w:rsidRDefault="00404F48" w:rsidP="00404F48">
      <w:r w:rsidRPr="004F53F7">
        <w:t>Information needed to enable VNet peering on the spoke:</w:t>
      </w:r>
    </w:p>
    <w:p w14:paraId="732F4A4E" w14:textId="77777777" w:rsidR="00404F48" w:rsidRPr="004F53F7" w:rsidRDefault="00404F48" w:rsidP="00404F48">
      <w:r w:rsidRPr="004F53F7">
        <w:tab/>
        <w:t xml:space="preserve">Name: </w:t>
      </w:r>
      <w:r w:rsidRPr="004F53F7">
        <w:rPr>
          <w:b/>
        </w:rPr>
        <w:t>Spoke0</w:t>
      </w:r>
      <w:r>
        <w:rPr>
          <w:b/>
        </w:rPr>
        <w:t>2</w:t>
      </w:r>
      <w:r w:rsidRPr="004F53F7">
        <w:rPr>
          <w:b/>
        </w:rPr>
        <w:t>toHub01</w:t>
      </w:r>
    </w:p>
    <w:p w14:paraId="78428DAA" w14:textId="77777777" w:rsidR="00404F48" w:rsidRPr="004F53F7" w:rsidRDefault="00404F48" w:rsidP="00404F48">
      <w:r w:rsidRPr="004F53F7">
        <w:tab/>
        <w:t xml:space="preserve">Virtual network deployment model: </w:t>
      </w:r>
      <w:r w:rsidRPr="004F53F7">
        <w:rPr>
          <w:b/>
        </w:rPr>
        <w:t>Resource manager</w:t>
      </w:r>
    </w:p>
    <w:p w14:paraId="2C41B25D" w14:textId="77777777" w:rsidR="00404F48" w:rsidRPr="004F53F7" w:rsidRDefault="00404F48" w:rsidP="00404F48">
      <w:r w:rsidRPr="004F53F7">
        <w:tab/>
        <w:t xml:space="preserve">Subscription: </w:t>
      </w:r>
      <w:r w:rsidRPr="004F53F7">
        <w:rPr>
          <w:b/>
        </w:rPr>
        <w:t>Virtual Data Center Workshop</w:t>
      </w:r>
    </w:p>
    <w:p w14:paraId="6F645A25" w14:textId="77777777" w:rsidR="00404F48" w:rsidRPr="004F53F7" w:rsidRDefault="00404F48" w:rsidP="00404F48">
      <w:r w:rsidRPr="004F53F7">
        <w:tab/>
        <w:t xml:space="preserve">Virtual network: </w:t>
      </w:r>
      <w:r w:rsidRPr="004F53F7">
        <w:rPr>
          <w:b/>
        </w:rPr>
        <w:t>Hub01-VNet01</w:t>
      </w:r>
    </w:p>
    <w:p w14:paraId="77E33EC4" w14:textId="77777777" w:rsidR="00404F48" w:rsidRPr="004F53F7" w:rsidRDefault="00404F48" w:rsidP="00404F48">
      <w:r w:rsidRPr="004F53F7">
        <w:tab/>
        <w:t xml:space="preserve">Allow virtual network access: </w:t>
      </w:r>
      <w:r w:rsidRPr="004F53F7">
        <w:rPr>
          <w:b/>
        </w:rPr>
        <w:t>Enabled</w:t>
      </w:r>
    </w:p>
    <w:p w14:paraId="63EBD2D2" w14:textId="77777777" w:rsidR="00404F48" w:rsidRPr="004F53F7" w:rsidRDefault="00404F48" w:rsidP="00404F48">
      <w:pPr>
        <w:rPr>
          <w:b/>
        </w:rPr>
      </w:pPr>
      <w:r w:rsidRPr="004F53F7">
        <w:lastRenderedPageBreak/>
        <w:tab/>
      </w:r>
      <w:r w:rsidRPr="004F53F7">
        <w:rPr>
          <w:b/>
        </w:rPr>
        <w:t>Allow forwarded traffic</w:t>
      </w:r>
    </w:p>
    <w:p w14:paraId="6903B899" w14:textId="77777777" w:rsidR="00404F48" w:rsidRPr="004F53F7" w:rsidRDefault="00404F48" w:rsidP="00404F48">
      <w:pPr>
        <w:rPr>
          <w:b/>
        </w:rPr>
      </w:pPr>
      <w:r w:rsidRPr="004F53F7">
        <w:tab/>
      </w:r>
      <w:r w:rsidRPr="004F53F7">
        <w:rPr>
          <w:b/>
        </w:rPr>
        <w:t>Use remote gateways</w:t>
      </w:r>
    </w:p>
    <w:p w14:paraId="4ECDBE84" w14:textId="5C6D37BF" w:rsidR="00404F48" w:rsidRDefault="00404F48" w:rsidP="00404F48">
      <w:r>
        <w:t>Confirm, t</w:t>
      </w:r>
      <w:r w:rsidRPr="00B96BC0">
        <w:t>he peering status of the VNet peering you just create</w:t>
      </w:r>
      <w:r>
        <w:t>d</w:t>
      </w:r>
      <w:r w:rsidRPr="00B96BC0">
        <w:t xml:space="preserve"> </w:t>
      </w:r>
      <w:r>
        <w:t>is</w:t>
      </w:r>
      <w:r w:rsidRPr="00B96BC0">
        <w:t xml:space="preserve"> </w:t>
      </w:r>
      <w:r w:rsidRPr="00B33E79">
        <w:rPr>
          <w:i/>
        </w:rPr>
        <w:t>Connected</w:t>
      </w:r>
      <w:r w:rsidRPr="00B96BC0">
        <w:t>.</w:t>
      </w:r>
    </w:p>
    <w:p w14:paraId="4612AE3C" w14:textId="336CEDC9" w:rsidR="00404F48" w:rsidRPr="00CF767C" w:rsidRDefault="00404F48" w:rsidP="00404F48">
      <w:pPr>
        <w:pStyle w:val="Heading2"/>
      </w:pPr>
      <w:r w:rsidRPr="00CF767C">
        <w:t xml:space="preserve">Create </w:t>
      </w:r>
      <w:r w:rsidR="00BF1809">
        <w:t xml:space="preserve">a </w:t>
      </w:r>
      <w:r w:rsidRPr="00CF767C">
        <w:t>Network Security Group</w:t>
      </w:r>
    </w:p>
    <w:p w14:paraId="55B31D4B" w14:textId="77777777" w:rsidR="00404F48" w:rsidRPr="00CF767C" w:rsidRDefault="00404F48" w:rsidP="00404F48">
      <w:r w:rsidRPr="00CF767C">
        <w:t>Information we need to create an NSG.</w:t>
      </w:r>
    </w:p>
    <w:p w14:paraId="5377BCDB" w14:textId="77777777" w:rsidR="00404F48" w:rsidRPr="00CF767C" w:rsidRDefault="00404F48" w:rsidP="7C633CAC">
      <w:pPr>
        <w:spacing w:line="240" w:lineRule="auto"/>
      </w:pPr>
      <w:r w:rsidRPr="00CF767C">
        <w:tab/>
        <w:t xml:space="preserve">Name: </w:t>
      </w:r>
      <w:r>
        <w:rPr>
          <w:b/>
        </w:rPr>
        <w:t>Spoke</w:t>
      </w:r>
      <w:r w:rsidRPr="00CF767C">
        <w:rPr>
          <w:b/>
        </w:rPr>
        <w:t>0</w:t>
      </w:r>
      <w:r>
        <w:rPr>
          <w:b/>
        </w:rPr>
        <w:t>2</w:t>
      </w:r>
      <w:r w:rsidRPr="00CF767C">
        <w:rPr>
          <w:b/>
        </w:rPr>
        <w:t>-VM-nic-nsg</w:t>
      </w:r>
    </w:p>
    <w:p w14:paraId="33950C01" w14:textId="77777777" w:rsidR="00404F48" w:rsidRPr="00CF767C" w:rsidRDefault="00404F48" w:rsidP="7C633CAC">
      <w:pPr>
        <w:spacing w:line="240" w:lineRule="auto"/>
      </w:pPr>
      <w:r w:rsidRPr="00CF767C">
        <w:tab/>
        <w:t xml:space="preserve">Subscription: </w:t>
      </w:r>
      <w:r w:rsidRPr="00CF767C">
        <w:rPr>
          <w:b/>
        </w:rPr>
        <w:t>Virtual Data Center Workshop</w:t>
      </w:r>
    </w:p>
    <w:p w14:paraId="77FA5229" w14:textId="77777777" w:rsidR="00404F48" w:rsidRPr="00CF767C" w:rsidRDefault="00404F48" w:rsidP="7C633CAC">
      <w:pPr>
        <w:spacing w:line="240" w:lineRule="auto"/>
      </w:pPr>
      <w:r w:rsidRPr="00CF767C">
        <w:tab/>
        <w:t xml:space="preserve">Resource Group: </w:t>
      </w:r>
      <w:proofErr w:type="spellStart"/>
      <w:r w:rsidRPr="00CF767C">
        <w:rPr>
          <w:b/>
        </w:rPr>
        <w:t>Company</w:t>
      </w:r>
      <w:r w:rsidRPr="00CF767C">
        <w:rPr>
          <w:i/>
        </w:rPr>
        <w:t>XX</w:t>
      </w:r>
      <w:proofErr w:type="spellEnd"/>
    </w:p>
    <w:p w14:paraId="592ED9E4" w14:textId="77777777" w:rsidR="00404F48" w:rsidRPr="00CF767C" w:rsidRDefault="00404F48" w:rsidP="7C633CAC">
      <w:pPr>
        <w:spacing w:line="240" w:lineRule="auto"/>
        <w:rPr>
          <w:b/>
        </w:rPr>
      </w:pPr>
      <w:r w:rsidRPr="00CF767C">
        <w:tab/>
        <w:t xml:space="preserve">Location: </w:t>
      </w:r>
      <w:r w:rsidRPr="00CF767C">
        <w:rPr>
          <w:b/>
        </w:rPr>
        <w:t>East US</w:t>
      </w:r>
    </w:p>
    <w:p w14:paraId="7569E85A" w14:textId="56459C4F" w:rsidR="00404F48" w:rsidRPr="00CF767C" w:rsidRDefault="00404F48" w:rsidP="4B612F06">
      <w:pPr>
        <w:pStyle w:val="ListBullet"/>
        <w:numPr>
          <w:ilvl w:val="0"/>
          <w:numId w:val="0"/>
        </w:numPr>
      </w:pPr>
      <w:r>
        <w:t>O</w:t>
      </w:r>
      <w:r w:rsidRPr="00CF767C">
        <w:t xml:space="preserve">n your base blade, click </w:t>
      </w:r>
      <w:r>
        <w:rPr>
          <w:noProof/>
        </w:rPr>
        <w:drawing>
          <wp:inline distT="0" distB="0" distL="0" distR="0" wp14:anchorId="010EDF6E" wp14:editId="1378A1EB">
            <wp:extent cx="476250" cy="180975"/>
            <wp:effectExtent l="0" t="0" r="0" b="9525"/>
            <wp:docPr id="845504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rsidRPr="00CF767C">
        <w:t xml:space="preserve"> at the top. This will open</w:t>
      </w:r>
      <w:r w:rsidR="004731AA">
        <w:t xml:space="preserve"> the</w:t>
      </w:r>
      <w:r w:rsidRPr="00CF767C">
        <w:t xml:space="preserve"> </w:t>
      </w:r>
      <w:r w:rsidRPr="00D35D0F">
        <w:rPr>
          <w:i/>
        </w:rPr>
        <w:t>Everything</w:t>
      </w:r>
      <w:r w:rsidRPr="00CF767C">
        <w:t xml:space="preserve"> blade. Start typing </w:t>
      </w:r>
      <w:r w:rsidR="7504B011" w:rsidRPr="7504B011">
        <w:rPr>
          <w:rFonts w:ascii="Constantia" w:eastAsia="Constantia" w:hAnsi="Constantia" w:cs="Constantia"/>
        </w:rPr>
        <w:t>“</w:t>
      </w:r>
      <w:r w:rsidRPr="00CF767C">
        <w:t xml:space="preserve">network security group” on the search bar on the top and choose </w:t>
      </w:r>
      <w:r w:rsidRPr="002C220D">
        <w:rPr>
          <w:i/>
        </w:rPr>
        <w:t>Network security group</w:t>
      </w:r>
      <w:r w:rsidRPr="00CF767C">
        <w:t xml:space="preserve">. This will open the </w:t>
      </w:r>
      <w:r w:rsidRPr="002C220D">
        <w:rPr>
          <w:i/>
        </w:rPr>
        <w:t>Network security group</w:t>
      </w:r>
      <w:r w:rsidRPr="00CF767C">
        <w:t xml:space="preserve"> introduction blade. Click </w:t>
      </w:r>
      <w:r w:rsidRPr="00CF767C">
        <w:rPr>
          <w:noProof/>
        </w:rPr>
        <w:drawing>
          <wp:inline distT="0" distB="0" distL="0" distR="0" wp14:anchorId="0AD0FEA9" wp14:editId="0EC65138">
            <wp:extent cx="504825" cy="145458"/>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CF767C">
        <w:t xml:space="preserve"> at the end of the blade.</w:t>
      </w:r>
    </w:p>
    <w:p w14:paraId="7B03AD71" w14:textId="6E7FC5C2" w:rsidR="00404F48" w:rsidRPr="00CF767C" w:rsidRDefault="00404F48" w:rsidP="00404F48">
      <w:r w:rsidRPr="00CF767C">
        <w:t xml:space="preserve">On the </w:t>
      </w:r>
      <w:r w:rsidRPr="002C220D">
        <w:rPr>
          <w:i/>
        </w:rPr>
        <w:t>Create network security group</w:t>
      </w:r>
      <w:r w:rsidRPr="00CF767C">
        <w:t xml:space="preserve"> blade, enter the required information and click   </w:t>
      </w:r>
      <w:r w:rsidRPr="00CF767C">
        <w:rPr>
          <w:noProof/>
        </w:rPr>
        <w:drawing>
          <wp:inline distT="0" distB="0" distL="0" distR="0" wp14:anchorId="6926912E" wp14:editId="079C88A0">
            <wp:extent cx="504825" cy="145458"/>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CF767C">
        <w:t xml:space="preserve"> . Following, a quick validation, the NSG will be created.</w:t>
      </w:r>
    </w:p>
    <w:p w14:paraId="5721C5DB" w14:textId="77777777" w:rsidR="00404F48" w:rsidRPr="00CF767C" w:rsidRDefault="00404F48" w:rsidP="00404F48">
      <w:r>
        <w:rPr>
          <w:noProof/>
        </w:rPr>
        <w:drawing>
          <wp:inline distT="0" distB="0" distL="0" distR="0" wp14:anchorId="1B321FB8" wp14:editId="6CF79528">
            <wp:extent cx="3038475" cy="35528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8475" cy="3552825"/>
                    </a:xfrm>
                    <a:prstGeom prst="rect">
                      <a:avLst/>
                    </a:prstGeom>
                  </pic:spPr>
                </pic:pic>
              </a:graphicData>
            </a:graphic>
          </wp:inline>
        </w:drawing>
      </w:r>
    </w:p>
    <w:p w14:paraId="45B03B80" w14:textId="77777777" w:rsidR="00404F48" w:rsidRPr="00CF767C" w:rsidRDefault="00404F48" w:rsidP="00404F48">
      <w:r>
        <w:lastRenderedPageBreak/>
        <w:t xml:space="preserve">In the newly created NSG, add </w:t>
      </w:r>
      <w:r w:rsidRPr="00CF767C">
        <w:t>an inbound security rule to allow RDP traffic</w:t>
      </w:r>
      <w:r w:rsidR="007C2D7C">
        <w:t xml:space="preserve">. </w:t>
      </w:r>
    </w:p>
    <w:p w14:paraId="14E76848" w14:textId="77777777" w:rsidR="00404F48" w:rsidRPr="00CF767C" w:rsidRDefault="00404F48" w:rsidP="00404F48">
      <w:r w:rsidRPr="00CF767C">
        <w:t>Information needed to create an inbound security rule to allow RDP traffic:</w:t>
      </w:r>
    </w:p>
    <w:p w14:paraId="0C985046" w14:textId="77777777" w:rsidR="00404F48" w:rsidRPr="00CF767C" w:rsidRDefault="00404F48" w:rsidP="00404F48">
      <w:pPr>
        <w:spacing w:after="0"/>
      </w:pPr>
      <w:r w:rsidRPr="00CF767C">
        <w:tab/>
        <w:t xml:space="preserve">Source: </w:t>
      </w:r>
      <w:r w:rsidRPr="00CF767C">
        <w:rPr>
          <w:b/>
        </w:rPr>
        <w:t>Any</w:t>
      </w:r>
    </w:p>
    <w:p w14:paraId="4A4C5729" w14:textId="77777777" w:rsidR="00404F48" w:rsidRPr="00CF767C" w:rsidRDefault="00404F48" w:rsidP="00404F48">
      <w:pPr>
        <w:spacing w:after="0"/>
      </w:pPr>
      <w:r w:rsidRPr="00CF767C">
        <w:tab/>
        <w:t xml:space="preserve">Source port ranges: </w:t>
      </w:r>
      <w:r w:rsidRPr="00CF767C">
        <w:rPr>
          <w:b/>
        </w:rPr>
        <w:t>*</w:t>
      </w:r>
    </w:p>
    <w:p w14:paraId="6DB88F8A" w14:textId="77777777" w:rsidR="00404F48" w:rsidRPr="00CF767C" w:rsidRDefault="00404F48" w:rsidP="00404F48">
      <w:pPr>
        <w:spacing w:after="0"/>
      </w:pPr>
      <w:r w:rsidRPr="00CF767C">
        <w:tab/>
        <w:t xml:space="preserve">Destination: </w:t>
      </w:r>
      <w:r w:rsidRPr="00CF767C">
        <w:rPr>
          <w:b/>
        </w:rPr>
        <w:t>Any</w:t>
      </w:r>
    </w:p>
    <w:p w14:paraId="5C67A48E" w14:textId="77777777" w:rsidR="00404F48" w:rsidRPr="00CF767C" w:rsidRDefault="00404F48" w:rsidP="00404F48">
      <w:pPr>
        <w:spacing w:after="0"/>
      </w:pPr>
      <w:r w:rsidRPr="00CF767C">
        <w:tab/>
        <w:t xml:space="preserve">Destination port ranges: </w:t>
      </w:r>
      <w:r w:rsidRPr="00CF767C">
        <w:rPr>
          <w:b/>
        </w:rPr>
        <w:t>3389</w:t>
      </w:r>
    </w:p>
    <w:p w14:paraId="0F20CC82" w14:textId="77777777" w:rsidR="00404F48" w:rsidRPr="00CF767C" w:rsidRDefault="00404F48" w:rsidP="00404F48">
      <w:pPr>
        <w:spacing w:after="0"/>
      </w:pPr>
      <w:r w:rsidRPr="00CF767C">
        <w:tab/>
        <w:t xml:space="preserve">Protocol: </w:t>
      </w:r>
      <w:r w:rsidRPr="00CF767C">
        <w:rPr>
          <w:b/>
        </w:rPr>
        <w:t>TCP</w:t>
      </w:r>
    </w:p>
    <w:p w14:paraId="7852406F" w14:textId="77777777" w:rsidR="00404F48" w:rsidRPr="00CF767C" w:rsidRDefault="00404F48" w:rsidP="00404F48">
      <w:pPr>
        <w:spacing w:after="0"/>
      </w:pPr>
      <w:r w:rsidRPr="00CF767C">
        <w:tab/>
        <w:t xml:space="preserve">Action: </w:t>
      </w:r>
      <w:r w:rsidRPr="00CF767C">
        <w:rPr>
          <w:b/>
        </w:rPr>
        <w:t>Allow</w:t>
      </w:r>
    </w:p>
    <w:p w14:paraId="067EDEC9" w14:textId="77777777" w:rsidR="00404F48" w:rsidRPr="00CF767C" w:rsidRDefault="00404F48" w:rsidP="00404F48">
      <w:pPr>
        <w:spacing w:after="0"/>
      </w:pPr>
      <w:r w:rsidRPr="00CF767C">
        <w:tab/>
        <w:t xml:space="preserve">Priority: </w:t>
      </w:r>
      <w:r w:rsidRPr="00CF767C">
        <w:rPr>
          <w:b/>
        </w:rPr>
        <w:t>1000</w:t>
      </w:r>
    </w:p>
    <w:p w14:paraId="4C356D41" w14:textId="77777777" w:rsidR="00404F48" w:rsidRPr="00CF767C" w:rsidRDefault="00404F48" w:rsidP="00404F48">
      <w:r w:rsidRPr="00CF767C">
        <w:tab/>
        <w:t xml:space="preserve">Name: </w:t>
      </w:r>
      <w:proofErr w:type="spellStart"/>
      <w:r w:rsidRPr="00CF767C">
        <w:rPr>
          <w:b/>
        </w:rPr>
        <w:t>myNSGRuleRDP</w:t>
      </w:r>
      <w:proofErr w:type="spellEnd"/>
    </w:p>
    <w:p w14:paraId="38AD4535" w14:textId="77777777" w:rsidR="00404F48" w:rsidRPr="00CF767C" w:rsidRDefault="00404F48" w:rsidP="00404F48">
      <w:r w:rsidRPr="00CF767C">
        <w:tab/>
        <w:t>Description: To permit RDP from any source</w:t>
      </w:r>
    </w:p>
    <w:p w14:paraId="6A44DFFD" w14:textId="77777777" w:rsidR="00404F48" w:rsidRPr="00B96BC0" w:rsidRDefault="00404F48" w:rsidP="00404F48">
      <w:r w:rsidRPr="00CF767C">
        <w:t>With the successful addition of the security rule, you will see the rule listed along with the default inbound security rules of the NSG.</w:t>
      </w:r>
      <w:r w:rsidRPr="00CF767C">
        <w:tab/>
      </w:r>
    </w:p>
    <w:p w14:paraId="2E98C2A3" w14:textId="379D2CE5" w:rsidR="00210517" w:rsidRPr="00EB5E91" w:rsidRDefault="00210517" w:rsidP="00210517">
      <w:pPr>
        <w:pStyle w:val="Heading2"/>
      </w:pPr>
      <w:r w:rsidRPr="00EB5E91">
        <w:t>C</w:t>
      </w:r>
      <w:r>
        <w:t>reate</w:t>
      </w:r>
      <w:r w:rsidR="000A73C7">
        <w:t xml:space="preserve"> </w:t>
      </w:r>
      <w:r w:rsidRPr="00EB5E91">
        <w:t>V</w:t>
      </w:r>
      <w:r>
        <w:t>irtual</w:t>
      </w:r>
      <w:r w:rsidRPr="00EB5E91">
        <w:t xml:space="preserve"> Machine</w:t>
      </w:r>
      <w:r>
        <w:t>s</w:t>
      </w:r>
    </w:p>
    <w:p w14:paraId="30989609" w14:textId="77777777" w:rsidR="00404F48" w:rsidRPr="00EB5E91" w:rsidRDefault="00404F48" w:rsidP="00404F48">
      <w:r w:rsidRPr="00EB5E91">
        <w:t xml:space="preserve">Let’s create </w:t>
      </w:r>
      <w:r>
        <w:t>three</w:t>
      </w:r>
      <w:r w:rsidRPr="00EB5E91">
        <w:t xml:space="preserve"> virtual machine</w:t>
      </w:r>
      <w:r>
        <w:t>s</w:t>
      </w:r>
      <w:r w:rsidRPr="00EB5E91">
        <w:t>. Information we need to create the virtual machine.</w:t>
      </w:r>
    </w:p>
    <w:p w14:paraId="68C092AF" w14:textId="77777777" w:rsidR="00404F48" w:rsidRPr="00EB5E91" w:rsidRDefault="00404F48" w:rsidP="00404F48">
      <w:pPr>
        <w:rPr>
          <w:u w:val="single"/>
        </w:rPr>
      </w:pPr>
      <w:r w:rsidRPr="00EB5E91">
        <w:rPr>
          <w:u w:val="single"/>
        </w:rPr>
        <w:t>Basics</w:t>
      </w:r>
    </w:p>
    <w:p w14:paraId="3EC8455A" w14:textId="77777777" w:rsidR="00404F48" w:rsidRPr="00EB5E91" w:rsidRDefault="00404F48" w:rsidP="00404F48">
      <w:r w:rsidRPr="00EB5E91">
        <w:tab/>
        <w:t xml:space="preserve">Subscription: </w:t>
      </w:r>
      <w:r w:rsidRPr="00EB5E91">
        <w:rPr>
          <w:b/>
        </w:rPr>
        <w:t>Virtual Data Center Workshop</w:t>
      </w:r>
    </w:p>
    <w:p w14:paraId="24195840" w14:textId="77777777" w:rsidR="00404F48" w:rsidRPr="00EB5E91" w:rsidRDefault="00404F48" w:rsidP="00404F48">
      <w:r w:rsidRPr="00EB5E91">
        <w:tab/>
        <w:t xml:space="preserve">Resource Group: </w:t>
      </w:r>
      <w:proofErr w:type="spellStart"/>
      <w:r w:rsidRPr="00EB5E91">
        <w:rPr>
          <w:b/>
        </w:rPr>
        <w:t>Company</w:t>
      </w:r>
      <w:r w:rsidRPr="00EB5E91">
        <w:rPr>
          <w:i/>
        </w:rPr>
        <w:t>XX</w:t>
      </w:r>
      <w:proofErr w:type="spellEnd"/>
    </w:p>
    <w:p w14:paraId="7B5B5ED2" w14:textId="77777777" w:rsidR="00404F48" w:rsidRPr="00EB5E91" w:rsidRDefault="00404F48" w:rsidP="00404F48">
      <w:pPr>
        <w:ind w:firstLine="720"/>
        <w:rPr>
          <w:b/>
        </w:rPr>
      </w:pPr>
      <w:r w:rsidRPr="00EB5E91">
        <w:t xml:space="preserve">Virtual machine name: </w:t>
      </w:r>
      <w:r>
        <w:rPr>
          <w:b/>
        </w:rPr>
        <w:t>Spoke02</w:t>
      </w:r>
      <w:r w:rsidRPr="00EB5E91">
        <w:rPr>
          <w:b/>
        </w:rPr>
        <w:t>-VM01</w:t>
      </w:r>
      <w:r>
        <w:rPr>
          <w:b/>
        </w:rPr>
        <w:t xml:space="preserve"> </w:t>
      </w:r>
      <w:r w:rsidRPr="008238F2">
        <w:t>/</w:t>
      </w:r>
      <w:r w:rsidRPr="008238F2">
        <w:rPr>
          <w:b/>
        </w:rPr>
        <w:t xml:space="preserve"> </w:t>
      </w:r>
      <w:r>
        <w:rPr>
          <w:b/>
        </w:rPr>
        <w:t>Spoke02</w:t>
      </w:r>
      <w:r w:rsidRPr="00EB5E91">
        <w:rPr>
          <w:b/>
        </w:rPr>
        <w:t>-VM0</w:t>
      </w:r>
      <w:r>
        <w:rPr>
          <w:b/>
        </w:rPr>
        <w:t xml:space="preserve">2 </w:t>
      </w:r>
      <w:r w:rsidRPr="008238F2">
        <w:t>/</w:t>
      </w:r>
      <w:r w:rsidRPr="008238F2">
        <w:rPr>
          <w:b/>
        </w:rPr>
        <w:t xml:space="preserve"> </w:t>
      </w:r>
      <w:r>
        <w:rPr>
          <w:b/>
        </w:rPr>
        <w:t>Spoke02</w:t>
      </w:r>
      <w:r w:rsidRPr="00EB5E91">
        <w:rPr>
          <w:b/>
        </w:rPr>
        <w:t>-VM0</w:t>
      </w:r>
      <w:r>
        <w:rPr>
          <w:b/>
        </w:rPr>
        <w:t>3</w:t>
      </w:r>
    </w:p>
    <w:p w14:paraId="7B519ABE" w14:textId="77777777" w:rsidR="00404F48" w:rsidRPr="00EB5E91" w:rsidRDefault="00404F48" w:rsidP="00404F48">
      <w:pPr>
        <w:ind w:firstLine="720"/>
        <w:rPr>
          <w:b/>
        </w:rPr>
      </w:pPr>
      <w:r w:rsidRPr="00EB5E91">
        <w:t xml:space="preserve">Region: </w:t>
      </w:r>
      <w:r w:rsidRPr="00EB5E91">
        <w:rPr>
          <w:b/>
        </w:rPr>
        <w:t>East US</w:t>
      </w:r>
    </w:p>
    <w:p w14:paraId="04AA5FFE" w14:textId="77777777" w:rsidR="00404F48" w:rsidRPr="00EB5E91" w:rsidRDefault="00404F48" w:rsidP="00404F48">
      <w:pPr>
        <w:ind w:firstLine="720"/>
        <w:rPr>
          <w:b/>
        </w:rPr>
      </w:pPr>
      <w:r w:rsidRPr="00EB5E91">
        <w:t xml:space="preserve">Image: </w:t>
      </w:r>
      <w:r w:rsidRPr="00EB5E91">
        <w:rPr>
          <w:b/>
        </w:rPr>
        <w:t>Windows Server 2016 Datacenter</w:t>
      </w:r>
    </w:p>
    <w:p w14:paraId="17313538" w14:textId="77777777" w:rsidR="00404F48" w:rsidRPr="00EB5E91" w:rsidRDefault="00404F48" w:rsidP="00404F48">
      <w:pPr>
        <w:ind w:firstLine="720"/>
      </w:pPr>
      <w:r w:rsidRPr="00EB5E91">
        <w:t xml:space="preserve">Size: </w:t>
      </w:r>
      <w:r w:rsidRPr="00EB5E91">
        <w:rPr>
          <w:b/>
        </w:rPr>
        <w:t>Standard A4 v2</w:t>
      </w:r>
      <w:r w:rsidRPr="00EB5E91">
        <w:t xml:space="preserve"> </w:t>
      </w:r>
    </w:p>
    <w:p w14:paraId="55D363AF" w14:textId="77777777" w:rsidR="00404F48" w:rsidRPr="00EB5E91" w:rsidRDefault="00404F48" w:rsidP="00404F48">
      <w:pPr>
        <w:ind w:firstLine="720"/>
        <w:rPr>
          <w:b/>
        </w:rPr>
      </w:pPr>
      <w:r w:rsidRPr="00EB5E91">
        <w:t xml:space="preserve">Username: </w:t>
      </w:r>
      <w:proofErr w:type="spellStart"/>
      <w:r w:rsidRPr="00EB5E91">
        <w:rPr>
          <w:b/>
        </w:rPr>
        <w:t>Student</w:t>
      </w:r>
      <w:r w:rsidRPr="00EB5E91">
        <w:rPr>
          <w:i/>
        </w:rPr>
        <w:t>XXX</w:t>
      </w:r>
      <w:proofErr w:type="spellEnd"/>
    </w:p>
    <w:p w14:paraId="29A40F36" w14:textId="77777777" w:rsidR="00404F48" w:rsidRPr="00EB5E91" w:rsidRDefault="00404F48" w:rsidP="00404F48">
      <w:pPr>
        <w:ind w:firstLine="720"/>
      </w:pPr>
      <w:r w:rsidRPr="00EB5E91">
        <w:t>Password: (if not noted, see “Accessing Azure Key Vault”, at the beginning of this document).</w:t>
      </w:r>
    </w:p>
    <w:p w14:paraId="15E84DE8" w14:textId="77777777" w:rsidR="00404F48" w:rsidRPr="00EB5E91" w:rsidRDefault="00404F48" w:rsidP="00404F48">
      <w:pPr>
        <w:rPr>
          <w:u w:val="single"/>
        </w:rPr>
      </w:pPr>
      <w:r w:rsidRPr="00EB5E91">
        <w:rPr>
          <w:u w:val="single"/>
        </w:rPr>
        <w:t>Networking</w:t>
      </w:r>
    </w:p>
    <w:p w14:paraId="0C01751B" w14:textId="77777777" w:rsidR="00404F48" w:rsidRPr="00EB5E91" w:rsidRDefault="00404F48" w:rsidP="00404F48">
      <w:pPr>
        <w:rPr>
          <w:b/>
        </w:rPr>
      </w:pPr>
      <w:r w:rsidRPr="00EB5E91">
        <w:tab/>
        <w:t xml:space="preserve">Virtual network: </w:t>
      </w:r>
      <w:r>
        <w:rPr>
          <w:b/>
        </w:rPr>
        <w:t>Spoke</w:t>
      </w:r>
      <w:r w:rsidRPr="00EB5E91">
        <w:rPr>
          <w:b/>
        </w:rPr>
        <w:t>0</w:t>
      </w:r>
      <w:r>
        <w:rPr>
          <w:b/>
        </w:rPr>
        <w:t>2</w:t>
      </w:r>
      <w:r w:rsidRPr="00EB5E91">
        <w:rPr>
          <w:b/>
        </w:rPr>
        <w:t>-VNet01</w:t>
      </w:r>
    </w:p>
    <w:p w14:paraId="2EF64CA6" w14:textId="77777777" w:rsidR="00404F48" w:rsidRPr="00EB5E91" w:rsidRDefault="00404F48" w:rsidP="00404F48">
      <w:pPr>
        <w:rPr>
          <w:b/>
        </w:rPr>
      </w:pPr>
      <w:r w:rsidRPr="00EB5E91">
        <w:tab/>
        <w:t xml:space="preserve">Subnet: </w:t>
      </w:r>
      <w:r w:rsidRPr="00EB5E91">
        <w:rPr>
          <w:b/>
        </w:rPr>
        <w:t>Tenant</w:t>
      </w:r>
    </w:p>
    <w:p w14:paraId="39E74CDA" w14:textId="77777777" w:rsidR="00404F48" w:rsidRPr="00EB5E91" w:rsidRDefault="00404F48" w:rsidP="00404F48">
      <w:r w:rsidRPr="00EB5E91">
        <w:lastRenderedPageBreak/>
        <w:tab/>
        <w:t xml:space="preserve">Public IP: </w:t>
      </w:r>
      <w:r>
        <w:rPr>
          <w:b/>
        </w:rPr>
        <w:t>None</w:t>
      </w:r>
    </w:p>
    <w:p w14:paraId="797C2B25" w14:textId="77777777" w:rsidR="00404F48" w:rsidRPr="00EB5E91" w:rsidRDefault="00404F48" w:rsidP="00404F48">
      <w:r w:rsidRPr="00EB5E91">
        <w:tab/>
        <w:t xml:space="preserve">Network security group: </w:t>
      </w:r>
      <w:r w:rsidRPr="00EB5E91">
        <w:rPr>
          <w:b/>
        </w:rPr>
        <w:t>Advanced</w:t>
      </w:r>
    </w:p>
    <w:p w14:paraId="2B90367C" w14:textId="77777777" w:rsidR="00404F48" w:rsidRPr="00EB5E91" w:rsidRDefault="00404F48" w:rsidP="00404F48">
      <w:r w:rsidRPr="00EB5E91">
        <w:tab/>
        <w:t xml:space="preserve">Configure network security group: </w:t>
      </w:r>
      <w:r>
        <w:rPr>
          <w:b/>
        </w:rPr>
        <w:t>Spoke</w:t>
      </w:r>
      <w:r w:rsidRPr="00CF767C">
        <w:rPr>
          <w:b/>
        </w:rPr>
        <w:t>0</w:t>
      </w:r>
      <w:r>
        <w:rPr>
          <w:b/>
        </w:rPr>
        <w:t>2</w:t>
      </w:r>
      <w:r w:rsidRPr="00CF767C">
        <w:rPr>
          <w:b/>
        </w:rPr>
        <w:t>-VM-nic-nsg</w:t>
      </w:r>
    </w:p>
    <w:p w14:paraId="5686F941" w14:textId="77777777" w:rsidR="00404F48" w:rsidRPr="00EB5E91" w:rsidRDefault="00404F48" w:rsidP="00404F48">
      <w:pPr>
        <w:rPr>
          <w:u w:val="single"/>
        </w:rPr>
      </w:pPr>
      <w:r w:rsidRPr="00EB5E91">
        <w:rPr>
          <w:u w:val="single"/>
        </w:rPr>
        <w:t>Management</w:t>
      </w:r>
    </w:p>
    <w:p w14:paraId="13151406" w14:textId="77777777" w:rsidR="00404F48" w:rsidRPr="00EB5E91" w:rsidRDefault="00404F48" w:rsidP="00404F48">
      <w:r w:rsidRPr="00EB5E91">
        <w:t xml:space="preserve">Boot diagnostics: </w:t>
      </w:r>
      <w:r w:rsidRPr="00EB5E91">
        <w:rPr>
          <w:b/>
        </w:rPr>
        <w:t>Off</w:t>
      </w:r>
      <w:r w:rsidRPr="00EB5E91">
        <w:tab/>
      </w:r>
    </w:p>
    <w:p w14:paraId="2AADE2C1" w14:textId="3A0D90E2" w:rsidR="00404F48" w:rsidRDefault="00404F48" w:rsidP="00404F48">
      <w:r>
        <w:t>If you need help creating</w:t>
      </w:r>
      <w:r w:rsidR="007C2D7C">
        <w:t xml:space="preserve"> the</w:t>
      </w:r>
      <w:r>
        <w:t xml:space="preserve"> virtual machines, </w:t>
      </w:r>
      <w:r w:rsidR="001B10F5">
        <w:t xml:space="preserve">refer to </w:t>
      </w:r>
      <w:r w:rsidR="001B10F5" w:rsidRPr="559868D7">
        <w:rPr>
          <w:i/>
        </w:rPr>
        <w:t>Create</w:t>
      </w:r>
      <w:r w:rsidR="00702E6E">
        <w:rPr>
          <w:i/>
        </w:rPr>
        <w:t xml:space="preserve"> Virtual Machines </w:t>
      </w:r>
      <w:r>
        <w:t xml:space="preserve">in </w:t>
      </w:r>
      <w:r w:rsidRPr="50D69573">
        <w:rPr>
          <w:i/>
        </w:rPr>
        <w:t>Step 4</w:t>
      </w:r>
      <w:r>
        <w:t xml:space="preserve"> of this document. Unlike in </w:t>
      </w:r>
      <w:r w:rsidRPr="50D69573">
        <w:rPr>
          <w:i/>
        </w:rPr>
        <w:t>Step 4</w:t>
      </w:r>
      <w:r>
        <w:t>, we are not going to run extensions as part of the VM creation and instead run it after the VM creation.</w:t>
      </w:r>
    </w:p>
    <w:p w14:paraId="6BE0BEE8" w14:textId="77777777" w:rsidR="00404F48" w:rsidRDefault="00404F48" w:rsidP="00404F48">
      <w:pPr>
        <w:pStyle w:val="Heading3"/>
      </w:pPr>
      <w:r>
        <w:t>Post Deploy Build</w:t>
      </w:r>
    </w:p>
    <w:p w14:paraId="2808BE59" w14:textId="77777777" w:rsidR="00404F48" w:rsidRDefault="00404F48" w:rsidP="00404F48">
      <w:r>
        <w:t xml:space="preserve">After successful deployment of virtual machines, </w:t>
      </w:r>
      <w:r w:rsidRPr="00EB5E91">
        <w:t xml:space="preserve">use </w:t>
      </w:r>
      <w:r w:rsidRPr="537111EF">
        <w:rPr>
          <w:i/>
        </w:rPr>
        <w:t>Custom Script Extension</w:t>
      </w:r>
      <w:r w:rsidRPr="00EB5E91">
        <w:t xml:space="preserve"> </w:t>
      </w:r>
      <w:r>
        <w:t>to install IIS and create web app pages</w:t>
      </w:r>
      <w:r w:rsidRPr="00EB5E91">
        <w:t xml:space="preserve"> on the VM</w:t>
      </w:r>
      <w:r>
        <w:t>s.</w:t>
      </w:r>
    </w:p>
    <w:p w14:paraId="727B1DBE" w14:textId="77777777" w:rsidR="00404F48" w:rsidRDefault="00404F48" w:rsidP="00404F48">
      <w:r>
        <w:t xml:space="preserve">On your base blade, click on the name of a VM we just created. This will open the </w:t>
      </w:r>
      <w:r w:rsidRPr="00EE3BC9">
        <w:rPr>
          <w:i/>
        </w:rPr>
        <w:t>Virtual machine</w:t>
      </w:r>
      <w:r>
        <w:t xml:space="preserve"> blade.</w:t>
      </w:r>
    </w:p>
    <w:p w14:paraId="7830F1D0" w14:textId="77777777" w:rsidR="00404F48" w:rsidRDefault="00404F48" w:rsidP="00404F48">
      <w:r>
        <w:rPr>
          <w:noProof/>
        </w:rPr>
        <w:drawing>
          <wp:inline distT="0" distB="0" distL="0" distR="0" wp14:anchorId="71220C06" wp14:editId="423442FB">
            <wp:extent cx="5486400" cy="37293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729355"/>
                    </a:xfrm>
                    <a:prstGeom prst="rect">
                      <a:avLst/>
                    </a:prstGeom>
                  </pic:spPr>
                </pic:pic>
              </a:graphicData>
            </a:graphic>
          </wp:inline>
        </w:drawing>
      </w:r>
    </w:p>
    <w:p w14:paraId="08B9B911" w14:textId="535017E3" w:rsidR="00404F48" w:rsidRDefault="00404F48" w:rsidP="00404F48">
      <w:r>
        <w:t xml:space="preserve">Click  </w:t>
      </w:r>
      <w:r>
        <w:rPr>
          <w:noProof/>
        </w:rPr>
        <w:drawing>
          <wp:inline distT="0" distB="0" distL="0" distR="0" wp14:anchorId="69FA7A50" wp14:editId="493334D1">
            <wp:extent cx="857250" cy="1714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57250" cy="171450"/>
                    </a:xfrm>
                    <a:prstGeom prst="rect">
                      <a:avLst/>
                    </a:prstGeom>
                  </pic:spPr>
                </pic:pic>
              </a:graphicData>
            </a:graphic>
          </wp:inline>
        </w:drawing>
      </w:r>
      <w:r>
        <w:t xml:space="preserve"> on the left navigation menu. This will open the </w:t>
      </w:r>
      <w:r w:rsidRPr="00A9799A">
        <w:rPr>
          <w:i/>
        </w:rPr>
        <w:t>Extensions</w:t>
      </w:r>
      <w:r>
        <w:t xml:space="preserve"> pane. </w:t>
      </w:r>
    </w:p>
    <w:p w14:paraId="57FD886E" w14:textId="77777777" w:rsidR="00404F48" w:rsidRDefault="00404F48" w:rsidP="00404F48">
      <w:r>
        <w:lastRenderedPageBreak/>
        <w:t xml:space="preserve">Click </w:t>
      </w:r>
      <w:r>
        <w:rPr>
          <w:noProof/>
        </w:rPr>
        <w:drawing>
          <wp:inline distT="0" distB="0" distL="0" distR="0" wp14:anchorId="4C7E0307" wp14:editId="1946F9DD">
            <wp:extent cx="466725" cy="1714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725" cy="171450"/>
                    </a:xfrm>
                    <a:prstGeom prst="rect">
                      <a:avLst/>
                    </a:prstGeom>
                  </pic:spPr>
                </pic:pic>
              </a:graphicData>
            </a:graphic>
          </wp:inline>
        </w:drawing>
      </w:r>
      <w:r>
        <w:t>at the top of the pane. This will open</w:t>
      </w:r>
      <w:r w:rsidR="00725B8B">
        <w:t xml:space="preserve"> the</w:t>
      </w:r>
      <w:r>
        <w:t xml:space="preserve"> </w:t>
      </w:r>
      <w:r w:rsidRPr="00F85D47">
        <w:rPr>
          <w:i/>
        </w:rPr>
        <w:t>New resource</w:t>
      </w:r>
      <w:r>
        <w:t xml:space="preserve"> blade. In the blade choose </w:t>
      </w:r>
      <w:r w:rsidRPr="00652D71">
        <w:rPr>
          <w:i/>
        </w:rPr>
        <w:t>Custom Script Extension</w:t>
      </w:r>
      <w:r>
        <w:t>.</w:t>
      </w:r>
    </w:p>
    <w:p w14:paraId="3467DA33" w14:textId="77777777" w:rsidR="00404F48" w:rsidRDefault="00404F48" w:rsidP="00404F48">
      <w:r>
        <w:rPr>
          <w:noProof/>
        </w:rPr>
        <w:drawing>
          <wp:inline distT="0" distB="0" distL="0" distR="0" wp14:anchorId="52EC505A" wp14:editId="4ED367F5">
            <wp:extent cx="3067050" cy="51625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7050" cy="5162550"/>
                    </a:xfrm>
                    <a:prstGeom prst="rect">
                      <a:avLst/>
                    </a:prstGeom>
                  </pic:spPr>
                </pic:pic>
              </a:graphicData>
            </a:graphic>
          </wp:inline>
        </w:drawing>
      </w:r>
    </w:p>
    <w:p w14:paraId="0F2AA222" w14:textId="77777777" w:rsidR="00404F48" w:rsidRDefault="00404F48" w:rsidP="00404F48">
      <w:r>
        <w:t xml:space="preserve">This will open </w:t>
      </w:r>
      <w:r w:rsidRPr="00902A18">
        <w:rPr>
          <w:i/>
        </w:rPr>
        <w:t>Custom Script Extension</w:t>
      </w:r>
      <w:r>
        <w:t xml:space="preserve"> introduction blade. </w:t>
      </w:r>
    </w:p>
    <w:p w14:paraId="719AB064" w14:textId="77777777" w:rsidR="00404F48" w:rsidRDefault="00404F48" w:rsidP="00404F48">
      <w:r>
        <w:rPr>
          <w:noProof/>
        </w:rPr>
        <w:lastRenderedPageBreak/>
        <w:drawing>
          <wp:inline distT="0" distB="0" distL="0" distR="0" wp14:anchorId="1F4804FD" wp14:editId="28F40F5D">
            <wp:extent cx="5486400" cy="334391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3343910"/>
                    </a:xfrm>
                    <a:prstGeom prst="rect">
                      <a:avLst/>
                    </a:prstGeom>
                  </pic:spPr>
                </pic:pic>
              </a:graphicData>
            </a:graphic>
          </wp:inline>
        </w:drawing>
      </w:r>
    </w:p>
    <w:p w14:paraId="566DD574" w14:textId="3BB91551" w:rsidR="00404F48" w:rsidRDefault="00404F48" w:rsidP="00404F48">
      <w:r>
        <w:t xml:space="preserve">Click </w:t>
      </w:r>
      <w:r w:rsidRPr="00CF767C">
        <w:rPr>
          <w:noProof/>
        </w:rPr>
        <w:drawing>
          <wp:inline distT="0" distB="0" distL="0" distR="0" wp14:anchorId="35FE3821" wp14:editId="74BC1F8E">
            <wp:extent cx="504825" cy="145458"/>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at the bottom of the blade. This will open </w:t>
      </w:r>
      <w:r w:rsidR="000174C9">
        <w:t xml:space="preserve">the </w:t>
      </w:r>
      <w:r w:rsidRPr="007078B3">
        <w:rPr>
          <w:i/>
        </w:rPr>
        <w:t>Install extension</w:t>
      </w:r>
      <w:r>
        <w:t xml:space="preserve"> blade. In the blade click </w:t>
      </w:r>
      <w:r>
        <w:rPr>
          <w:noProof/>
        </w:rPr>
        <w:drawing>
          <wp:inline distT="0" distB="0" distL="0" distR="0" wp14:anchorId="7013750E" wp14:editId="357E9EA3">
            <wp:extent cx="219075" cy="1809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9075" cy="180975"/>
                    </a:xfrm>
                    <a:prstGeom prst="rect">
                      <a:avLst/>
                    </a:prstGeom>
                  </pic:spPr>
                </pic:pic>
              </a:graphicData>
            </a:graphic>
          </wp:inline>
        </w:drawing>
      </w:r>
      <w:r>
        <w:t>and choose IISBuild</w:t>
      </w:r>
      <w:r w:rsidRPr="00EB5E91">
        <w:t xml:space="preserve">.ps1 file in the Microsoft Azure flash drive given to you at the beginning of the workshop and click </w:t>
      </w:r>
      <w:r w:rsidRPr="00EB5E91">
        <w:rPr>
          <w:noProof/>
        </w:rPr>
        <w:drawing>
          <wp:inline distT="0" distB="0" distL="0" distR="0" wp14:anchorId="55989321" wp14:editId="59513081">
            <wp:extent cx="200025" cy="148406"/>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rsidRPr="00EB5E91">
        <w:t xml:space="preserve"> at the bottom of the blade.</w:t>
      </w:r>
    </w:p>
    <w:p w14:paraId="4EA296FC" w14:textId="77777777" w:rsidR="00404F48" w:rsidRDefault="00404F48" w:rsidP="00404F48">
      <w:r>
        <w:rPr>
          <w:noProof/>
        </w:rPr>
        <w:drawing>
          <wp:inline distT="0" distB="0" distL="0" distR="0" wp14:anchorId="1ABEA4B3" wp14:editId="1EC126B8">
            <wp:extent cx="5486400" cy="25285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28570"/>
                    </a:xfrm>
                    <a:prstGeom prst="rect">
                      <a:avLst/>
                    </a:prstGeom>
                  </pic:spPr>
                </pic:pic>
              </a:graphicData>
            </a:graphic>
          </wp:inline>
        </w:drawing>
      </w:r>
    </w:p>
    <w:p w14:paraId="4E872533" w14:textId="77777777" w:rsidR="00404F48" w:rsidRPr="00EB5E91" w:rsidRDefault="00404F48" w:rsidP="00404F48">
      <w:r>
        <w:t>Repeat the post deploy build for the other two VMs create.</w:t>
      </w:r>
    </w:p>
    <w:p w14:paraId="31AB05B2" w14:textId="79D57A92" w:rsidR="00404F48" w:rsidRPr="00EB5E91" w:rsidRDefault="007129D6" w:rsidP="00437CD4">
      <w:pPr>
        <w:pStyle w:val="Heading2"/>
      </w:pPr>
      <w:r>
        <w:t>Validation</w:t>
      </w:r>
    </w:p>
    <w:p w14:paraId="09065449" w14:textId="41637D76" w:rsidR="00404F48" w:rsidRPr="00EB5E91" w:rsidRDefault="00404F48" w:rsidP="00404F48">
      <w:r w:rsidRPr="00EB5E91">
        <w:t>Once the VM is successfully created, you should be able to RDP to its public IP address from your Internet</w:t>
      </w:r>
      <w:r w:rsidR="00F40E0D">
        <w:t>-</w:t>
      </w:r>
      <w:r w:rsidRPr="00EB5E91">
        <w:t xml:space="preserve">connected local machine and Ping/RDP to its private IP address from </w:t>
      </w:r>
      <w:r w:rsidRPr="00EB5E91">
        <w:lastRenderedPageBreak/>
        <w:t xml:space="preserve">your </w:t>
      </w:r>
      <w:r w:rsidR="706F611C" w:rsidRPr="00EB5E91">
        <w:t>o</w:t>
      </w:r>
      <w:r w:rsidRPr="00EB5E91">
        <w:t>n-</w:t>
      </w:r>
      <w:r w:rsidR="706F611C" w:rsidRPr="00EB5E91">
        <w:t>p</w:t>
      </w:r>
      <w:r w:rsidRPr="00EB5E91">
        <w:t xml:space="preserve">remises VM. The </w:t>
      </w:r>
      <w:r w:rsidR="706F611C" w:rsidRPr="00EB5E91">
        <w:t>o</w:t>
      </w:r>
      <w:r w:rsidRPr="00EB5E91">
        <w:t>n-</w:t>
      </w:r>
      <w:r w:rsidR="706F611C" w:rsidRPr="00EB5E91">
        <w:t>p</w:t>
      </w:r>
      <w:r w:rsidRPr="00EB5E91">
        <w:t xml:space="preserve">remises VM RDP URL is on the printed flash card provided to you.  You can find the public and private IP addresses of the VM by clicking the VM name on your base blade and then clicking  </w:t>
      </w:r>
      <w:r w:rsidRPr="00EB5E91">
        <w:rPr>
          <w:noProof/>
        </w:rPr>
        <w:drawing>
          <wp:inline distT="0" distB="0" distL="0" distR="0" wp14:anchorId="72F72374" wp14:editId="0E180557">
            <wp:extent cx="933450" cy="1809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33450" cy="180975"/>
                    </a:xfrm>
                    <a:prstGeom prst="rect">
                      <a:avLst/>
                    </a:prstGeom>
                  </pic:spPr>
                </pic:pic>
              </a:graphicData>
            </a:graphic>
          </wp:inline>
        </w:drawing>
      </w:r>
      <w:r w:rsidRPr="00EB5E91">
        <w:t>on the left navigation pane of the Virtual machine blade.</w:t>
      </w:r>
    </w:p>
    <w:p w14:paraId="52DC2718" w14:textId="4A91D838" w:rsidR="00404F48" w:rsidRDefault="00404F48" w:rsidP="00404F48">
      <w:pPr>
        <w:pStyle w:val="Heading2"/>
      </w:pPr>
      <w:r w:rsidRPr="00EB5E91">
        <w:t>C</w:t>
      </w:r>
      <w:r w:rsidR="000A73C7">
        <w:t>reate</w:t>
      </w:r>
      <w:r w:rsidR="00324DBC">
        <w:t xml:space="preserve"> an</w:t>
      </w:r>
      <w:r w:rsidRPr="00EB5E91">
        <w:t xml:space="preserve"> </w:t>
      </w:r>
      <w:r>
        <w:t>AppGateway</w:t>
      </w:r>
    </w:p>
    <w:p w14:paraId="38331962" w14:textId="77777777" w:rsidR="008D42C9" w:rsidRPr="00EB5E91" w:rsidRDefault="008D42C9" w:rsidP="008D42C9">
      <w:r w:rsidRPr="00EB5E91">
        <w:t>Information we need to create the</w:t>
      </w:r>
      <w:r>
        <w:t xml:space="preserve"> </w:t>
      </w:r>
      <w:proofErr w:type="spellStart"/>
      <w:r>
        <w:t>AppGateway</w:t>
      </w:r>
      <w:proofErr w:type="spellEnd"/>
      <w:r w:rsidRPr="00EB5E91">
        <w:t>.</w:t>
      </w:r>
    </w:p>
    <w:p w14:paraId="1B6198F9" w14:textId="77777777" w:rsidR="008D42C9" w:rsidRPr="00EB5E91" w:rsidRDefault="008D42C9" w:rsidP="008D42C9">
      <w:pPr>
        <w:rPr>
          <w:u w:val="single"/>
        </w:rPr>
      </w:pPr>
      <w:r w:rsidRPr="00EB5E91">
        <w:rPr>
          <w:u w:val="single"/>
        </w:rPr>
        <w:t>Basics</w:t>
      </w:r>
    </w:p>
    <w:p w14:paraId="0A36502B" w14:textId="77777777" w:rsidR="008D42C9" w:rsidRDefault="008D42C9" w:rsidP="008D42C9">
      <w:pPr>
        <w:spacing w:after="0"/>
      </w:pPr>
      <w:r>
        <w:tab/>
        <w:t xml:space="preserve">Name: </w:t>
      </w:r>
      <w:r w:rsidRPr="004B5AE4">
        <w:rPr>
          <w:b/>
        </w:rPr>
        <w:t>Spoke02-AppGW</w:t>
      </w:r>
    </w:p>
    <w:p w14:paraId="60AE2E94" w14:textId="77777777" w:rsidR="008D42C9" w:rsidRDefault="008D42C9" w:rsidP="008D42C9">
      <w:pPr>
        <w:spacing w:after="0"/>
      </w:pPr>
      <w:r>
        <w:tab/>
        <w:t xml:space="preserve">Tier: </w:t>
      </w:r>
      <w:r w:rsidRPr="004B5AE4">
        <w:rPr>
          <w:b/>
        </w:rPr>
        <w:t>WAF</w:t>
      </w:r>
    </w:p>
    <w:p w14:paraId="153DBD02" w14:textId="77777777" w:rsidR="008D42C9" w:rsidRDefault="008D42C9" w:rsidP="008D42C9">
      <w:pPr>
        <w:spacing w:after="0"/>
      </w:pPr>
      <w:r>
        <w:tab/>
        <w:t xml:space="preserve">SKU size: </w:t>
      </w:r>
      <w:r w:rsidRPr="004B5AE4">
        <w:rPr>
          <w:b/>
        </w:rPr>
        <w:t>Medium</w:t>
      </w:r>
    </w:p>
    <w:p w14:paraId="7C88B603" w14:textId="77777777" w:rsidR="008D42C9" w:rsidRDefault="008D42C9" w:rsidP="008D42C9">
      <w:pPr>
        <w:spacing w:after="0"/>
      </w:pPr>
      <w:r>
        <w:tab/>
        <w:t xml:space="preserve">Instance count: </w:t>
      </w:r>
      <w:r w:rsidRPr="004B5AE4">
        <w:rPr>
          <w:b/>
        </w:rPr>
        <w:t>2</w:t>
      </w:r>
    </w:p>
    <w:p w14:paraId="23BB8B73" w14:textId="77777777" w:rsidR="008D42C9" w:rsidRPr="00EB5E91" w:rsidRDefault="008D42C9" w:rsidP="008D42C9">
      <w:pPr>
        <w:spacing w:after="0"/>
      </w:pPr>
      <w:r w:rsidRPr="00EB5E91">
        <w:tab/>
        <w:t xml:space="preserve">Subscription: </w:t>
      </w:r>
      <w:r w:rsidRPr="00EB5E91">
        <w:rPr>
          <w:b/>
        </w:rPr>
        <w:t>Virtual Data Center Workshop</w:t>
      </w:r>
    </w:p>
    <w:p w14:paraId="6CE18614" w14:textId="77777777" w:rsidR="008D42C9" w:rsidRPr="00EB5E91" w:rsidRDefault="008D42C9" w:rsidP="008D42C9">
      <w:pPr>
        <w:spacing w:after="0"/>
      </w:pPr>
      <w:r w:rsidRPr="00EB5E91">
        <w:tab/>
        <w:t xml:space="preserve">Resource Group: </w:t>
      </w:r>
      <w:proofErr w:type="spellStart"/>
      <w:r w:rsidRPr="00EB5E91">
        <w:rPr>
          <w:b/>
        </w:rPr>
        <w:t>Company</w:t>
      </w:r>
      <w:r w:rsidRPr="00EB5E91">
        <w:rPr>
          <w:i/>
        </w:rPr>
        <w:t>XX</w:t>
      </w:r>
      <w:proofErr w:type="spellEnd"/>
    </w:p>
    <w:p w14:paraId="22E19C29" w14:textId="77777777" w:rsidR="008D42C9" w:rsidRPr="00EB5E91" w:rsidRDefault="008D42C9" w:rsidP="008D42C9">
      <w:pPr>
        <w:spacing w:after="0"/>
        <w:ind w:firstLine="720"/>
        <w:rPr>
          <w:b/>
        </w:rPr>
      </w:pPr>
      <w:r w:rsidRPr="00EB5E91">
        <w:t xml:space="preserve">Region: </w:t>
      </w:r>
      <w:r w:rsidRPr="00EB5E91">
        <w:rPr>
          <w:b/>
        </w:rPr>
        <w:t>East US</w:t>
      </w:r>
    </w:p>
    <w:p w14:paraId="4430A424" w14:textId="77777777" w:rsidR="008D42C9" w:rsidRPr="00EB5E91" w:rsidRDefault="008D42C9" w:rsidP="008D42C9">
      <w:pPr>
        <w:rPr>
          <w:u w:val="single"/>
        </w:rPr>
      </w:pPr>
      <w:r>
        <w:rPr>
          <w:u w:val="single"/>
        </w:rPr>
        <w:t>Settings</w:t>
      </w:r>
    </w:p>
    <w:p w14:paraId="1915CB5A" w14:textId="77777777" w:rsidR="008D42C9" w:rsidRPr="00EB5E91" w:rsidRDefault="008D42C9" w:rsidP="008D42C9">
      <w:pPr>
        <w:spacing w:after="0"/>
        <w:rPr>
          <w:b/>
        </w:rPr>
      </w:pPr>
      <w:r w:rsidRPr="00EB5E91">
        <w:tab/>
        <w:t xml:space="preserve">Virtual network: </w:t>
      </w:r>
      <w:r>
        <w:rPr>
          <w:b/>
        </w:rPr>
        <w:t>Spoke</w:t>
      </w:r>
      <w:r w:rsidRPr="00EB5E91">
        <w:rPr>
          <w:b/>
        </w:rPr>
        <w:t>0</w:t>
      </w:r>
      <w:r>
        <w:rPr>
          <w:b/>
        </w:rPr>
        <w:t>2</w:t>
      </w:r>
      <w:r w:rsidRPr="00EB5E91">
        <w:rPr>
          <w:b/>
        </w:rPr>
        <w:t>-VNet01</w:t>
      </w:r>
    </w:p>
    <w:p w14:paraId="7427001A" w14:textId="77777777" w:rsidR="008D42C9" w:rsidRPr="00EB5E91" w:rsidRDefault="008D42C9" w:rsidP="008D42C9">
      <w:pPr>
        <w:spacing w:after="0"/>
        <w:rPr>
          <w:b/>
        </w:rPr>
      </w:pPr>
      <w:r w:rsidRPr="00EB5E91">
        <w:tab/>
        <w:t xml:space="preserve">Subnet: </w:t>
      </w:r>
      <w:proofErr w:type="spellStart"/>
      <w:r>
        <w:rPr>
          <w:b/>
        </w:rPr>
        <w:t>AppGateway</w:t>
      </w:r>
      <w:proofErr w:type="spellEnd"/>
    </w:p>
    <w:p w14:paraId="173BDF6E" w14:textId="77777777" w:rsidR="008D42C9" w:rsidRPr="00EB5E91" w:rsidRDefault="008D42C9" w:rsidP="008D42C9">
      <w:pPr>
        <w:spacing w:after="0"/>
      </w:pPr>
      <w:r w:rsidRPr="00EB5E91">
        <w:tab/>
      </w:r>
      <w:r>
        <w:t>Frontend</w:t>
      </w:r>
      <w:r w:rsidRPr="00EB5E91">
        <w:t xml:space="preserve"> IP</w:t>
      </w:r>
      <w:r>
        <w:t xml:space="preserve"> configuration</w:t>
      </w:r>
      <w:r w:rsidRPr="00EB5E91">
        <w:t xml:space="preserve">: </w:t>
      </w:r>
      <w:r>
        <w:rPr>
          <w:b/>
        </w:rPr>
        <w:t>Public</w:t>
      </w:r>
    </w:p>
    <w:p w14:paraId="6EF74DB5" w14:textId="77777777" w:rsidR="008D42C9" w:rsidRDefault="008D42C9" w:rsidP="008D42C9">
      <w:pPr>
        <w:spacing w:after="0"/>
        <w:rPr>
          <w:b/>
        </w:rPr>
      </w:pPr>
      <w:r>
        <w:tab/>
        <w:t xml:space="preserve">Public IP address: </w:t>
      </w:r>
      <w:r w:rsidRPr="007E02B5">
        <w:rPr>
          <w:b/>
        </w:rPr>
        <w:t>Create new</w:t>
      </w:r>
    </w:p>
    <w:p w14:paraId="206D1549" w14:textId="77777777" w:rsidR="008D42C9" w:rsidRPr="003E703B" w:rsidRDefault="008D42C9" w:rsidP="008D42C9">
      <w:pPr>
        <w:spacing w:after="0"/>
        <w:rPr>
          <w:b/>
        </w:rPr>
      </w:pPr>
      <w:r>
        <w:tab/>
      </w:r>
      <w:r>
        <w:tab/>
      </w:r>
      <w:r>
        <w:tab/>
      </w:r>
      <w:r w:rsidRPr="003E703B">
        <w:rPr>
          <w:b/>
        </w:rPr>
        <w:t>Spoke02-AppGW-pip</w:t>
      </w:r>
    </w:p>
    <w:p w14:paraId="13D6672A" w14:textId="77777777" w:rsidR="008D42C9" w:rsidRDefault="008D42C9" w:rsidP="008D42C9">
      <w:pPr>
        <w:spacing w:after="0"/>
      </w:pPr>
      <w:r>
        <w:tab/>
        <w:t xml:space="preserve">Protocol: </w:t>
      </w:r>
      <w:r w:rsidRPr="004B5AE4">
        <w:rPr>
          <w:b/>
        </w:rPr>
        <w:t>HTTP</w:t>
      </w:r>
    </w:p>
    <w:p w14:paraId="23408157" w14:textId="77777777" w:rsidR="008D42C9" w:rsidRDefault="008D42C9" w:rsidP="008D42C9">
      <w:pPr>
        <w:spacing w:after="0"/>
      </w:pPr>
      <w:r>
        <w:tab/>
        <w:t xml:space="preserve">Port: </w:t>
      </w:r>
      <w:r w:rsidRPr="004B5AE4">
        <w:rPr>
          <w:b/>
        </w:rPr>
        <w:t>80</w:t>
      </w:r>
    </w:p>
    <w:p w14:paraId="7CAE9A3A" w14:textId="77777777" w:rsidR="008D42C9" w:rsidRDefault="008D42C9" w:rsidP="008D42C9">
      <w:pPr>
        <w:spacing w:after="0"/>
      </w:pPr>
      <w:r>
        <w:tab/>
        <w:t xml:space="preserve">HTTP2: </w:t>
      </w:r>
      <w:r w:rsidRPr="004B5AE4">
        <w:rPr>
          <w:b/>
        </w:rPr>
        <w:t>Disabled</w:t>
      </w:r>
    </w:p>
    <w:p w14:paraId="515FA90B" w14:textId="77777777" w:rsidR="008D42C9" w:rsidRPr="00EB5E91" w:rsidRDefault="008D42C9" w:rsidP="008D42C9">
      <w:pPr>
        <w:spacing w:after="0"/>
      </w:pPr>
      <w:r>
        <w:t xml:space="preserve"> </w:t>
      </w:r>
      <w:r>
        <w:tab/>
        <w:t>Firewall status</w:t>
      </w:r>
      <w:r w:rsidRPr="00EB5E91">
        <w:t xml:space="preserve">: </w:t>
      </w:r>
      <w:r w:rsidRPr="004B5AE4">
        <w:rPr>
          <w:b/>
        </w:rPr>
        <w:t>Disabled</w:t>
      </w:r>
    </w:p>
    <w:p w14:paraId="5DE4DC24" w14:textId="3F4A5BBC" w:rsidR="008D42C9" w:rsidRPr="00BF6E7A" w:rsidRDefault="008D42C9" w:rsidP="008D42C9">
      <w:r w:rsidRPr="00BF6E7A">
        <w:t xml:space="preserve">On your base blade, click </w:t>
      </w:r>
      <w:r w:rsidRPr="00E621E1">
        <w:rPr>
          <w:noProof/>
        </w:rPr>
        <w:drawing>
          <wp:inline distT="0" distB="0" distL="0" distR="0" wp14:anchorId="7D403B94" wp14:editId="243A8C43">
            <wp:extent cx="457200" cy="171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Pr="00BF6E7A">
        <w:t xml:space="preserve"> button at the top. On the </w:t>
      </w:r>
      <w:r w:rsidRPr="00BF6E7A">
        <w:rPr>
          <w:i/>
        </w:rPr>
        <w:t>Everything</w:t>
      </w:r>
      <w:r w:rsidRPr="00BF6E7A">
        <w:t xml:space="preserve"> blade, start typing </w:t>
      </w:r>
      <w:r w:rsidR="00284C42">
        <w:t>“</w:t>
      </w:r>
      <w:r>
        <w:t>Application Gateway</w:t>
      </w:r>
      <w:r w:rsidR="00284C42">
        <w:t>”</w:t>
      </w:r>
      <w:r>
        <w:t xml:space="preserve"> </w:t>
      </w:r>
      <w:r w:rsidRPr="00BF6E7A">
        <w:t xml:space="preserve">on the search bar at the top and choose </w:t>
      </w:r>
      <w:r w:rsidRPr="00284C42">
        <w:rPr>
          <w:i/>
        </w:rPr>
        <w:t>Application Gateway</w:t>
      </w:r>
      <w:r w:rsidRPr="00BF6E7A">
        <w:t xml:space="preserve">. This will open the </w:t>
      </w:r>
      <w:r w:rsidRPr="00974616">
        <w:rPr>
          <w:i/>
        </w:rPr>
        <w:t>Application Gateway</w:t>
      </w:r>
      <w:r w:rsidRPr="00BF6E7A">
        <w:t xml:space="preserve"> introduction blade. Click  </w:t>
      </w:r>
      <w:r w:rsidRPr="00BF6E7A">
        <w:rPr>
          <w:noProof/>
        </w:rPr>
        <w:drawing>
          <wp:inline distT="0" distB="0" distL="0" distR="0" wp14:anchorId="7523A49A" wp14:editId="736EA5F9">
            <wp:extent cx="504825" cy="1454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BF6E7A">
        <w:t xml:space="preserve"> at the end of the blade. </w:t>
      </w:r>
    </w:p>
    <w:p w14:paraId="2FDE466B" w14:textId="2924AD8F" w:rsidR="008D42C9" w:rsidRPr="00BF6E7A" w:rsidRDefault="008D42C9" w:rsidP="008D42C9">
      <w:r>
        <w:t xml:space="preserve">This will open </w:t>
      </w:r>
      <w:r w:rsidR="00974616">
        <w:t xml:space="preserve">the </w:t>
      </w:r>
      <w:r w:rsidRPr="00974616">
        <w:rPr>
          <w:i/>
        </w:rPr>
        <w:t>Create application gateway</w:t>
      </w:r>
      <w:r>
        <w:t xml:space="preserve"> blade. Enter the required information on the blade. The blade requires you to enter the information in three steps. After entering the information in each step, click </w:t>
      </w:r>
      <w:r w:rsidRPr="00EB5E91">
        <w:rPr>
          <w:noProof/>
        </w:rPr>
        <w:drawing>
          <wp:inline distT="0" distB="0" distL="0" distR="0" wp14:anchorId="76E22F60" wp14:editId="5E4061B2">
            <wp:extent cx="200025" cy="148406"/>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t xml:space="preserve"> at the end of </w:t>
      </w:r>
      <w:r w:rsidR="00D21406">
        <w:t>each</w:t>
      </w:r>
      <w:r>
        <w:t xml:space="preserve"> pane to progress further.</w:t>
      </w:r>
    </w:p>
    <w:p w14:paraId="4686B0A2" w14:textId="77777777" w:rsidR="008D42C9" w:rsidRPr="008D42C9" w:rsidRDefault="008D42C9" w:rsidP="008D42C9"/>
    <w:p w14:paraId="62D4B4DC" w14:textId="77777777" w:rsidR="00404F48" w:rsidRDefault="00404F48" w:rsidP="00404F48">
      <w:r>
        <w:rPr>
          <w:noProof/>
        </w:rPr>
        <w:drawing>
          <wp:inline distT="0" distB="0" distL="0" distR="0" wp14:anchorId="4A91992C" wp14:editId="4EADFA29">
            <wp:extent cx="5486400" cy="64846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6484620"/>
                    </a:xfrm>
                    <a:prstGeom prst="rect">
                      <a:avLst/>
                    </a:prstGeom>
                  </pic:spPr>
                </pic:pic>
              </a:graphicData>
            </a:graphic>
          </wp:inline>
        </w:drawing>
      </w:r>
    </w:p>
    <w:p w14:paraId="152B4067" w14:textId="77777777" w:rsidR="00404F48" w:rsidRDefault="00404F48" w:rsidP="00404F48">
      <w:r>
        <w:rPr>
          <w:noProof/>
        </w:rPr>
        <w:lastRenderedPageBreak/>
        <w:drawing>
          <wp:inline distT="0" distB="0" distL="0" distR="0" wp14:anchorId="0362D42F" wp14:editId="0172C806">
            <wp:extent cx="5404485" cy="8046720"/>
            <wp:effectExtent l="0" t="0" r="571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4485" cy="8046720"/>
                    </a:xfrm>
                    <a:prstGeom prst="rect">
                      <a:avLst/>
                    </a:prstGeom>
                  </pic:spPr>
                </pic:pic>
              </a:graphicData>
            </a:graphic>
          </wp:inline>
        </w:drawing>
      </w:r>
    </w:p>
    <w:p w14:paraId="37527926" w14:textId="77777777" w:rsidR="00404F48" w:rsidRDefault="00404F48" w:rsidP="00404F48">
      <w:r>
        <w:rPr>
          <w:noProof/>
        </w:rPr>
        <w:lastRenderedPageBreak/>
        <w:drawing>
          <wp:inline distT="0" distB="0" distL="0" distR="0" wp14:anchorId="2B704375" wp14:editId="0CD8989B">
            <wp:extent cx="5486400" cy="295973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959735"/>
                    </a:xfrm>
                    <a:prstGeom prst="rect">
                      <a:avLst/>
                    </a:prstGeom>
                  </pic:spPr>
                </pic:pic>
              </a:graphicData>
            </a:graphic>
          </wp:inline>
        </w:drawing>
      </w:r>
    </w:p>
    <w:p w14:paraId="71FE7673" w14:textId="6015794B" w:rsidR="00FA254F" w:rsidRDefault="0D546C10" w:rsidP="00FA254F">
      <w:r>
        <w:t xml:space="preserve">The </w:t>
      </w:r>
      <w:r w:rsidR="00FA254F">
        <w:t xml:space="preserve">WAF tier </w:t>
      </w:r>
      <w:proofErr w:type="spellStart"/>
      <w:r w:rsidR="00FA254F">
        <w:t>AppGateway</w:t>
      </w:r>
      <w:proofErr w:type="spellEnd"/>
      <w:r w:rsidR="00FA254F">
        <w:t xml:space="preserve"> creation will take about 20 minutes. The new tier—WAF 2—available for preview will </w:t>
      </w:r>
      <w:r w:rsidR="003500C2">
        <w:t>be</w:t>
      </w:r>
      <w:r w:rsidR="00FA254F">
        <w:t xml:space="preserve"> provisioned in 5 to 6 minutes. The tier name may change following the preview period. The new tier has the following benefits:</w:t>
      </w:r>
    </w:p>
    <w:p w14:paraId="4A131D34" w14:textId="77777777" w:rsidR="00FA254F" w:rsidRDefault="00FA254F" w:rsidP="00FA254F">
      <w:pPr>
        <w:pStyle w:val="ListParagraph"/>
        <w:numPr>
          <w:ilvl w:val="0"/>
          <w:numId w:val="18"/>
        </w:numPr>
        <w:spacing w:before="0" w:after="0"/>
      </w:pPr>
      <w:r>
        <w:t>Autoscaling: no longer need to overprovision at anticipated peak capacity or guess SKU size/instance count</w:t>
      </w:r>
    </w:p>
    <w:p w14:paraId="5A541E71" w14:textId="77777777" w:rsidR="00FA254F" w:rsidRDefault="00FA254F" w:rsidP="00FA254F">
      <w:pPr>
        <w:pStyle w:val="ListParagraph"/>
        <w:numPr>
          <w:ilvl w:val="0"/>
          <w:numId w:val="18"/>
        </w:numPr>
        <w:spacing w:before="0" w:after="0"/>
      </w:pPr>
      <w:r>
        <w:t>Better SSL perf: 5X increase in SSL offloads per core</w:t>
      </w:r>
    </w:p>
    <w:p w14:paraId="6820CAFC" w14:textId="77777777" w:rsidR="00FA254F" w:rsidRDefault="00FA254F" w:rsidP="00FA254F">
      <w:pPr>
        <w:pStyle w:val="ListParagraph"/>
        <w:numPr>
          <w:ilvl w:val="0"/>
          <w:numId w:val="18"/>
        </w:numPr>
        <w:spacing w:before="0" w:after="0"/>
      </w:pPr>
      <w:r>
        <w:t>Better provisioning and update time: 5 to 6 mins to provision compared to 20 mins, to update via REST API</w:t>
      </w:r>
    </w:p>
    <w:p w14:paraId="4D182201" w14:textId="77777777" w:rsidR="00FA254F" w:rsidRDefault="00FA254F" w:rsidP="00FA254F">
      <w:pPr>
        <w:pStyle w:val="ListParagraph"/>
        <w:numPr>
          <w:ilvl w:val="0"/>
          <w:numId w:val="18"/>
        </w:numPr>
        <w:spacing w:before="0" w:after="0"/>
      </w:pPr>
      <w:r>
        <w:t xml:space="preserve">Zone redundancy: same </w:t>
      </w:r>
      <w:proofErr w:type="spellStart"/>
      <w:r>
        <w:t>AppGw</w:t>
      </w:r>
      <w:proofErr w:type="spellEnd"/>
      <w:r>
        <w:t xml:space="preserve"> deployment spans 3 zones. Is user configurable – could be two zones or single zone as well</w:t>
      </w:r>
    </w:p>
    <w:p w14:paraId="31DD4EE4" w14:textId="77777777" w:rsidR="00FA254F" w:rsidRDefault="00FA254F" w:rsidP="00FA254F">
      <w:pPr>
        <w:pStyle w:val="ListParagraph"/>
        <w:numPr>
          <w:ilvl w:val="0"/>
          <w:numId w:val="18"/>
        </w:numPr>
        <w:spacing w:before="0" w:after="0"/>
      </w:pPr>
      <w:r>
        <w:t>Support for static frontend IP</w:t>
      </w:r>
    </w:p>
    <w:p w14:paraId="12284218" w14:textId="77777777" w:rsidR="00FA254F" w:rsidRDefault="00FA254F" w:rsidP="00FA254F">
      <w:pPr>
        <w:pStyle w:val="ListParagraph"/>
        <w:numPr>
          <w:ilvl w:val="0"/>
          <w:numId w:val="18"/>
        </w:numPr>
        <w:spacing w:before="0" w:after="0"/>
      </w:pPr>
      <w:r>
        <w:t>Ingress Controller support for AKS</w:t>
      </w:r>
    </w:p>
    <w:p w14:paraId="2D7C4E37" w14:textId="77777777" w:rsidR="00FA254F" w:rsidRDefault="00FA254F" w:rsidP="00FA254F">
      <w:pPr>
        <w:spacing w:before="0" w:after="0"/>
      </w:pPr>
    </w:p>
    <w:p w14:paraId="14D15000" w14:textId="77777777" w:rsidR="00FA254F" w:rsidRDefault="00FA254F" w:rsidP="00FA254F">
      <w:pPr>
        <w:pStyle w:val="Heading3"/>
      </w:pPr>
      <w:r>
        <w:t>Post deployment configuration</w:t>
      </w:r>
    </w:p>
    <w:p w14:paraId="3CF6D66F" w14:textId="77777777" w:rsidR="00FA254F" w:rsidRDefault="00FA254F" w:rsidP="00FA254F">
      <w:pPr>
        <w:spacing w:before="0" w:after="0"/>
      </w:pPr>
      <w:r>
        <w:t xml:space="preserve">Following successful deployment of the </w:t>
      </w:r>
      <w:proofErr w:type="spellStart"/>
      <w:r>
        <w:t>AppGateway</w:t>
      </w:r>
      <w:proofErr w:type="spellEnd"/>
      <w:r>
        <w:t xml:space="preserve">, click on the name of the </w:t>
      </w:r>
      <w:proofErr w:type="spellStart"/>
      <w:r>
        <w:t>AppGateway</w:t>
      </w:r>
      <w:proofErr w:type="spellEnd"/>
      <w:r>
        <w:t xml:space="preserve"> (</w:t>
      </w:r>
      <w:r w:rsidRPr="00B53FC6">
        <w:rPr>
          <w:i/>
        </w:rPr>
        <w:t>Spoke02-AppGW</w:t>
      </w:r>
      <w:r>
        <w:t xml:space="preserve">) in your base blade. This will open the </w:t>
      </w:r>
      <w:r w:rsidRPr="0043691E">
        <w:rPr>
          <w:i/>
        </w:rPr>
        <w:t>Application gateway</w:t>
      </w:r>
      <w:r>
        <w:t xml:space="preserve"> blade. </w:t>
      </w:r>
    </w:p>
    <w:p w14:paraId="648D3045" w14:textId="77777777" w:rsidR="00FA254F" w:rsidRDefault="00FA254F" w:rsidP="00FA254F">
      <w:pPr>
        <w:spacing w:before="0" w:after="0"/>
      </w:pPr>
      <w:r>
        <w:rPr>
          <w:noProof/>
        </w:rPr>
        <w:lastRenderedPageBreak/>
        <w:drawing>
          <wp:inline distT="0" distB="0" distL="0" distR="0" wp14:anchorId="6C631AA8" wp14:editId="310284E6">
            <wp:extent cx="5486400" cy="37357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86400" cy="3735705"/>
                    </a:xfrm>
                    <a:prstGeom prst="rect">
                      <a:avLst/>
                    </a:prstGeom>
                  </pic:spPr>
                </pic:pic>
              </a:graphicData>
            </a:graphic>
          </wp:inline>
        </w:drawing>
      </w:r>
    </w:p>
    <w:p w14:paraId="1781C001" w14:textId="77777777" w:rsidR="00FA254F" w:rsidRDefault="00FA254F" w:rsidP="00FA254F">
      <w:pPr>
        <w:spacing w:before="0" w:after="0"/>
      </w:pPr>
    </w:p>
    <w:p w14:paraId="67AFA048" w14:textId="77777777" w:rsidR="00FA254F" w:rsidRDefault="00FA254F" w:rsidP="00FA254F">
      <w:pPr>
        <w:spacing w:before="0" w:after="0"/>
      </w:pPr>
      <w:r>
        <w:t xml:space="preserve">Click </w:t>
      </w:r>
      <w:r>
        <w:rPr>
          <w:noProof/>
        </w:rPr>
        <w:drawing>
          <wp:inline distT="0" distB="0" distL="0" distR="0" wp14:anchorId="48B12FF7" wp14:editId="5089EA5A">
            <wp:extent cx="1076325" cy="1905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76325" cy="190500"/>
                    </a:xfrm>
                    <a:prstGeom prst="rect">
                      <a:avLst/>
                    </a:prstGeom>
                  </pic:spPr>
                </pic:pic>
              </a:graphicData>
            </a:graphic>
          </wp:inline>
        </w:drawing>
      </w:r>
      <w:r>
        <w:t xml:space="preserve"> on the left navigation pane. This will open the </w:t>
      </w:r>
      <w:r w:rsidRPr="00EB76A4">
        <w:rPr>
          <w:i/>
        </w:rPr>
        <w:t>Backend pools</w:t>
      </w:r>
      <w:r>
        <w:t xml:space="preserve"> pane. </w:t>
      </w:r>
    </w:p>
    <w:p w14:paraId="57A4D3A7" w14:textId="77777777" w:rsidR="00FA254F" w:rsidRDefault="00FA254F" w:rsidP="00FA254F">
      <w:pPr>
        <w:spacing w:before="0" w:after="0"/>
      </w:pPr>
      <w:r>
        <w:rPr>
          <w:noProof/>
        </w:rPr>
        <w:drawing>
          <wp:inline distT="0" distB="0" distL="0" distR="0" wp14:anchorId="55F04D72" wp14:editId="7ED7E494">
            <wp:extent cx="5486400" cy="24206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6400" cy="2420620"/>
                    </a:xfrm>
                    <a:prstGeom prst="rect">
                      <a:avLst/>
                    </a:prstGeom>
                  </pic:spPr>
                </pic:pic>
              </a:graphicData>
            </a:graphic>
          </wp:inline>
        </w:drawing>
      </w:r>
    </w:p>
    <w:p w14:paraId="6958A447" w14:textId="77777777" w:rsidR="00FA254F" w:rsidRDefault="00FA254F" w:rsidP="00FA254F">
      <w:pPr>
        <w:spacing w:before="0" w:after="0"/>
      </w:pPr>
    </w:p>
    <w:p w14:paraId="08A3263E" w14:textId="77777777" w:rsidR="00FA254F" w:rsidRDefault="00FA254F" w:rsidP="00FA254F">
      <w:pPr>
        <w:spacing w:before="0" w:after="0"/>
      </w:pPr>
      <w:r>
        <w:t>Click on the backend pool—</w:t>
      </w:r>
      <w:proofErr w:type="spellStart"/>
      <w:r w:rsidRPr="00AF2947">
        <w:rPr>
          <w:i/>
        </w:rPr>
        <w:t>appGatewayBackendPool</w:t>
      </w:r>
      <w:proofErr w:type="spellEnd"/>
      <w:r>
        <w:t xml:space="preserve">—listed. This will open </w:t>
      </w:r>
      <w:r w:rsidR="00DD3A01">
        <w:t xml:space="preserve">the </w:t>
      </w:r>
      <w:r w:rsidRPr="006C4752">
        <w:rPr>
          <w:i/>
        </w:rPr>
        <w:t>Edit backend pool</w:t>
      </w:r>
      <w:r>
        <w:t xml:space="preserve"> blade. Use the following information to edit the backend pool:</w:t>
      </w:r>
    </w:p>
    <w:p w14:paraId="75FEC1F5" w14:textId="77777777" w:rsidR="00FA254F" w:rsidRDefault="00FA254F" w:rsidP="00FA254F">
      <w:pPr>
        <w:spacing w:before="0" w:after="0"/>
      </w:pPr>
    </w:p>
    <w:p w14:paraId="4963BF00" w14:textId="77777777" w:rsidR="00FA254F" w:rsidRDefault="00FA254F" w:rsidP="00FA254F">
      <w:pPr>
        <w:spacing w:before="0" w:after="0"/>
      </w:pPr>
      <w:r>
        <w:t xml:space="preserve">Targets: </w:t>
      </w:r>
      <w:r w:rsidRPr="00B365F5">
        <w:rPr>
          <w:b/>
        </w:rPr>
        <w:t>Virtual machine</w:t>
      </w:r>
    </w:p>
    <w:p w14:paraId="12A34B87" w14:textId="77777777" w:rsidR="00FA254F" w:rsidRDefault="00FA254F" w:rsidP="00FA254F">
      <w:pPr>
        <w:spacing w:before="0" w:after="0"/>
      </w:pPr>
      <w:r>
        <w:t>Virtual Machine</w:t>
      </w:r>
      <w:r>
        <w:tab/>
      </w:r>
      <w:r>
        <w:tab/>
      </w:r>
      <w:r>
        <w:tab/>
        <w:t>Network Interfaces</w:t>
      </w:r>
    </w:p>
    <w:p w14:paraId="1D953C6F" w14:textId="77777777" w:rsidR="00FA254F" w:rsidRDefault="00FA254F" w:rsidP="00FA254F">
      <w:pPr>
        <w:spacing w:before="0" w:after="0"/>
      </w:pPr>
      <w:r w:rsidRPr="00916A88">
        <w:rPr>
          <w:b/>
        </w:rPr>
        <w:lastRenderedPageBreak/>
        <w:t>Spoke02-VM01</w:t>
      </w:r>
      <w:r w:rsidRPr="00916A88">
        <w:rPr>
          <w:b/>
        </w:rPr>
        <w:tab/>
      </w:r>
      <w:r>
        <w:tab/>
      </w:r>
      <w:r>
        <w:tab/>
      </w:r>
      <w:r w:rsidRPr="00916A88">
        <w:rPr>
          <w:b/>
        </w:rPr>
        <w:t>Spoke02-VM01</w:t>
      </w:r>
      <w:r>
        <w:t>yyyy (</w:t>
      </w:r>
      <w:proofErr w:type="spellStart"/>
      <w:r>
        <w:t>yyyy</w:t>
      </w:r>
      <w:proofErr w:type="spellEnd"/>
      <w:r>
        <w:t xml:space="preserve"> differs) </w:t>
      </w:r>
    </w:p>
    <w:p w14:paraId="013C1F42" w14:textId="77777777" w:rsidR="00FA254F" w:rsidRDefault="00FA254F" w:rsidP="00FA254F">
      <w:pPr>
        <w:spacing w:before="0" w:after="0"/>
      </w:pPr>
      <w:r w:rsidRPr="00916A88">
        <w:rPr>
          <w:b/>
        </w:rPr>
        <w:t>Spoke02-VM02</w:t>
      </w:r>
      <w:r>
        <w:tab/>
      </w:r>
      <w:r>
        <w:tab/>
      </w:r>
      <w:r>
        <w:tab/>
      </w:r>
      <w:r w:rsidRPr="00916A88">
        <w:rPr>
          <w:b/>
        </w:rPr>
        <w:t>Spoke02-VM02</w:t>
      </w:r>
      <w:r>
        <w:t>yyyy</w:t>
      </w:r>
    </w:p>
    <w:p w14:paraId="7A87CB8A" w14:textId="77777777" w:rsidR="00FA254F" w:rsidRDefault="00FA254F" w:rsidP="00FA254F">
      <w:pPr>
        <w:spacing w:before="0" w:after="0"/>
      </w:pPr>
      <w:r w:rsidRPr="00916A88">
        <w:rPr>
          <w:b/>
        </w:rPr>
        <w:t>Spoke02-VM03</w:t>
      </w:r>
      <w:r>
        <w:tab/>
      </w:r>
      <w:r>
        <w:tab/>
      </w:r>
      <w:r>
        <w:tab/>
      </w:r>
      <w:r w:rsidRPr="00916A88">
        <w:rPr>
          <w:b/>
        </w:rPr>
        <w:t>Spoke02-VM03</w:t>
      </w:r>
      <w:r>
        <w:t>yyyy</w:t>
      </w:r>
    </w:p>
    <w:p w14:paraId="46985F8D" w14:textId="77777777" w:rsidR="00FA254F" w:rsidRDefault="00FA254F" w:rsidP="00FA254F">
      <w:pPr>
        <w:spacing w:before="0" w:after="0"/>
      </w:pPr>
    </w:p>
    <w:p w14:paraId="5E967153" w14:textId="77777777" w:rsidR="00FA254F" w:rsidRDefault="00FA254F" w:rsidP="00FA254F">
      <w:pPr>
        <w:spacing w:before="0" w:after="0"/>
      </w:pPr>
      <w:r>
        <w:t>Click</w:t>
      </w:r>
      <w:r w:rsidRPr="00AF1FB0">
        <w:rPr>
          <w:noProof/>
        </w:rPr>
        <w:t xml:space="preserve"> </w:t>
      </w:r>
      <w:r>
        <w:rPr>
          <w:noProof/>
        </w:rPr>
        <w:drawing>
          <wp:inline distT="0" distB="0" distL="0" distR="0" wp14:anchorId="3B68FD9F" wp14:editId="45D6A057">
            <wp:extent cx="495300" cy="209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00" cy="209550"/>
                    </a:xfrm>
                    <a:prstGeom prst="rect">
                      <a:avLst/>
                    </a:prstGeom>
                  </pic:spPr>
                </pic:pic>
              </a:graphicData>
            </a:graphic>
          </wp:inline>
        </w:drawing>
      </w:r>
      <w:r>
        <w:t xml:space="preserve"> at the top of the blade.</w:t>
      </w:r>
    </w:p>
    <w:p w14:paraId="4C865378" w14:textId="77777777" w:rsidR="00FA254F" w:rsidRDefault="00FA254F" w:rsidP="00FA254F">
      <w:pPr>
        <w:spacing w:before="0" w:after="0"/>
      </w:pPr>
    </w:p>
    <w:p w14:paraId="583D0606" w14:textId="77777777" w:rsidR="00FA254F" w:rsidRDefault="00FA254F" w:rsidP="00B36BF6">
      <w:pPr>
        <w:pStyle w:val="Heading3"/>
      </w:pPr>
      <w:r>
        <w:t>Validation</w:t>
      </w:r>
    </w:p>
    <w:p w14:paraId="381CEF71" w14:textId="77777777" w:rsidR="00FA254F" w:rsidRDefault="00FA254F" w:rsidP="00FA254F">
      <w:r>
        <w:t xml:space="preserve">On the Hub01-VM01 go to </w:t>
      </w:r>
      <w:r w:rsidRPr="00AE4BEC">
        <w:rPr>
          <w:i/>
        </w:rPr>
        <w:t>Server Manager</w:t>
      </w:r>
      <w:r>
        <w:t xml:space="preserve">. In the </w:t>
      </w:r>
      <w:r w:rsidRPr="00EF0F11">
        <w:rPr>
          <w:i/>
        </w:rPr>
        <w:t>Server Manager</w:t>
      </w:r>
      <w:r>
        <w:t xml:space="preserve">, under </w:t>
      </w:r>
      <w:r w:rsidRPr="00EF0F11">
        <w:rPr>
          <w:i/>
        </w:rPr>
        <w:t>Local Server</w:t>
      </w:r>
      <w:r>
        <w:t xml:space="preserve">, turn off </w:t>
      </w:r>
      <w:r w:rsidRPr="00B92825">
        <w:rPr>
          <w:i/>
        </w:rPr>
        <w:t>IE Enhanced Security Configuration</w:t>
      </w:r>
      <w:r>
        <w:t xml:space="preserve">. </w:t>
      </w:r>
    </w:p>
    <w:p w14:paraId="491AA508" w14:textId="77777777" w:rsidR="00FA254F" w:rsidRDefault="00FA254F" w:rsidP="00FA254F">
      <w:r>
        <w:rPr>
          <w:noProof/>
        </w:rPr>
        <w:drawing>
          <wp:inline distT="0" distB="0" distL="0" distR="0" wp14:anchorId="55D212CE" wp14:editId="77284392">
            <wp:extent cx="5486400" cy="2362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2362200"/>
                    </a:xfrm>
                    <a:prstGeom prst="rect">
                      <a:avLst/>
                    </a:prstGeom>
                  </pic:spPr>
                </pic:pic>
              </a:graphicData>
            </a:graphic>
          </wp:inline>
        </w:drawing>
      </w:r>
    </w:p>
    <w:p w14:paraId="1E39FBB9" w14:textId="77777777" w:rsidR="00FA254F" w:rsidRDefault="00FA254F" w:rsidP="00FA254F">
      <w:r>
        <w:t xml:space="preserve">Now open </w:t>
      </w:r>
      <w:r w:rsidRPr="00B92825">
        <w:t>Internet Explorer</w:t>
      </w:r>
      <w:r>
        <w:t xml:space="preserve"> and navigate to the private IP address of Spoke02-VM01 (e.g. </w:t>
      </w:r>
      <w:hyperlink r:id="rId149" w:history="1">
        <w:r w:rsidRPr="00681C22">
          <w:rPr>
            <w:rStyle w:val="Hyperlink"/>
          </w:rPr>
          <w:t>http://10.10.125.197/</w:t>
        </w:r>
      </w:hyperlink>
      <w:r>
        <w:t>). You should get the following error message in response.</w:t>
      </w:r>
    </w:p>
    <w:p w14:paraId="317ABD8D" w14:textId="77777777" w:rsidR="00FA254F" w:rsidRDefault="00FA254F" w:rsidP="00FA254F">
      <w:r>
        <w:rPr>
          <w:noProof/>
        </w:rPr>
        <w:lastRenderedPageBreak/>
        <w:drawing>
          <wp:inline distT="0" distB="0" distL="0" distR="0" wp14:anchorId="5EB536F7" wp14:editId="690A968B">
            <wp:extent cx="5486400" cy="310388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3103880"/>
                    </a:xfrm>
                    <a:prstGeom prst="rect">
                      <a:avLst/>
                    </a:prstGeom>
                  </pic:spPr>
                </pic:pic>
              </a:graphicData>
            </a:graphic>
          </wp:inline>
        </w:drawing>
      </w:r>
    </w:p>
    <w:p w14:paraId="4CC69FCA" w14:textId="77777777" w:rsidR="00FA254F" w:rsidRDefault="00FA254F" w:rsidP="00FA254F">
      <w:r>
        <w:t xml:space="preserve">The reason we see the error message is because the VMs behind the </w:t>
      </w:r>
      <w:proofErr w:type="spellStart"/>
      <w:r>
        <w:t>AppGW</w:t>
      </w:r>
      <w:proofErr w:type="spellEnd"/>
      <w:r>
        <w:t xml:space="preserve"> are unable (see Line 5 in the above screenshot) to fetch the Rand.txt file from IIS servers sitting behind the internal Load Balancer in Spoke01-VNet01.  In the next step, we will fix the issue.</w:t>
      </w:r>
    </w:p>
    <w:p w14:paraId="7AECF2DA" w14:textId="77777777" w:rsidR="00FA254F" w:rsidRDefault="00FA254F" w:rsidP="00FA254F">
      <w:r>
        <w:t xml:space="preserve">Let’s check how the </w:t>
      </w:r>
      <w:proofErr w:type="spellStart"/>
      <w:r>
        <w:t>AppGW</w:t>
      </w:r>
      <w:proofErr w:type="spellEnd"/>
      <w:r>
        <w:t xml:space="preserve"> handles the request. Note the </w:t>
      </w:r>
      <w:proofErr w:type="spellStart"/>
      <w:r>
        <w:t>AppGW</w:t>
      </w:r>
      <w:proofErr w:type="spellEnd"/>
      <w:r>
        <w:t xml:space="preserve"> public IP address from the </w:t>
      </w:r>
      <w:proofErr w:type="spellStart"/>
      <w:r>
        <w:t>AppGW</w:t>
      </w:r>
      <w:proofErr w:type="spellEnd"/>
      <w:r>
        <w:t xml:space="preserve"> blade and navigate to the IP from any browser that has Internet connection.</w:t>
      </w:r>
    </w:p>
    <w:p w14:paraId="6F2D99AA" w14:textId="77777777" w:rsidR="00FA254F" w:rsidRDefault="00FA254F" w:rsidP="00FA254F">
      <w:r>
        <w:rPr>
          <w:noProof/>
        </w:rPr>
        <w:drawing>
          <wp:inline distT="0" distB="0" distL="0" distR="0" wp14:anchorId="563E3327" wp14:editId="22EF07C1">
            <wp:extent cx="5486400" cy="2943225"/>
            <wp:effectExtent l="0" t="0" r="0" b="9525"/>
            <wp:docPr id="1097716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1">
                      <a:extLst>
                        <a:ext uri="{28A0092B-C50C-407E-A947-70E740481C1C}">
                          <a14:useLocalDpi xmlns:a14="http://schemas.microsoft.com/office/drawing/2010/main" val="0"/>
                        </a:ext>
                      </a:extLst>
                    </a:blip>
                    <a:stretch>
                      <a:fillRect/>
                    </a:stretch>
                  </pic:blipFill>
                  <pic:spPr>
                    <a:xfrm>
                      <a:off x="0" y="0"/>
                      <a:ext cx="5486400" cy="2943225"/>
                    </a:xfrm>
                    <a:prstGeom prst="rect">
                      <a:avLst/>
                    </a:prstGeom>
                  </pic:spPr>
                </pic:pic>
              </a:graphicData>
            </a:graphic>
          </wp:inline>
        </w:drawing>
      </w:r>
    </w:p>
    <w:p w14:paraId="5508C6AA" w14:textId="60008D4F" w:rsidR="5A69A3E4" w:rsidRDefault="5A69A3E4" w:rsidP="5A69A3E4">
      <w:pPr>
        <w:rPr>
          <w:rStyle w:val="Heading1Char"/>
        </w:rPr>
      </w:pPr>
    </w:p>
    <w:p w14:paraId="37B96784" w14:textId="285A4E3F" w:rsidR="00E95653" w:rsidRPr="001055F5" w:rsidRDefault="00967661" w:rsidP="00967661">
      <w:pPr>
        <w:pStyle w:val="Note"/>
        <w:rPr>
          <w:rStyle w:val="Heading1Char"/>
          <w:rFonts w:asciiTheme="minorHAnsi" w:eastAsiaTheme="minorHAnsi" w:hAnsiTheme="minorHAnsi" w:cstheme="minorBidi"/>
          <w:color w:val="595959" w:themeColor="text1" w:themeTint="A6"/>
          <w:sz w:val="22"/>
        </w:rPr>
      </w:pPr>
      <w:r>
        <w:lastRenderedPageBreak/>
        <w:t xml:space="preserve">Note: </w:t>
      </w:r>
      <w:r w:rsidR="00590CF8">
        <w:t>T</w:t>
      </w:r>
      <w:r w:rsidR="00FA254F">
        <w:t xml:space="preserve">he error message you receive through </w:t>
      </w:r>
      <w:proofErr w:type="spellStart"/>
      <w:r w:rsidR="00FA254F">
        <w:t>AppGW</w:t>
      </w:r>
      <w:proofErr w:type="spellEnd"/>
      <w:r w:rsidR="00FA254F">
        <w:t xml:space="preserve"> is abstract and the </w:t>
      </w:r>
      <w:proofErr w:type="spellStart"/>
      <w:r w:rsidR="00FA254F">
        <w:t>AppGW</w:t>
      </w:r>
      <w:proofErr w:type="spellEnd"/>
      <w:r w:rsidR="00FA254F">
        <w:t xml:space="preserve"> masks the issue details.</w:t>
      </w:r>
    </w:p>
    <w:p w14:paraId="436D145B" w14:textId="0508A548" w:rsidR="00FA254F" w:rsidRDefault="304482C8" w:rsidP="001055F5">
      <w:pPr>
        <w:pStyle w:val="Heading1"/>
      </w:pPr>
      <w:r w:rsidRPr="5A69A3E4">
        <w:rPr>
          <w:rStyle w:val="Heading1Char"/>
        </w:rPr>
        <w:t xml:space="preserve">Step 7: Deploy a Firewall in High Available </w:t>
      </w:r>
      <w:r w:rsidRPr="001055F5">
        <w:rPr>
          <w:rStyle w:val="Heading1Char"/>
        </w:rPr>
        <w:t>Configuration</w:t>
      </w:r>
      <w:r w:rsidRPr="5A69A3E4">
        <w:rPr>
          <w:rStyle w:val="Heading1Char"/>
        </w:rPr>
        <w:t xml:space="preserve"> </w:t>
      </w:r>
    </w:p>
    <w:p w14:paraId="29F71593" w14:textId="2E2A2700" w:rsidR="0046407A" w:rsidRPr="00D900A6" w:rsidRDefault="0046407A" w:rsidP="5A69A3E4"/>
    <w:p w14:paraId="45DB9205" w14:textId="77777777" w:rsidR="0046407A" w:rsidRPr="00D900A6" w:rsidRDefault="7DC1936A" w:rsidP="0046407A">
      <w:r>
        <w:t>In this step, we will accomplish the following:</w:t>
      </w:r>
    </w:p>
    <w:p w14:paraId="137DAEE6" w14:textId="07B58D49" w:rsidR="0046407A" w:rsidRPr="00D900A6" w:rsidRDefault="0046407A" w:rsidP="00CD48E5">
      <w:pPr>
        <w:numPr>
          <w:ilvl w:val="0"/>
          <w:numId w:val="17"/>
        </w:numPr>
        <w:spacing w:after="0"/>
      </w:pPr>
      <w:r w:rsidRPr="00D900A6">
        <w:t xml:space="preserve">Create </w:t>
      </w:r>
      <w:r w:rsidR="00F1250F">
        <w:t xml:space="preserve">a </w:t>
      </w:r>
      <w:r>
        <w:t>HA load balancer</w:t>
      </w:r>
    </w:p>
    <w:p w14:paraId="57AB624E" w14:textId="77777777" w:rsidR="0046407A" w:rsidRPr="00D900A6" w:rsidRDefault="0046407A" w:rsidP="00CD48E5">
      <w:pPr>
        <w:numPr>
          <w:ilvl w:val="0"/>
          <w:numId w:val="17"/>
        </w:numPr>
        <w:spacing w:after="0"/>
      </w:pPr>
      <w:r>
        <w:t>Create a</w:t>
      </w:r>
      <w:r w:rsidR="009D5BE7">
        <w:t>n</w:t>
      </w:r>
      <w:r>
        <w:t xml:space="preserve"> NSG</w:t>
      </w:r>
    </w:p>
    <w:p w14:paraId="64E71F61" w14:textId="77777777" w:rsidR="0046407A" w:rsidRPr="00D900A6" w:rsidRDefault="0046407A" w:rsidP="00CD48E5">
      <w:pPr>
        <w:numPr>
          <w:ilvl w:val="0"/>
          <w:numId w:val="17"/>
        </w:numPr>
        <w:spacing w:after="0"/>
      </w:pPr>
      <w:r w:rsidRPr="00D900A6">
        <w:t xml:space="preserve">Create </w:t>
      </w:r>
      <w:r>
        <w:t>an availability set for firewall</w:t>
      </w:r>
    </w:p>
    <w:p w14:paraId="11ABAC4D" w14:textId="77777777" w:rsidR="0046407A" w:rsidRDefault="0046407A" w:rsidP="00CD48E5">
      <w:pPr>
        <w:numPr>
          <w:ilvl w:val="0"/>
          <w:numId w:val="17"/>
        </w:numPr>
        <w:spacing w:after="0"/>
      </w:pPr>
      <w:r w:rsidRPr="00D900A6">
        <w:t xml:space="preserve">Create </w:t>
      </w:r>
      <w:r>
        <w:t xml:space="preserve">virtual machines within </w:t>
      </w:r>
      <w:r w:rsidR="00A97C87">
        <w:t xml:space="preserve">an </w:t>
      </w:r>
      <w:r>
        <w:t xml:space="preserve">availability set and associate </w:t>
      </w:r>
      <w:r w:rsidR="00A97C87">
        <w:t xml:space="preserve">the </w:t>
      </w:r>
      <w:r>
        <w:t>NSG</w:t>
      </w:r>
    </w:p>
    <w:p w14:paraId="01FDB435" w14:textId="77777777" w:rsidR="0046407A" w:rsidRDefault="0046407A" w:rsidP="00CD48E5">
      <w:pPr>
        <w:numPr>
          <w:ilvl w:val="0"/>
          <w:numId w:val="17"/>
        </w:numPr>
        <w:spacing w:after="0"/>
      </w:pPr>
      <w:r>
        <w:t xml:space="preserve">Link virtual machines to </w:t>
      </w:r>
      <w:r w:rsidR="00601D32">
        <w:t xml:space="preserve">a </w:t>
      </w:r>
      <w:r>
        <w:t>load balancer backend pool</w:t>
      </w:r>
    </w:p>
    <w:p w14:paraId="7CF70B80" w14:textId="77777777" w:rsidR="0046407A" w:rsidRPr="00D900A6" w:rsidRDefault="0046407A" w:rsidP="00CD48E5">
      <w:pPr>
        <w:numPr>
          <w:ilvl w:val="0"/>
          <w:numId w:val="17"/>
        </w:numPr>
        <w:spacing w:after="0"/>
      </w:pPr>
      <w:r>
        <w:t>Create UDR rules to force traffic between Spoke01 and Spoke02 to go via the firewall</w:t>
      </w:r>
    </w:p>
    <w:p w14:paraId="2C811AD3" w14:textId="77777777" w:rsidR="0046407A" w:rsidRDefault="0046407A" w:rsidP="0046407A"/>
    <w:p w14:paraId="6FEEDBA7" w14:textId="16A11BFF" w:rsidR="0046407A" w:rsidRDefault="0046407A" w:rsidP="0046407A">
      <w:pPr>
        <w:pStyle w:val="Heading2"/>
      </w:pPr>
      <w:r>
        <w:t xml:space="preserve">Create </w:t>
      </w:r>
      <w:r w:rsidR="00324DBC">
        <w:t xml:space="preserve">a </w:t>
      </w:r>
      <w:r>
        <w:t>HA load balancer</w:t>
      </w:r>
    </w:p>
    <w:p w14:paraId="396D8F0D" w14:textId="77777777" w:rsidR="0046407A" w:rsidRDefault="0046407A" w:rsidP="0046407A">
      <w:r>
        <w:t>Information needed to create the load balancer.</w:t>
      </w:r>
    </w:p>
    <w:p w14:paraId="3B15C974" w14:textId="77777777" w:rsidR="0046407A" w:rsidRDefault="0046407A" w:rsidP="0046407A">
      <w:pPr>
        <w:spacing w:after="0"/>
      </w:pPr>
      <w:r>
        <w:tab/>
        <w:t xml:space="preserve">Name: </w:t>
      </w:r>
      <w:r>
        <w:rPr>
          <w:b/>
        </w:rPr>
        <w:t>Hub</w:t>
      </w:r>
      <w:r w:rsidRPr="007D0865">
        <w:rPr>
          <w:b/>
        </w:rPr>
        <w:t>01-</w:t>
      </w:r>
      <w:r>
        <w:rPr>
          <w:b/>
        </w:rPr>
        <w:t>FW-lb</w:t>
      </w:r>
    </w:p>
    <w:p w14:paraId="4DDE37EA" w14:textId="77777777" w:rsidR="0046407A" w:rsidRDefault="0046407A" w:rsidP="0046407A">
      <w:pPr>
        <w:spacing w:after="0"/>
      </w:pPr>
      <w:r>
        <w:tab/>
        <w:t xml:space="preserve">Type: </w:t>
      </w:r>
      <w:r w:rsidRPr="007D0865">
        <w:rPr>
          <w:b/>
        </w:rPr>
        <w:t>Internal</w:t>
      </w:r>
    </w:p>
    <w:p w14:paraId="6113DE81" w14:textId="77777777" w:rsidR="0046407A" w:rsidRDefault="0046407A" w:rsidP="0046407A">
      <w:pPr>
        <w:spacing w:after="0"/>
      </w:pPr>
      <w:r>
        <w:tab/>
        <w:t xml:space="preserve">SKU: </w:t>
      </w:r>
      <w:r>
        <w:rPr>
          <w:b/>
        </w:rPr>
        <w:t>Standard</w:t>
      </w:r>
    </w:p>
    <w:p w14:paraId="524BD42D" w14:textId="77777777" w:rsidR="0046407A" w:rsidRDefault="0046407A" w:rsidP="0046407A">
      <w:pPr>
        <w:spacing w:after="0"/>
      </w:pPr>
      <w:r>
        <w:tab/>
        <w:t xml:space="preserve">Virtual network: </w:t>
      </w:r>
      <w:r>
        <w:rPr>
          <w:b/>
        </w:rPr>
        <w:t>Hub</w:t>
      </w:r>
      <w:r w:rsidRPr="007D0865">
        <w:rPr>
          <w:b/>
        </w:rPr>
        <w:t>01-VNet01</w:t>
      </w:r>
    </w:p>
    <w:p w14:paraId="4217AFF8" w14:textId="77777777" w:rsidR="0046407A" w:rsidRDefault="0046407A" w:rsidP="0046407A">
      <w:pPr>
        <w:spacing w:after="0"/>
      </w:pPr>
      <w:r>
        <w:tab/>
        <w:t xml:space="preserve">Subnet: </w:t>
      </w:r>
      <w:r>
        <w:rPr>
          <w:b/>
        </w:rPr>
        <w:t>Firewall</w:t>
      </w:r>
    </w:p>
    <w:p w14:paraId="21C68CF8" w14:textId="77777777" w:rsidR="0046407A" w:rsidRDefault="0046407A" w:rsidP="0046407A">
      <w:pPr>
        <w:spacing w:after="0"/>
      </w:pPr>
      <w:r>
        <w:tab/>
        <w:t xml:space="preserve">IP address assignment: </w:t>
      </w:r>
      <w:r w:rsidRPr="007D0865">
        <w:rPr>
          <w:b/>
        </w:rPr>
        <w:t>Static</w:t>
      </w:r>
    </w:p>
    <w:p w14:paraId="591AD1B2" w14:textId="77777777" w:rsidR="0046407A" w:rsidRDefault="0046407A" w:rsidP="0046407A">
      <w:pPr>
        <w:spacing w:after="0"/>
      </w:pPr>
      <w:r>
        <w:tab/>
        <w:t xml:space="preserve">Private IP address: </w:t>
      </w:r>
      <w:r w:rsidRPr="000F16B0">
        <w:rPr>
          <w:b/>
        </w:rPr>
        <w:t>10.10.1</w:t>
      </w:r>
      <w:r w:rsidRPr="00710BF0">
        <w:rPr>
          <w:i/>
        </w:rPr>
        <w:t>XX</w:t>
      </w:r>
      <w:r w:rsidRPr="000F16B0">
        <w:rPr>
          <w:b/>
        </w:rPr>
        <w:t>.</w:t>
      </w:r>
      <w:r>
        <w:rPr>
          <w:b/>
        </w:rPr>
        <w:t>30</w:t>
      </w:r>
    </w:p>
    <w:p w14:paraId="74EB7E11" w14:textId="77777777" w:rsidR="0046407A" w:rsidRDefault="0046407A" w:rsidP="0046407A">
      <w:pPr>
        <w:spacing w:after="0"/>
      </w:pPr>
      <w:r>
        <w:tab/>
        <w:t xml:space="preserve">Subscription: </w:t>
      </w:r>
      <w:r w:rsidRPr="000F16B0">
        <w:rPr>
          <w:b/>
        </w:rPr>
        <w:t>Virtual Data Center Workshop</w:t>
      </w:r>
    </w:p>
    <w:p w14:paraId="09503B4E" w14:textId="77777777" w:rsidR="0046407A" w:rsidRDefault="0046407A" w:rsidP="0046407A">
      <w:pPr>
        <w:spacing w:after="0"/>
      </w:pPr>
      <w:r>
        <w:tab/>
        <w:t xml:space="preserve">Resource group: </w:t>
      </w:r>
      <w:proofErr w:type="spellStart"/>
      <w:r w:rsidRPr="000F16B0">
        <w:rPr>
          <w:b/>
        </w:rPr>
        <w:t>Company</w:t>
      </w:r>
      <w:r w:rsidRPr="00743F1D">
        <w:rPr>
          <w:i/>
        </w:rPr>
        <w:t>XX</w:t>
      </w:r>
      <w:proofErr w:type="spellEnd"/>
    </w:p>
    <w:p w14:paraId="65FFCCD1" w14:textId="77777777" w:rsidR="0046407A" w:rsidRDefault="0046407A" w:rsidP="0046407A">
      <w:r>
        <w:tab/>
        <w:t xml:space="preserve">Location: </w:t>
      </w:r>
      <w:r w:rsidRPr="000F16B0">
        <w:rPr>
          <w:b/>
        </w:rPr>
        <w:t>East US</w:t>
      </w:r>
    </w:p>
    <w:p w14:paraId="21615195" w14:textId="366638DD" w:rsidR="0046407A" w:rsidRDefault="0046407A" w:rsidP="09DD684E">
      <w:pPr>
        <w:pStyle w:val="ListBullet"/>
        <w:numPr>
          <w:ilvl w:val="0"/>
          <w:numId w:val="0"/>
        </w:numPr>
      </w:pPr>
      <w:r>
        <w:t xml:space="preserve">Recall, you have configured </w:t>
      </w:r>
      <w:r w:rsidR="00601D32">
        <w:t xml:space="preserve">an </w:t>
      </w:r>
      <w:r>
        <w:t xml:space="preserve">internal load balancer in </w:t>
      </w:r>
      <w:r w:rsidRPr="005D03DB">
        <w:rPr>
          <w:i/>
        </w:rPr>
        <w:t>Step 5</w:t>
      </w:r>
      <w:r>
        <w:t xml:space="preserve">. </w:t>
      </w:r>
      <w:r w:rsidRPr="008F206C">
        <w:t xml:space="preserve">On your base blade, click on the </w:t>
      </w:r>
      <w:r>
        <w:rPr>
          <w:noProof/>
        </w:rPr>
        <w:drawing>
          <wp:inline distT="0" distB="0" distL="0" distR="0" wp14:anchorId="324A3129" wp14:editId="3F91EA82">
            <wp:extent cx="476250" cy="180975"/>
            <wp:effectExtent l="0" t="0" r="0" b="9525"/>
            <wp:docPr id="18938327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rsidRPr="008F206C">
        <w:t xml:space="preserve">button at the top. On the </w:t>
      </w:r>
      <w:r w:rsidRPr="3AEE5780">
        <w:rPr>
          <w:i/>
        </w:rPr>
        <w:t>Everything</w:t>
      </w:r>
      <w:r w:rsidRPr="008F206C">
        <w:t xml:space="preserve"> blade, type </w:t>
      </w:r>
      <w:r w:rsidR="00CA2E47">
        <w:t>“</w:t>
      </w:r>
      <w:r>
        <w:t>load balancer</w:t>
      </w:r>
      <w:r w:rsidR="00CA2E47">
        <w:t>”</w:t>
      </w:r>
      <w:r w:rsidRPr="008F206C">
        <w:t xml:space="preserve"> on the search bar at the top and choose </w:t>
      </w:r>
      <w:r w:rsidRPr="00CA2E47">
        <w:rPr>
          <w:i/>
        </w:rPr>
        <w:t>Load Balancer</w:t>
      </w:r>
      <w:r w:rsidRPr="008F206C">
        <w:t>. This w</w:t>
      </w:r>
      <w:r>
        <w:t>ill</w:t>
      </w:r>
      <w:r w:rsidRPr="008F206C">
        <w:t xml:space="preserve"> open the </w:t>
      </w:r>
      <w:r w:rsidRPr="00D25BDE">
        <w:rPr>
          <w:i/>
        </w:rPr>
        <w:t>Load Balancer</w:t>
      </w:r>
      <w:r w:rsidRPr="008F206C">
        <w:t xml:space="preserve"> introduction blade. Click  </w:t>
      </w:r>
      <w:r w:rsidRPr="008F206C">
        <w:rPr>
          <w:noProof/>
        </w:rPr>
        <w:drawing>
          <wp:inline distT="0" distB="0" distL="0" distR="0" wp14:anchorId="2DD9A97D" wp14:editId="1247F11C">
            <wp:extent cx="504825" cy="145458"/>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8F206C">
        <w:t xml:space="preserve">  at the end of the blade. </w:t>
      </w:r>
      <w:r>
        <w:tab/>
      </w:r>
    </w:p>
    <w:p w14:paraId="2D838AEF" w14:textId="77777777" w:rsidR="0046407A" w:rsidRDefault="0046407A" w:rsidP="0046407A">
      <w:r>
        <w:lastRenderedPageBreak/>
        <w:t xml:space="preserve">On the </w:t>
      </w:r>
      <w:r w:rsidRPr="00BF0ADD">
        <w:rPr>
          <w:i/>
        </w:rPr>
        <w:t>Create load balancer</w:t>
      </w:r>
      <w:r>
        <w:t xml:space="preserve"> blade, enter the required information and click </w:t>
      </w:r>
      <w:r>
        <w:rPr>
          <w:noProof/>
        </w:rPr>
        <w:drawing>
          <wp:inline distT="0" distB="0" distL="0" distR="0" wp14:anchorId="6CF98AB2" wp14:editId="3C4AD277">
            <wp:extent cx="504825" cy="145458"/>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at the bottom of the blade.</w:t>
      </w:r>
    </w:p>
    <w:p w14:paraId="2A75C971" w14:textId="77777777" w:rsidR="0046407A" w:rsidRDefault="0046407A" w:rsidP="0046407A">
      <w:r>
        <w:t>Once the load balancer is successfully deployed, click on the name of the load balancer (</w:t>
      </w:r>
      <w:r w:rsidRPr="00A14F8A">
        <w:rPr>
          <w:i/>
        </w:rPr>
        <w:t>Hub01-FW-lb</w:t>
      </w:r>
      <w:r>
        <w:t xml:space="preserve">) on your base blade and open the </w:t>
      </w:r>
      <w:r w:rsidRPr="00770CC4">
        <w:rPr>
          <w:i/>
        </w:rPr>
        <w:t>Load balancer</w:t>
      </w:r>
      <w:r>
        <w:t xml:space="preserve"> blade to further configure it.</w:t>
      </w:r>
    </w:p>
    <w:p w14:paraId="03BDCCFF" w14:textId="7EABD69F" w:rsidR="0046407A" w:rsidRDefault="0046407A" w:rsidP="0046407A">
      <w:pPr>
        <w:pStyle w:val="Heading3"/>
      </w:pPr>
      <w:r>
        <w:t xml:space="preserve">Configure </w:t>
      </w:r>
      <w:r w:rsidR="00324DBC">
        <w:t xml:space="preserve">the </w:t>
      </w:r>
      <w:r>
        <w:t>Backend Pools</w:t>
      </w:r>
    </w:p>
    <w:p w14:paraId="236DF70E" w14:textId="7C67682A" w:rsidR="0046407A" w:rsidRDefault="0046407A" w:rsidP="09DD684E">
      <w:pPr>
        <w:pStyle w:val="ListBullet"/>
        <w:numPr>
          <w:ilvl w:val="0"/>
          <w:numId w:val="0"/>
        </w:numPr>
      </w:pPr>
      <w:r>
        <w:t xml:space="preserve">On the </w:t>
      </w:r>
      <w:r w:rsidRPr="00281859">
        <w:rPr>
          <w:i/>
        </w:rPr>
        <w:t>Load Balancer</w:t>
      </w:r>
      <w:r>
        <w:t xml:space="preserve"> blade, click </w:t>
      </w:r>
      <w:r>
        <w:rPr>
          <w:noProof/>
        </w:rPr>
        <w:drawing>
          <wp:inline distT="0" distB="0" distL="0" distR="0" wp14:anchorId="1D78E631" wp14:editId="0C66F41C">
            <wp:extent cx="828675" cy="161925"/>
            <wp:effectExtent l="0" t="0" r="9525" b="9525"/>
            <wp:docPr id="1169566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0">
                      <a:extLst>
                        <a:ext uri="{28A0092B-C50C-407E-A947-70E740481C1C}">
                          <a14:useLocalDpi xmlns:a14="http://schemas.microsoft.com/office/drawing/2010/main" val="0"/>
                        </a:ext>
                      </a:extLst>
                    </a:blip>
                    <a:stretch>
                      <a:fillRect/>
                    </a:stretch>
                  </pic:blipFill>
                  <pic:spPr>
                    <a:xfrm>
                      <a:off x="0" y="0"/>
                      <a:ext cx="828675" cy="161925"/>
                    </a:xfrm>
                    <a:prstGeom prst="rect">
                      <a:avLst/>
                    </a:prstGeom>
                  </pic:spPr>
                </pic:pic>
              </a:graphicData>
            </a:graphic>
          </wp:inline>
        </w:drawing>
      </w:r>
      <w:r>
        <w:t xml:space="preserve"> on the left navigation pane. On the </w:t>
      </w:r>
      <w:r w:rsidRPr="00281859">
        <w:rPr>
          <w:i/>
        </w:rPr>
        <w:t>Backend pools</w:t>
      </w:r>
      <w:r>
        <w:t xml:space="preserve"> pane, click  </w:t>
      </w:r>
      <w:r>
        <w:rPr>
          <w:noProof/>
        </w:rPr>
        <w:drawing>
          <wp:inline distT="0" distB="0" distL="0" distR="0" wp14:anchorId="6AD0298F" wp14:editId="00A6A019">
            <wp:extent cx="457200" cy="171450"/>
            <wp:effectExtent l="0" t="0" r="0" b="0"/>
            <wp:docPr id="21348284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 xml:space="preserve"> at the top of the pane. </w:t>
      </w:r>
      <w:r w:rsidRPr="007D646E">
        <w:t xml:space="preserve">On </w:t>
      </w:r>
      <w:r w:rsidR="00A75AB2">
        <w:t xml:space="preserve">the </w:t>
      </w:r>
      <w:r w:rsidRPr="00A75AB2">
        <w:rPr>
          <w:i/>
        </w:rPr>
        <w:t>Add backend pool</w:t>
      </w:r>
      <w:r w:rsidRPr="007D646E">
        <w:t xml:space="preserve"> blade, enter the </w:t>
      </w:r>
      <w:r>
        <w:t>Name of the pool as “LB-backend”</w:t>
      </w:r>
      <w:r w:rsidRPr="007D646E">
        <w:t xml:space="preserve"> and click </w:t>
      </w:r>
      <w:r w:rsidR="00B02D66">
        <w:rPr>
          <w:noProof/>
        </w:rPr>
        <w:drawing>
          <wp:inline distT="0" distB="0" distL="0" distR="0" wp14:anchorId="2613FBEF" wp14:editId="67B4D038">
            <wp:extent cx="409575" cy="2000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 cy="200025"/>
                    </a:xfrm>
                    <a:prstGeom prst="rect">
                      <a:avLst/>
                    </a:prstGeom>
                  </pic:spPr>
                </pic:pic>
              </a:graphicData>
            </a:graphic>
          </wp:inline>
        </w:drawing>
      </w:r>
      <w:r w:rsidRPr="007D646E">
        <w:t xml:space="preserve">  at the bottom of the blade.</w:t>
      </w:r>
    </w:p>
    <w:p w14:paraId="4CAB9233" w14:textId="77777777" w:rsidR="0046407A" w:rsidRDefault="0046407A" w:rsidP="0046407A">
      <w:r>
        <w:rPr>
          <w:noProof/>
        </w:rPr>
        <w:drawing>
          <wp:inline distT="0" distB="0" distL="0" distR="0" wp14:anchorId="6CEED414" wp14:editId="214AF143">
            <wp:extent cx="5486400" cy="3143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6400" cy="3143250"/>
                    </a:xfrm>
                    <a:prstGeom prst="rect">
                      <a:avLst/>
                    </a:prstGeom>
                  </pic:spPr>
                </pic:pic>
              </a:graphicData>
            </a:graphic>
          </wp:inline>
        </w:drawing>
      </w:r>
    </w:p>
    <w:p w14:paraId="6D149E9E" w14:textId="55F8A069" w:rsidR="0046407A" w:rsidRDefault="0046407A" w:rsidP="0046407A">
      <w:pPr>
        <w:pStyle w:val="Heading3"/>
      </w:pPr>
      <w:r>
        <w:t xml:space="preserve">Configure </w:t>
      </w:r>
      <w:r w:rsidR="00324DBC">
        <w:t xml:space="preserve">the </w:t>
      </w:r>
      <w:r>
        <w:t>Health probe</w:t>
      </w:r>
    </w:p>
    <w:p w14:paraId="4B160969" w14:textId="77777777" w:rsidR="0046407A" w:rsidRDefault="0046407A" w:rsidP="0046407A">
      <w:pPr>
        <w:spacing w:after="0"/>
      </w:pPr>
      <w:r>
        <w:t>Information needed to configure the health probe of the load balancer:</w:t>
      </w:r>
    </w:p>
    <w:p w14:paraId="2773DE48" w14:textId="77777777" w:rsidR="0046407A" w:rsidRDefault="0046407A" w:rsidP="0046407A">
      <w:pPr>
        <w:spacing w:after="0"/>
      </w:pPr>
      <w:r>
        <w:tab/>
        <w:t xml:space="preserve">Name: </w:t>
      </w:r>
      <w:proofErr w:type="spellStart"/>
      <w:r w:rsidRPr="00BF4DCB">
        <w:rPr>
          <w:b/>
        </w:rPr>
        <w:t>HealthProbe</w:t>
      </w:r>
      <w:proofErr w:type="spellEnd"/>
    </w:p>
    <w:p w14:paraId="23234188" w14:textId="77777777" w:rsidR="0046407A" w:rsidRDefault="0046407A" w:rsidP="0046407A">
      <w:pPr>
        <w:spacing w:after="0"/>
      </w:pPr>
      <w:r>
        <w:tab/>
        <w:t>IP version: IPv4</w:t>
      </w:r>
    </w:p>
    <w:p w14:paraId="1A95BBED" w14:textId="77777777" w:rsidR="0046407A" w:rsidRDefault="0046407A" w:rsidP="0046407A">
      <w:pPr>
        <w:spacing w:after="0"/>
      </w:pPr>
      <w:r>
        <w:tab/>
        <w:t xml:space="preserve">Protocol: </w:t>
      </w:r>
      <w:r>
        <w:rPr>
          <w:b/>
        </w:rPr>
        <w:t>HTTP</w:t>
      </w:r>
    </w:p>
    <w:p w14:paraId="7D572B71" w14:textId="77777777" w:rsidR="0046407A" w:rsidRDefault="0046407A" w:rsidP="0046407A">
      <w:pPr>
        <w:spacing w:after="0"/>
      </w:pPr>
      <w:r>
        <w:tab/>
        <w:t xml:space="preserve">Port: </w:t>
      </w:r>
      <w:r>
        <w:rPr>
          <w:b/>
        </w:rPr>
        <w:t>80</w:t>
      </w:r>
    </w:p>
    <w:p w14:paraId="142A7EAC" w14:textId="77777777" w:rsidR="0046407A" w:rsidRDefault="0046407A" w:rsidP="0046407A">
      <w:pPr>
        <w:spacing w:after="0"/>
      </w:pPr>
      <w:r>
        <w:tab/>
        <w:t>Path</w:t>
      </w:r>
      <w:proofErr w:type="gramStart"/>
      <w:r>
        <w:t xml:space="preserve">: </w:t>
      </w:r>
      <w:r w:rsidRPr="005E103B">
        <w:rPr>
          <w:b/>
        </w:rPr>
        <w:t>.</w:t>
      </w:r>
      <w:proofErr w:type="gramEnd"/>
      <w:r w:rsidRPr="005E103B">
        <w:rPr>
          <w:b/>
        </w:rPr>
        <w:t>noindex.html</w:t>
      </w:r>
    </w:p>
    <w:p w14:paraId="3D4A4043" w14:textId="77777777" w:rsidR="0046407A" w:rsidRDefault="0046407A" w:rsidP="0046407A">
      <w:pPr>
        <w:spacing w:after="0"/>
        <w:ind w:firstLine="720"/>
      </w:pPr>
      <w:r>
        <w:t xml:space="preserve">Interval: </w:t>
      </w:r>
      <w:r w:rsidRPr="00BF4DCB">
        <w:rPr>
          <w:b/>
        </w:rPr>
        <w:t>15</w:t>
      </w:r>
      <w:r>
        <w:t xml:space="preserve"> (seconds)</w:t>
      </w:r>
    </w:p>
    <w:p w14:paraId="64901185" w14:textId="77777777" w:rsidR="0046407A" w:rsidRPr="007C78D4" w:rsidRDefault="0046407A" w:rsidP="0046407A">
      <w:pPr>
        <w:rPr>
          <w:b/>
        </w:rPr>
      </w:pPr>
      <w:r>
        <w:tab/>
        <w:t xml:space="preserve">Unhealthy threshold: </w:t>
      </w:r>
      <w:r w:rsidRPr="00BF4DCB">
        <w:rPr>
          <w:b/>
        </w:rPr>
        <w:t>2</w:t>
      </w:r>
    </w:p>
    <w:p w14:paraId="05FD0A97" w14:textId="77777777" w:rsidR="0046407A" w:rsidRDefault="0046407A" w:rsidP="0046407A">
      <w:r w:rsidRPr="00BF4DCB">
        <w:lastRenderedPageBreak/>
        <w:t xml:space="preserve">On the </w:t>
      </w:r>
      <w:r w:rsidRPr="00A75AB2">
        <w:rPr>
          <w:i/>
        </w:rPr>
        <w:t>Load Balancer</w:t>
      </w:r>
      <w:r w:rsidRPr="00BF4DCB">
        <w:t xml:space="preserve"> blade, click  </w:t>
      </w:r>
      <w:r>
        <w:rPr>
          <w:noProof/>
        </w:rPr>
        <w:drawing>
          <wp:inline distT="0" distB="0" distL="0" distR="0" wp14:anchorId="531663B1" wp14:editId="1CFB5AAA">
            <wp:extent cx="800100" cy="142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142875"/>
                    </a:xfrm>
                    <a:prstGeom prst="rect">
                      <a:avLst/>
                    </a:prstGeom>
                  </pic:spPr>
                </pic:pic>
              </a:graphicData>
            </a:graphic>
          </wp:inline>
        </w:drawing>
      </w:r>
      <w:r w:rsidRPr="00BF4DCB">
        <w:t xml:space="preserve"> on the left navigation pane. On the </w:t>
      </w:r>
      <w:r w:rsidRPr="00A75AB2">
        <w:rPr>
          <w:i/>
        </w:rPr>
        <w:t>Backend pools</w:t>
      </w:r>
      <w:r w:rsidRPr="00BF4DCB">
        <w:t xml:space="preserve"> pane, click  </w:t>
      </w:r>
      <w:r w:rsidRPr="00BF4DCB">
        <w:rPr>
          <w:noProof/>
        </w:rPr>
        <w:drawing>
          <wp:inline distT="0" distB="0" distL="0" distR="0" wp14:anchorId="71D1EBAB" wp14:editId="1D4AFD01">
            <wp:extent cx="457200" cy="1714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Pr="00BF4DCB">
        <w:t xml:space="preserve"> at the top of the pane.</w:t>
      </w:r>
      <w:r>
        <w:t xml:space="preserve"> On </w:t>
      </w:r>
      <w:r w:rsidR="00A75AB2">
        <w:t xml:space="preserve">the </w:t>
      </w:r>
      <w:r w:rsidRPr="00A75AB2">
        <w:rPr>
          <w:i/>
        </w:rPr>
        <w:t>Add health probe</w:t>
      </w:r>
      <w:r>
        <w:t xml:space="preserve"> blade, enter the required information and click </w:t>
      </w:r>
      <w:r>
        <w:rPr>
          <w:noProof/>
        </w:rPr>
        <w:drawing>
          <wp:inline distT="0" distB="0" distL="0" distR="0" wp14:anchorId="60D8C8D5" wp14:editId="779D796E">
            <wp:extent cx="400050" cy="1428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t xml:space="preserve"> at the bottom of the blade.</w:t>
      </w:r>
    </w:p>
    <w:p w14:paraId="578BEC37" w14:textId="77777777" w:rsidR="0046407A" w:rsidRDefault="0046407A" w:rsidP="0046407A">
      <w:r>
        <w:rPr>
          <w:noProof/>
        </w:rPr>
        <w:drawing>
          <wp:inline distT="0" distB="0" distL="0" distR="0" wp14:anchorId="6F4859EF" wp14:editId="45AF1218">
            <wp:extent cx="5486400" cy="5197475"/>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86400" cy="5197475"/>
                    </a:xfrm>
                    <a:prstGeom prst="rect">
                      <a:avLst/>
                    </a:prstGeom>
                  </pic:spPr>
                </pic:pic>
              </a:graphicData>
            </a:graphic>
          </wp:inline>
        </w:drawing>
      </w:r>
    </w:p>
    <w:p w14:paraId="2DF1DE03" w14:textId="045CBA58" w:rsidR="0046407A" w:rsidRDefault="0046407A" w:rsidP="0046407A">
      <w:pPr>
        <w:pStyle w:val="Heading3"/>
      </w:pPr>
      <w:r>
        <w:t>Configure</w:t>
      </w:r>
      <w:r w:rsidR="00324DBC">
        <w:t xml:space="preserve"> the</w:t>
      </w:r>
      <w:r>
        <w:t xml:space="preserve"> Load balancing rules</w:t>
      </w:r>
    </w:p>
    <w:p w14:paraId="32DEDF60" w14:textId="77777777" w:rsidR="0046407A" w:rsidRDefault="0046407A" w:rsidP="0046407A">
      <w:r w:rsidRPr="00E621E1">
        <w:t xml:space="preserve">Information needed to configure </w:t>
      </w:r>
      <w:r>
        <w:t>load balancing rules</w:t>
      </w:r>
      <w:r w:rsidRPr="00E621E1">
        <w:t>:</w:t>
      </w:r>
    </w:p>
    <w:p w14:paraId="2B2C27E3" w14:textId="77777777" w:rsidR="0046407A" w:rsidRPr="00E621E1" w:rsidRDefault="0046407A" w:rsidP="0046407A">
      <w:r>
        <w:t>Rule 1:</w:t>
      </w:r>
    </w:p>
    <w:p w14:paraId="58030A47" w14:textId="77777777" w:rsidR="0046407A" w:rsidRPr="00E621E1" w:rsidRDefault="0046407A" w:rsidP="0046407A">
      <w:pPr>
        <w:spacing w:after="0"/>
      </w:pPr>
      <w:r w:rsidRPr="00E621E1">
        <w:tab/>
        <w:t xml:space="preserve">Name: </w:t>
      </w:r>
      <w:proofErr w:type="spellStart"/>
      <w:r>
        <w:rPr>
          <w:b/>
        </w:rPr>
        <w:t>HAPortsRule</w:t>
      </w:r>
      <w:proofErr w:type="spellEnd"/>
    </w:p>
    <w:p w14:paraId="07AE2555" w14:textId="77777777" w:rsidR="0046407A" w:rsidRDefault="0046407A" w:rsidP="0046407A">
      <w:pPr>
        <w:spacing w:after="0"/>
      </w:pPr>
      <w:r w:rsidRPr="00E621E1">
        <w:tab/>
        <w:t>IP version: IPv4</w:t>
      </w:r>
    </w:p>
    <w:p w14:paraId="3EDAD1B2" w14:textId="77777777" w:rsidR="0046407A" w:rsidRDefault="0046407A" w:rsidP="0046407A">
      <w:pPr>
        <w:spacing w:after="0"/>
        <w:rPr>
          <w:b/>
        </w:rPr>
      </w:pPr>
      <w:r>
        <w:tab/>
        <w:t xml:space="preserve">Frontend IP address: </w:t>
      </w:r>
      <w:r w:rsidRPr="00783FE7">
        <w:rPr>
          <w:b/>
        </w:rPr>
        <w:t>10.10.1</w:t>
      </w:r>
      <w:r w:rsidRPr="00783FE7">
        <w:rPr>
          <w:i/>
        </w:rPr>
        <w:t>XX</w:t>
      </w:r>
      <w:r w:rsidRPr="00783FE7">
        <w:rPr>
          <w:b/>
        </w:rPr>
        <w:t>.</w:t>
      </w:r>
      <w:r>
        <w:rPr>
          <w:b/>
        </w:rPr>
        <w:t>30 (</w:t>
      </w:r>
      <w:proofErr w:type="spellStart"/>
      <w:r>
        <w:rPr>
          <w:b/>
        </w:rPr>
        <w:t>LoadBalancerFrontEnd</w:t>
      </w:r>
      <w:proofErr w:type="spellEnd"/>
      <w:r>
        <w:rPr>
          <w:b/>
        </w:rPr>
        <w:t>)</w:t>
      </w:r>
    </w:p>
    <w:p w14:paraId="6BAB6CC2" w14:textId="77777777" w:rsidR="0046407A" w:rsidRPr="00C34477" w:rsidRDefault="0046407A" w:rsidP="0046407A">
      <w:pPr>
        <w:spacing w:after="0"/>
        <w:rPr>
          <w:b/>
        </w:rPr>
      </w:pPr>
      <w:r>
        <w:tab/>
      </w:r>
      <w:r w:rsidRPr="00C34477">
        <w:rPr>
          <w:b/>
        </w:rPr>
        <w:t>HA Ports</w:t>
      </w:r>
    </w:p>
    <w:p w14:paraId="2A78392D" w14:textId="77777777" w:rsidR="0046407A" w:rsidRPr="00E621E1" w:rsidRDefault="0046407A" w:rsidP="0046407A">
      <w:pPr>
        <w:spacing w:after="0"/>
      </w:pPr>
      <w:r w:rsidRPr="00E621E1">
        <w:lastRenderedPageBreak/>
        <w:tab/>
      </w:r>
      <w:r>
        <w:t>Backend pool</w:t>
      </w:r>
      <w:r w:rsidRPr="00E621E1">
        <w:t xml:space="preserve">: </w:t>
      </w:r>
      <w:r>
        <w:rPr>
          <w:b/>
        </w:rPr>
        <w:t>LB-backend</w:t>
      </w:r>
    </w:p>
    <w:p w14:paraId="61363FFF" w14:textId="77777777" w:rsidR="0046407A" w:rsidRDefault="0046407A" w:rsidP="0046407A">
      <w:pPr>
        <w:spacing w:after="0"/>
      </w:pPr>
      <w:r>
        <w:tab/>
        <w:t xml:space="preserve">Health probe: </w:t>
      </w:r>
      <w:proofErr w:type="spellStart"/>
      <w:r w:rsidRPr="00F27450">
        <w:rPr>
          <w:b/>
        </w:rPr>
        <w:t>HealthProbe</w:t>
      </w:r>
      <w:proofErr w:type="spellEnd"/>
      <w:r w:rsidRPr="00F27450">
        <w:rPr>
          <w:b/>
        </w:rPr>
        <w:t xml:space="preserve"> (</w:t>
      </w:r>
      <w:r>
        <w:rPr>
          <w:b/>
        </w:rPr>
        <w:t>HTTP</w:t>
      </w:r>
      <w:r w:rsidRPr="00F27450">
        <w:rPr>
          <w:b/>
        </w:rPr>
        <w:t>:</w:t>
      </w:r>
      <w:r>
        <w:rPr>
          <w:b/>
        </w:rPr>
        <w:t>80/.noindex.html</w:t>
      </w:r>
      <w:r w:rsidRPr="00F27450">
        <w:rPr>
          <w:b/>
        </w:rPr>
        <w:t>)</w:t>
      </w:r>
      <w:r w:rsidRPr="00E621E1">
        <w:tab/>
      </w:r>
    </w:p>
    <w:p w14:paraId="794212DE" w14:textId="77777777" w:rsidR="0046407A" w:rsidRDefault="0046407A" w:rsidP="0046407A">
      <w:pPr>
        <w:ind w:firstLine="720"/>
      </w:pPr>
      <w:r>
        <w:t xml:space="preserve">Session persistence: </w:t>
      </w:r>
      <w:r w:rsidRPr="00BE2495">
        <w:rPr>
          <w:b/>
        </w:rPr>
        <w:t>None</w:t>
      </w:r>
    </w:p>
    <w:p w14:paraId="76DACACD" w14:textId="77777777" w:rsidR="0046407A" w:rsidRDefault="0046407A" w:rsidP="0046407A">
      <w:pPr>
        <w:ind w:left="720"/>
      </w:pPr>
      <w:r w:rsidRPr="00E621E1">
        <w:t>I</w:t>
      </w:r>
      <w:r>
        <w:t>dle timeout (minutes)</w:t>
      </w:r>
      <w:r w:rsidRPr="00E621E1">
        <w:t xml:space="preserve">: </w:t>
      </w:r>
      <w:r w:rsidRPr="00E621E1">
        <w:rPr>
          <w:b/>
        </w:rPr>
        <w:t>15</w:t>
      </w:r>
      <w:r w:rsidRPr="00E621E1">
        <w:t xml:space="preserve"> </w:t>
      </w:r>
    </w:p>
    <w:p w14:paraId="42A319ED" w14:textId="77777777" w:rsidR="0046407A" w:rsidRPr="00E621E1" w:rsidRDefault="0046407A" w:rsidP="0046407A">
      <w:pPr>
        <w:ind w:left="720"/>
      </w:pPr>
      <w:r>
        <w:t xml:space="preserve">Floating IP: </w:t>
      </w:r>
      <w:r w:rsidRPr="0066790F">
        <w:rPr>
          <w:b/>
        </w:rPr>
        <w:t>Enabled</w:t>
      </w:r>
      <w:r w:rsidRPr="00E621E1">
        <w:tab/>
      </w:r>
    </w:p>
    <w:p w14:paraId="062671E4" w14:textId="77777777" w:rsidR="0046407A" w:rsidRPr="00E621E1" w:rsidRDefault="0046407A" w:rsidP="0046407A">
      <w:r w:rsidRPr="00E621E1">
        <w:t xml:space="preserve">On the </w:t>
      </w:r>
      <w:r w:rsidRPr="006623E2">
        <w:rPr>
          <w:i/>
        </w:rPr>
        <w:t xml:space="preserve">Load Balancer </w:t>
      </w:r>
      <w:r w:rsidRPr="00E621E1">
        <w:t xml:space="preserve">blade, click  </w:t>
      </w:r>
      <w:r>
        <w:rPr>
          <w:noProof/>
        </w:rPr>
        <w:drawing>
          <wp:inline distT="0" distB="0" distL="0" distR="0" wp14:anchorId="68560EB0" wp14:editId="487E6C53">
            <wp:extent cx="1066800" cy="1428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66800" cy="142875"/>
                    </a:xfrm>
                    <a:prstGeom prst="rect">
                      <a:avLst/>
                    </a:prstGeom>
                  </pic:spPr>
                </pic:pic>
              </a:graphicData>
            </a:graphic>
          </wp:inline>
        </w:drawing>
      </w:r>
      <w:r w:rsidRPr="00E621E1">
        <w:t xml:space="preserve"> on the left navigation pane. On the </w:t>
      </w:r>
      <w:r>
        <w:rPr>
          <w:i/>
        </w:rPr>
        <w:t>L</w:t>
      </w:r>
      <w:r w:rsidRPr="00801316">
        <w:rPr>
          <w:i/>
        </w:rPr>
        <w:t xml:space="preserve">oad balancing rule </w:t>
      </w:r>
      <w:r w:rsidRPr="00E621E1">
        <w:t xml:space="preserve">pane, click </w:t>
      </w:r>
      <w:r w:rsidRPr="00E621E1">
        <w:rPr>
          <w:noProof/>
        </w:rPr>
        <w:drawing>
          <wp:inline distT="0" distB="0" distL="0" distR="0" wp14:anchorId="350E85B1" wp14:editId="092BB377">
            <wp:extent cx="457200" cy="1714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rsidRPr="00E621E1">
        <w:t xml:space="preserve"> at the top of the pane. On </w:t>
      </w:r>
      <w:r w:rsidR="006623E2">
        <w:t xml:space="preserve">the </w:t>
      </w:r>
      <w:r w:rsidRPr="00884E97">
        <w:rPr>
          <w:i/>
        </w:rPr>
        <w:t>Add load balancing rule</w:t>
      </w:r>
      <w:r w:rsidRPr="00E621E1">
        <w:t xml:space="preserve"> blade, enter the required information</w:t>
      </w:r>
      <w:r>
        <w:t xml:space="preserve"> for each rule</w:t>
      </w:r>
      <w:r w:rsidRPr="00E621E1">
        <w:t xml:space="preserve"> and click </w:t>
      </w:r>
      <w:r w:rsidRPr="00E621E1">
        <w:rPr>
          <w:noProof/>
        </w:rPr>
        <w:drawing>
          <wp:inline distT="0" distB="0" distL="0" distR="0" wp14:anchorId="6C909FBD" wp14:editId="034D08C1">
            <wp:extent cx="400050" cy="1428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50" cy="142875"/>
                    </a:xfrm>
                    <a:prstGeom prst="rect">
                      <a:avLst/>
                    </a:prstGeom>
                  </pic:spPr>
                </pic:pic>
              </a:graphicData>
            </a:graphic>
          </wp:inline>
        </w:drawing>
      </w:r>
      <w:r w:rsidRPr="00E621E1">
        <w:t xml:space="preserve"> at the bottom of the blade.</w:t>
      </w:r>
    </w:p>
    <w:p w14:paraId="0BEBF4AC" w14:textId="77777777" w:rsidR="0046407A" w:rsidRDefault="0046407A" w:rsidP="0046407A">
      <w:r>
        <w:rPr>
          <w:noProof/>
        </w:rPr>
        <w:lastRenderedPageBreak/>
        <w:drawing>
          <wp:inline distT="0" distB="0" distL="0" distR="0" wp14:anchorId="3D558797" wp14:editId="153F7D88">
            <wp:extent cx="5486400" cy="5897245"/>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5897245"/>
                    </a:xfrm>
                    <a:prstGeom prst="rect">
                      <a:avLst/>
                    </a:prstGeom>
                  </pic:spPr>
                </pic:pic>
              </a:graphicData>
            </a:graphic>
          </wp:inline>
        </w:drawing>
      </w:r>
    </w:p>
    <w:p w14:paraId="761630D7" w14:textId="6DD5FD62" w:rsidR="0046407A" w:rsidRDefault="0046407A" w:rsidP="0046407A">
      <w:pPr>
        <w:pStyle w:val="Heading2"/>
      </w:pPr>
      <w:r>
        <w:t xml:space="preserve">Create </w:t>
      </w:r>
      <w:r w:rsidR="00324DBC">
        <w:t xml:space="preserve">a </w:t>
      </w:r>
      <w:r>
        <w:t>Network Security Group</w:t>
      </w:r>
    </w:p>
    <w:p w14:paraId="4C5C9773" w14:textId="77777777" w:rsidR="0046407A" w:rsidRDefault="0046407A" w:rsidP="0046407A">
      <w:pPr>
        <w:spacing w:after="0"/>
      </w:pPr>
      <w:r w:rsidRPr="0041256C">
        <w:t xml:space="preserve">Information we need to </w:t>
      </w:r>
      <w:r>
        <w:t>create an NSG.</w:t>
      </w:r>
    </w:p>
    <w:p w14:paraId="172AED9F" w14:textId="77777777" w:rsidR="0046407A" w:rsidRDefault="0046407A" w:rsidP="0046407A">
      <w:pPr>
        <w:spacing w:after="0"/>
      </w:pPr>
      <w:r>
        <w:tab/>
        <w:t xml:space="preserve">Name: </w:t>
      </w:r>
      <w:r>
        <w:rPr>
          <w:b/>
        </w:rPr>
        <w:t>Hub</w:t>
      </w:r>
      <w:r w:rsidRPr="007D0865">
        <w:rPr>
          <w:b/>
        </w:rPr>
        <w:t>01-</w:t>
      </w:r>
      <w:r>
        <w:rPr>
          <w:b/>
        </w:rPr>
        <w:t>FW</w:t>
      </w:r>
      <w:r w:rsidRPr="00466DBF">
        <w:rPr>
          <w:b/>
        </w:rPr>
        <w:t>-nic-nsg</w:t>
      </w:r>
    </w:p>
    <w:p w14:paraId="64EAB43E" w14:textId="77777777" w:rsidR="0046407A" w:rsidRDefault="0046407A" w:rsidP="0046407A">
      <w:pPr>
        <w:spacing w:after="0"/>
      </w:pPr>
      <w:r>
        <w:tab/>
        <w:t xml:space="preserve">Subscription: </w:t>
      </w:r>
      <w:r w:rsidRPr="005944A0">
        <w:rPr>
          <w:b/>
        </w:rPr>
        <w:t>Virtual Data Center Workshop</w:t>
      </w:r>
    </w:p>
    <w:p w14:paraId="1B11934E" w14:textId="77777777" w:rsidR="0046407A" w:rsidRDefault="0046407A" w:rsidP="0046407A">
      <w:pPr>
        <w:spacing w:after="0"/>
      </w:pPr>
      <w:r>
        <w:tab/>
        <w:t xml:space="preserve">Resource Group: </w:t>
      </w:r>
      <w:proofErr w:type="spellStart"/>
      <w:r w:rsidRPr="005944A0">
        <w:rPr>
          <w:b/>
        </w:rPr>
        <w:t>Company</w:t>
      </w:r>
      <w:r w:rsidRPr="005944A0">
        <w:rPr>
          <w:i/>
        </w:rPr>
        <w:t>XX</w:t>
      </w:r>
      <w:proofErr w:type="spellEnd"/>
    </w:p>
    <w:p w14:paraId="0C4CD694" w14:textId="77777777" w:rsidR="0046407A" w:rsidRPr="005944A0" w:rsidRDefault="0046407A" w:rsidP="0046407A">
      <w:pPr>
        <w:rPr>
          <w:b/>
        </w:rPr>
      </w:pPr>
      <w:r>
        <w:tab/>
        <w:t xml:space="preserve">Location: </w:t>
      </w:r>
      <w:r w:rsidRPr="005944A0">
        <w:rPr>
          <w:b/>
        </w:rPr>
        <w:t>East US</w:t>
      </w:r>
    </w:p>
    <w:p w14:paraId="7AD0AAED" w14:textId="77777777" w:rsidR="0046407A" w:rsidRDefault="0046407A" w:rsidP="0046407A">
      <w:r>
        <w:lastRenderedPageBreak/>
        <w:t xml:space="preserve">Recall, you have configured </w:t>
      </w:r>
      <w:r w:rsidR="00136F01">
        <w:t xml:space="preserve">an </w:t>
      </w:r>
      <w:r>
        <w:t xml:space="preserve">NSG in </w:t>
      </w:r>
      <w:r w:rsidRPr="005777D0">
        <w:rPr>
          <w:i/>
        </w:rPr>
        <w:t>Step 4</w:t>
      </w:r>
      <w:r>
        <w:t xml:space="preserve">. On your base blade, click </w:t>
      </w:r>
      <w:r>
        <w:rPr>
          <w:noProof/>
        </w:rPr>
        <w:drawing>
          <wp:inline distT="0" distB="0" distL="0" distR="0" wp14:anchorId="3FBF9470" wp14:editId="01D5C397">
            <wp:extent cx="457200" cy="171450"/>
            <wp:effectExtent l="0" t="0" r="0" b="0"/>
            <wp:docPr id="521627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 xml:space="preserve"> at the top. This will open </w:t>
      </w:r>
      <w:r w:rsidR="00136F01">
        <w:t xml:space="preserve">the </w:t>
      </w:r>
      <w:r w:rsidRPr="4D04B8C7">
        <w:rPr>
          <w:i/>
        </w:rPr>
        <w:t>Everything</w:t>
      </w:r>
      <w:r>
        <w:t xml:space="preserve"> blade. Start typing </w:t>
      </w:r>
      <w:r w:rsidR="00136F01">
        <w:t>“</w:t>
      </w:r>
      <w:r>
        <w:t>network security group</w:t>
      </w:r>
      <w:r w:rsidR="00136F01">
        <w:t>”</w:t>
      </w:r>
      <w:r>
        <w:t xml:space="preserve"> </w:t>
      </w:r>
      <w:r w:rsidR="00136F01">
        <w:t>in</w:t>
      </w:r>
      <w:r>
        <w:t xml:space="preserve"> the search bar on the top and choose </w:t>
      </w:r>
      <w:r w:rsidRPr="00136F01">
        <w:rPr>
          <w:i/>
        </w:rPr>
        <w:t>Network security group</w:t>
      </w:r>
      <w:r>
        <w:t xml:space="preserve">. This will open the </w:t>
      </w:r>
      <w:r w:rsidRPr="00136F01">
        <w:rPr>
          <w:i/>
        </w:rPr>
        <w:t>Network security group</w:t>
      </w:r>
      <w:r>
        <w:t xml:space="preserve"> introduction blade. Click </w:t>
      </w:r>
      <w:r>
        <w:rPr>
          <w:noProof/>
        </w:rPr>
        <w:drawing>
          <wp:inline distT="0" distB="0" distL="0" distR="0" wp14:anchorId="4186BE69" wp14:editId="67324D1F">
            <wp:extent cx="504825" cy="145458"/>
            <wp:effectExtent l="0" t="0" r="0" b="6985"/>
            <wp:docPr id="1018898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t xml:space="preserve">  at the end of the blade.</w:t>
      </w:r>
    </w:p>
    <w:p w14:paraId="323A4B06" w14:textId="77777777" w:rsidR="0046407A" w:rsidRDefault="0046407A" w:rsidP="0046407A">
      <w:r w:rsidRPr="003E20D3">
        <w:t xml:space="preserve">On the </w:t>
      </w:r>
      <w:r w:rsidRPr="00136F01">
        <w:rPr>
          <w:i/>
        </w:rPr>
        <w:t>Create network security group</w:t>
      </w:r>
      <w:r w:rsidRPr="003E20D3">
        <w:t xml:space="preserve"> blade, enter the required information and </w:t>
      </w:r>
      <w:r w:rsidR="00C27B3A" w:rsidRPr="003E20D3">
        <w:t>click the</w:t>
      </w:r>
      <w:r w:rsidRPr="003E20D3">
        <w:t xml:space="preserve"> </w:t>
      </w:r>
      <w:r>
        <w:rPr>
          <w:noProof/>
        </w:rPr>
        <w:drawing>
          <wp:inline distT="0" distB="0" distL="0" distR="0" wp14:anchorId="5FAD3C46" wp14:editId="13EE2213">
            <wp:extent cx="504825" cy="145458"/>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00C27B3A">
        <w:t xml:space="preserve"> </w:t>
      </w:r>
      <w:r w:rsidR="00136F01">
        <w:t>button</w:t>
      </w:r>
      <w:r w:rsidRPr="003E20D3">
        <w:t>.</w:t>
      </w:r>
      <w:r>
        <w:t xml:space="preserve"> Following a quick validation, the NSG will be created.</w:t>
      </w:r>
    </w:p>
    <w:p w14:paraId="015CE1A7" w14:textId="77777777" w:rsidR="0046407A" w:rsidRDefault="0046407A" w:rsidP="0046407A">
      <w:r>
        <w:t xml:space="preserve">On your base blade click on the name of the newly created NSG: </w:t>
      </w:r>
      <w:r w:rsidRPr="00C27B3A">
        <w:rPr>
          <w:i/>
        </w:rPr>
        <w:t>Hub01-FW-nic-nsg</w:t>
      </w:r>
      <w:r>
        <w:t>.</w:t>
      </w:r>
    </w:p>
    <w:p w14:paraId="6349672F" w14:textId="77777777" w:rsidR="0046407A" w:rsidRDefault="0046407A" w:rsidP="0046407A">
      <w:r>
        <w:t>Let’s add an inbound security rule to permit SSH traffic.</w:t>
      </w:r>
    </w:p>
    <w:p w14:paraId="120853AA" w14:textId="77777777" w:rsidR="0046407A" w:rsidRDefault="0046407A" w:rsidP="0046407A">
      <w:r>
        <w:t>Information needed to create an inbound security rule to allow SSH traffic:</w:t>
      </w:r>
    </w:p>
    <w:p w14:paraId="647E5AAD" w14:textId="77777777" w:rsidR="0046407A" w:rsidRDefault="0046407A" w:rsidP="0046407A">
      <w:pPr>
        <w:spacing w:after="0"/>
      </w:pPr>
      <w:r>
        <w:tab/>
        <w:t xml:space="preserve">Source: </w:t>
      </w:r>
      <w:r w:rsidRPr="00707889">
        <w:rPr>
          <w:b/>
        </w:rPr>
        <w:t>Any</w:t>
      </w:r>
    </w:p>
    <w:p w14:paraId="5E698858" w14:textId="77777777" w:rsidR="0046407A" w:rsidRDefault="0046407A" w:rsidP="0046407A">
      <w:pPr>
        <w:spacing w:after="0"/>
      </w:pPr>
      <w:r>
        <w:tab/>
        <w:t xml:space="preserve">Source port ranges: </w:t>
      </w:r>
      <w:r w:rsidRPr="00707889">
        <w:rPr>
          <w:b/>
        </w:rPr>
        <w:t>*</w:t>
      </w:r>
    </w:p>
    <w:p w14:paraId="11A08E95" w14:textId="77777777" w:rsidR="0046407A" w:rsidRDefault="0046407A" w:rsidP="0046407A">
      <w:pPr>
        <w:spacing w:after="0"/>
      </w:pPr>
      <w:r>
        <w:tab/>
        <w:t xml:space="preserve">Destination: </w:t>
      </w:r>
      <w:r w:rsidRPr="00707889">
        <w:rPr>
          <w:b/>
        </w:rPr>
        <w:t>Any</w:t>
      </w:r>
    </w:p>
    <w:p w14:paraId="578AB235" w14:textId="77777777" w:rsidR="0046407A" w:rsidRDefault="0046407A" w:rsidP="0046407A">
      <w:pPr>
        <w:spacing w:after="0"/>
      </w:pPr>
      <w:r>
        <w:tab/>
        <w:t xml:space="preserve">Destination port ranges: </w:t>
      </w:r>
      <w:r>
        <w:rPr>
          <w:b/>
        </w:rPr>
        <w:t>22</w:t>
      </w:r>
    </w:p>
    <w:p w14:paraId="7EE3916A" w14:textId="77777777" w:rsidR="0046407A" w:rsidRDefault="0046407A" w:rsidP="0046407A">
      <w:pPr>
        <w:spacing w:after="0"/>
      </w:pPr>
      <w:r>
        <w:tab/>
        <w:t xml:space="preserve">Protocol: </w:t>
      </w:r>
      <w:r w:rsidRPr="00707889">
        <w:rPr>
          <w:b/>
        </w:rPr>
        <w:t>TCP</w:t>
      </w:r>
    </w:p>
    <w:p w14:paraId="7B4E7A81" w14:textId="77777777" w:rsidR="0046407A" w:rsidRDefault="0046407A" w:rsidP="0046407A">
      <w:pPr>
        <w:spacing w:after="0"/>
      </w:pPr>
      <w:r>
        <w:tab/>
        <w:t xml:space="preserve">Action: </w:t>
      </w:r>
      <w:r w:rsidRPr="00707889">
        <w:rPr>
          <w:b/>
        </w:rPr>
        <w:t>Allow</w:t>
      </w:r>
    </w:p>
    <w:p w14:paraId="0CBE8F64" w14:textId="77777777" w:rsidR="0046407A" w:rsidRDefault="0046407A" w:rsidP="0046407A">
      <w:pPr>
        <w:spacing w:after="0"/>
      </w:pPr>
      <w:r>
        <w:tab/>
        <w:t xml:space="preserve">Priority: </w:t>
      </w:r>
      <w:r w:rsidRPr="00707889">
        <w:rPr>
          <w:b/>
        </w:rPr>
        <w:t>1000</w:t>
      </w:r>
    </w:p>
    <w:p w14:paraId="058FB1CB" w14:textId="77777777" w:rsidR="0046407A" w:rsidRDefault="0046407A" w:rsidP="0046407A">
      <w:pPr>
        <w:spacing w:after="0"/>
      </w:pPr>
      <w:r>
        <w:tab/>
        <w:t xml:space="preserve">Name: </w:t>
      </w:r>
      <w:proofErr w:type="spellStart"/>
      <w:r w:rsidRPr="00707889">
        <w:rPr>
          <w:b/>
        </w:rPr>
        <w:t>myNSGRule</w:t>
      </w:r>
      <w:r>
        <w:rPr>
          <w:b/>
        </w:rPr>
        <w:t>SSH</w:t>
      </w:r>
      <w:proofErr w:type="spellEnd"/>
    </w:p>
    <w:p w14:paraId="74A470A4" w14:textId="77777777" w:rsidR="0046407A" w:rsidRDefault="0046407A" w:rsidP="0046407A">
      <w:r>
        <w:tab/>
        <w:t>Description: To permit SSH from any source</w:t>
      </w:r>
    </w:p>
    <w:p w14:paraId="638230BF" w14:textId="447C1E4C" w:rsidR="0046407A" w:rsidRDefault="0046407A" w:rsidP="09DD684E">
      <w:pPr>
        <w:pStyle w:val="ListBullet"/>
        <w:numPr>
          <w:ilvl w:val="0"/>
          <w:numId w:val="0"/>
        </w:numPr>
      </w:pPr>
      <w:r>
        <w:t xml:space="preserve">On the </w:t>
      </w:r>
      <w:r w:rsidRPr="00C27B3A">
        <w:rPr>
          <w:i/>
        </w:rPr>
        <w:t>Network security group</w:t>
      </w:r>
      <w:r>
        <w:t xml:space="preserve"> blade, click  </w:t>
      </w:r>
      <w:r>
        <w:rPr>
          <w:noProof/>
        </w:rPr>
        <w:drawing>
          <wp:inline distT="0" distB="0" distL="0" distR="0" wp14:anchorId="319DE1CF" wp14:editId="133C22B9">
            <wp:extent cx="1466850" cy="190500"/>
            <wp:effectExtent l="0" t="0" r="0" b="0"/>
            <wp:docPr id="868132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1466850" cy="190500"/>
                    </a:xfrm>
                    <a:prstGeom prst="rect">
                      <a:avLst/>
                    </a:prstGeom>
                  </pic:spPr>
                </pic:pic>
              </a:graphicData>
            </a:graphic>
          </wp:inline>
        </w:drawing>
      </w:r>
      <w:r>
        <w:t xml:space="preserve"> on the left navigation pane. </w:t>
      </w:r>
      <w:r w:rsidR="00360A60">
        <w:t>Next, c</w:t>
      </w:r>
      <w:r>
        <w:t xml:space="preserve">lick </w:t>
      </w:r>
      <w:r>
        <w:rPr>
          <w:noProof/>
        </w:rPr>
        <w:drawing>
          <wp:inline distT="0" distB="0" distL="0" distR="0" wp14:anchorId="5E7BD0B4" wp14:editId="6C15CDEB">
            <wp:extent cx="476250" cy="180975"/>
            <wp:effectExtent l="0" t="0" r="0" b="9525"/>
            <wp:docPr id="20199720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t xml:space="preserve">at the top of the Inbound security rules pane. On the </w:t>
      </w:r>
      <w:r w:rsidRPr="00360A60">
        <w:rPr>
          <w:i/>
        </w:rPr>
        <w:t>Add inbound security rule</w:t>
      </w:r>
      <w:r>
        <w:t xml:space="preserve"> blade, enter the required information and click </w:t>
      </w:r>
      <w:r>
        <w:rPr>
          <w:noProof/>
        </w:rPr>
        <w:drawing>
          <wp:inline distT="0" distB="0" distL="0" distR="0" wp14:anchorId="26C0B152" wp14:editId="72CB39B1">
            <wp:extent cx="476250" cy="180975"/>
            <wp:effectExtent l="0" t="0" r="0" b="9525"/>
            <wp:docPr id="2698177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476250" cy="180975"/>
                    </a:xfrm>
                    <a:prstGeom prst="rect">
                      <a:avLst/>
                    </a:prstGeom>
                  </pic:spPr>
                </pic:pic>
              </a:graphicData>
            </a:graphic>
          </wp:inline>
        </w:drawing>
      </w:r>
      <w:r>
        <w:t xml:space="preserve">  at the bottom of the blade.</w:t>
      </w:r>
    </w:p>
    <w:p w14:paraId="14950241" w14:textId="06BEC75D" w:rsidR="0046407A" w:rsidRDefault="0046407A" w:rsidP="0046407A">
      <w:pPr>
        <w:pStyle w:val="Heading2"/>
      </w:pPr>
      <w:r>
        <w:t xml:space="preserve">Create </w:t>
      </w:r>
      <w:r w:rsidR="002A6D8D">
        <w:t xml:space="preserve">a </w:t>
      </w:r>
      <w:r>
        <w:t>VM Availability Set</w:t>
      </w:r>
    </w:p>
    <w:p w14:paraId="33843C8C" w14:textId="77777777" w:rsidR="0046407A" w:rsidRDefault="0046407A" w:rsidP="0046407A">
      <w:pPr>
        <w:spacing w:after="0"/>
      </w:pPr>
      <w:r w:rsidRPr="0041256C">
        <w:t xml:space="preserve">Information we need to </w:t>
      </w:r>
      <w:r>
        <w:t>create an NSG.</w:t>
      </w:r>
    </w:p>
    <w:p w14:paraId="7313A4E4" w14:textId="77777777" w:rsidR="0046407A" w:rsidRDefault="0046407A" w:rsidP="0046407A">
      <w:pPr>
        <w:spacing w:after="0"/>
      </w:pPr>
      <w:r>
        <w:tab/>
        <w:t xml:space="preserve">Name: </w:t>
      </w:r>
      <w:r>
        <w:rPr>
          <w:b/>
        </w:rPr>
        <w:t>Hub</w:t>
      </w:r>
      <w:r w:rsidRPr="007D0865">
        <w:rPr>
          <w:b/>
        </w:rPr>
        <w:t>01-</w:t>
      </w:r>
      <w:r>
        <w:rPr>
          <w:b/>
        </w:rPr>
        <w:t>FW</w:t>
      </w:r>
      <w:r w:rsidRPr="00466DBF">
        <w:rPr>
          <w:b/>
        </w:rPr>
        <w:t>-</w:t>
      </w:r>
      <w:r>
        <w:rPr>
          <w:b/>
        </w:rPr>
        <w:t>as</w:t>
      </w:r>
    </w:p>
    <w:p w14:paraId="53A9BD75" w14:textId="77777777" w:rsidR="0046407A" w:rsidRDefault="0046407A" w:rsidP="0046407A">
      <w:pPr>
        <w:spacing w:after="0"/>
      </w:pPr>
      <w:r>
        <w:tab/>
        <w:t xml:space="preserve">Subscription: </w:t>
      </w:r>
      <w:r w:rsidRPr="005944A0">
        <w:rPr>
          <w:b/>
        </w:rPr>
        <w:t>Virtual Data Center Workshop</w:t>
      </w:r>
    </w:p>
    <w:p w14:paraId="31D60A72" w14:textId="77777777" w:rsidR="0046407A" w:rsidRDefault="0046407A" w:rsidP="0046407A">
      <w:pPr>
        <w:spacing w:after="0"/>
      </w:pPr>
      <w:r>
        <w:tab/>
        <w:t xml:space="preserve">Resource Group: </w:t>
      </w:r>
      <w:proofErr w:type="spellStart"/>
      <w:r w:rsidRPr="005944A0">
        <w:rPr>
          <w:b/>
        </w:rPr>
        <w:t>Company</w:t>
      </w:r>
      <w:r w:rsidRPr="005944A0">
        <w:rPr>
          <w:i/>
        </w:rPr>
        <w:t>XX</w:t>
      </w:r>
      <w:proofErr w:type="spellEnd"/>
    </w:p>
    <w:p w14:paraId="7B5B8230" w14:textId="77777777" w:rsidR="0046407A" w:rsidRDefault="0046407A" w:rsidP="0046407A">
      <w:pPr>
        <w:rPr>
          <w:b/>
        </w:rPr>
      </w:pPr>
      <w:r>
        <w:tab/>
        <w:t xml:space="preserve">Location: </w:t>
      </w:r>
      <w:r w:rsidRPr="005944A0">
        <w:rPr>
          <w:b/>
        </w:rPr>
        <w:t>East US</w:t>
      </w:r>
    </w:p>
    <w:p w14:paraId="009E7649" w14:textId="77777777" w:rsidR="0046407A" w:rsidRDefault="0046407A" w:rsidP="0046407A">
      <w:pPr>
        <w:rPr>
          <w:b/>
        </w:rPr>
      </w:pPr>
      <w:r>
        <w:rPr>
          <w:b/>
        </w:rPr>
        <w:tab/>
      </w:r>
      <w:r w:rsidRPr="003F084D">
        <w:t>Fault domains</w:t>
      </w:r>
      <w:r>
        <w:rPr>
          <w:b/>
        </w:rPr>
        <w:t>: 2</w:t>
      </w:r>
    </w:p>
    <w:p w14:paraId="5A2C71F6" w14:textId="77777777" w:rsidR="0046407A" w:rsidRDefault="0046407A" w:rsidP="0046407A">
      <w:pPr>
        <w:rPr>
          <w:b/>
        </w:rPr>
      </w:pPr>
      <w:r>
        <w:rPr>
          <w:b/>
        </w:rPr>
        <w:tab/>
      </w:r>
      <w:r w:rsidRPr="003F084D">
        <w:t>Update domains:</w:t>
      </w:r>
      <w:r>
        <w:rPr>
          <w:b/>
        </w:rPr>
        <w:t xml:space="preserve"> 2</w:t>
      </w:r>
    </w:p>
    <w:p w14:paraId="761CC0FC" w14:textId="77777777" w:rsidR="0046407A" w:rsidRPr="005944A0" w:rsidRDefault="0046407A" w:rsidP="0046407A">
      <w:pPr>
        <w:rPr>
          <w:b/>
        </w:rPr>
      </w:pPr>
      <w:r>
        <w:rPr>
          <w:b/>
        </w:rPr>
        <w:lastRenderedPageBreak/>
        <w:tab/>
      </w:r>
      <w:r w:rsidRPr="00512150">
        <w:t>Use managed disks:</w:t>
      </w:r>
      <w:r>
        <w:rPr>
          <w:b/>
        </w:rPr>
        <w:t xml:space="preserve"> Yes (Aligned)</w:t>
      </w:r>
    </w:p>
    <w:p w14:paraId="482467F3" w14:textId="77777777" w:rsidR="0046407A" w:rsidRDefault="0046407A" w:rsidP="0046407A">
      <w:r>
        <w:t xml:space="preserve">On your base blade, click </w:t>
      </w:r>
      <w:r>
        <w:rPr>
          <w:noProof/>
        </w:rPr>
        <w:drawing>
          <wp:inline distT="0" distB="0" distL="0" distR="0" wp14:anchorId="77E08E4B" wp14:editId="6220646D">
            <wp:extent cx="457200" cy="171450"/>
            <wp:effectExtent l="0" t="0" r="0" b="0"/>
            <wp:docPr id="15895390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 xml:space="preserve"> at the top. This will open </w:t>
      </w:r>
      <w:r w:rsidR="002054C5">
        <w:t xml:space="preserve">the </w:t>
      </w:r>
      <w:r w:rsidRPr="4D04B8C7">
        <w:rPr>
          <w:i/>
        </w:rPr>
        <w:t>Everythin</w:t>
      </w:r>
      <w:r w:rsidRPr="00150120">
        <w:rPr>
          <w:i/>
        </w:rPr>
        <w:t>g</w:t>
      </w:r>
      <w:r>
        <w:t xml:space="preserve"> blade. Start typing </w:t>
      </w:r>
      <w:r w:rsidR="002054C5">
        <w:t>“</w:t>
      </w:r>
      <w:r>
        <w:t>availability set</w:t>
      </w:r>
      <w:r w:rsidR="002054C5">
        <w:t>”</w:t>
      </w:r>
      <w:r>
        <w:t xml:space="preserve"> </w:t>
      </w:r>
      <w:r w:rsidR="002054C5">
        <w:t>in</w:t>
      </w:r>
      <w:r>
        <w:t xml:space="preserve"> the search bar on the top and choose </w:t>
      </w:r>
      <w:r w:rsidRPr="002054C5">
        <w:rPr>
          <w:i/>
        </w:rPr>
        <w:t>Availability Set</w:t>
      </w:r>
      <w:r>
        <w:t xml:space="preserve">. This will open the </w:t>
      </w:r>
      <w:r w:rsidRPr="002054C5">
        <w:rPr>
          <w:i/>
        </w:rPr>
        <w:t>Availability Set</w:t>
      </w:r>
      <w:r>
        <w:t xml:space="preserve"> introduction blade. Click </w:t>
      </w:r>
      <w:r>
        <w:rPr>
          <w:noProof/>
        </w:rPr>
        <w:drawing>
          <wp:inline distT="0" distB="0" distL="0" distR="0" wp14:anchorId="6550BDD5" wp14:editId="608F77DD">
            <wp:extent cx="504825" cy="145458"/>
            <wp:effectExtent l="0" t="0" r="0" b="6985"/>
            <wp:docPr id="8234067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04825" cy="145458"/>
                    </a:xfrm>
                    <a:prstGeom prst="rect">
                      <a:avLst/>
                    </a:prstGeom>
                  </pic:spPr>
                </pic:pic>
              </a:graphicData>
            </a:graphic>
          </wp:inline>
        </w:drawing>
      </w:r>
      <w:r>
        <w:t xml:space="preserve">  at the end of the blade.</w:t>
      </w:r>
    </w:p>
    <w:p w14:paraId="37B4BE67" w14:textId="77777777" w:rsidR="0046407A" w:rsidRDefault="0046407A" w:rsidP="0046407A">
      <w:r>
        <w:rPr>
          <w:noProof/>
        </w:rPr>
        <w:drawing>
          <wp:inline distT="0" distB="0" distL="0" distR="0" wp14:anchorId="4FB9F002" wp14:editId="2B395C1D">
            <wp:extent cx="5486400" cy="30899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3089910"/>
                    </a:xfrm>
                    <a:prstGeom prst="rect">
                      <a:avLst/>
                    </a:prstGeom>
                  </pic:spPr>
                </pic:pic>
              </a:graphicData>
            </a:graphic>
          </wp:inline>
        </w:drawing>
      </w:r>
    </w:p>
    <w:p w14:paraId="2BF94930" w14:textId="036ED08B" w:rsidR="0046407A" w:rsidRDefault="0046407A" w:rsidP="0046407A">
      <w:r w:rsidRPr="003E20D3">
        <w:t xml:space="preserve">On the </w:t>
      </w:r>
      <w:r w:rsidRPr="00310889">
        <w:rPr>
          <w:i/>
        </w:rPr>
        <w:t>Create availability set</w:t>
      </w:r>
      <w:r w:rsidRPr="003E20D3">
        <w:t xml:space="preserve"> blade, enter the required information and clic</w:t>
      </w:r>
      <w:r w:rsidR="00392422">
        <w:t>k</w:t>
      </w:r>
      <w:r w:rsidRPr="003E20D3">
        <w:t xml:space="preserve">  </w:t>
      </w:r>
      <w:r>
        <w:rPr>
          <w:noProof/>
        </w:rPr>
        <w:drawing>
          <wp:inline distT="0" distB="0" distL="0" distR="0" wp14:anchorId="528F80C7" wp14:editId="664C2DA1">
            <wp:extent cx="504825" cy="145458"/>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w:t>
      </w:r>
      <w:r w:rsidR="00392422">
        <w:t>at the bottom of the blade</w:t>
      </w:r>
      <w:r w:rsidRPr="003E20D3">
        <w:t>.</w:t>
      </w:r>
      <w:r>
        <w:t xml:space="preserve"> Following</w:t>
      </w:r>
      <w:r w:rsidR="00310889">
        <w:t xml:space="preserve"> </w:t>
      </w:r>
      <w:r>
        <w:t>a quick validation, the availability set will be created.</w:t>
      </w:r>
    </w:p>
    <w:p w14:paraId="15799320" w14:textId="77777777" w:rsidR="0046407A" w:rsidRDefault="0046407A" w:rsidP="0046407A"/>
    <w:p w14:paraId="740E008C" w14:textId="77777777" w:rsidR="0046407A" w:rsidRDefault="0046407A" w:rsidP="0046407A">
      <w:r>
        <w:rPr>
          <w:noProof/>
        </w:rPr>
        <w:lastRenderedPageBreak/>
        <w:drawing>
          <wp:inline distT="0" distB="0" distL="0" distR="0" wp14:anchorId="137F6371" wp14:editId="19169363">
            <wp:extent cx="5486400" cy="5217795"/>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5217795"/>
                    </a:xfrm>
                    <a:prstGeom prst="rect">
                      <a:avLst/>
                    </a:prstGeom>
                  </pic:spPr>
                </pic:pic>
              </a:graphicData>
            </a:graphic>
          </wp:inline>
        </w:drawing>
      </w:r>
    </w:p>
    <w:p w14:paraId="761D6CC4" w14:textId="77777777" w:rsidR="0046407A" w:rsidRDefault="0046407A" w:rsidP="0046407A">
      <w:pPr>
        <w:pStyle w:val="Heading2"/>
      </w:pPr>
      <w:r>
        <w:t>Create Virtual Machines</w:t>
      </w:r>
    </w:p>
    <w:p w14:paraId="61E2818E" w14:textId="77777777" w:rsidR="0046407A" w:rsidRDefault="0046407A" w:rsidP="0046407A">
      <w:r>
        <w:t>Let’s create two virtual machines and associate the availability set and NSG that we just created. Information we need to create virtual machines.</w:t>
      </w:r>
    </w:p>
    <w:p w14:paraId="49910338" w14:textId="77777777" w:rsidR="0046407A" w:rsidRPr="00C55263" w:rsidRDefault="0046407A" w:rsidP="0046407A">
      <w:pPr>
        <w:rPr>
          <w:u w:val="single"/>
        </w:rPr>
      </w:pPr>
      <w:r w:rsidRPr="00C55263">
        <w:rPr>
          <w:u w:val="single"/>
        </w:rPr>
        <w:t>Basics</w:t>
      </w:r>
    </w:p>
    <w:p w14:paraId="5B3564FE" w14:textId="77777777" w:rsidR="0046407A" w:rsidRDefault="0046407A" w:rsidP="0046407A">
      <w:pPr>
        <w:spacing w:after="0"/>
      </w:pPr>
      <w:r>
        <w:tab/>
        <w:t xml:space="preserve">Subscription: </w:t>
      </w:r>
      <w:r w:rsidRPr="003A6F18">
        <w:rPr>
          <w:b/>
        </w:rPr>
        <w:t>Virtual Data Center Workshop</w:t>
      </w:r>
    </w:p>
    <w:p w14:paraId="2A704276" w14:textId="77777777" w:rsidR="0046407A" w:rsidRDefault="0046407A" w:rsidP="0046407A">
      <w:pPr>
        <w:spacing w:after="0"/>
      </w:pPr>
      <w:r>
        <w:tab/>
        <w:t xml:space="preserve">Resource Group: </w:t>
      </w:r>
      <w:proofErr w:type="spellStart"/>
      <w:r w:rsidRPr="003A6F18">
        <w:rPr>
          <w:b/>
        </w:rPr>
        <w:t>Company</w:t>
      </w:r>
      <w:r w:rsidRPr="003A6F18">
        <w:rPr>
          <w:i/>
        </w:rPr>
        <w:t>XX</w:t>
      </w:r>
      <w:proofErr w:type="spellEnd"/>
    </w:p>
    <w:p w14:paraId="2FB268B5" w14:textId="77777777" w:rsidR="0046407A" w:rsidRDefault="0046407A" w:rsidP="0046407A">
      <w:pPr>
        <w:spacing w:after="0"/>
        <w:ind w:firstLine="720"/>
        <w:rPr>
          <w:b/>
        </w:rPr>
      </w:pPr>
      <w:r>
        <w:t xml:space="preserve">Virtual machine name: </w:t>
      </w:r>
      <w:r w:rsidRPr="000006AD">
        <w:rPr>
          <w:b/>
        </w:rPr>
        <w:t>Hub01-</w:t>
      </w:r>
      <w:r>
        <w:rPr>
          <w:b/>
        </w:rPr>
        <w:t>FW</w:t>
      </w:r>
      <w:r w:rsidRPr="000006AD">
        <w:rPr>
          <w:b/>
        </w:rPr>
        <w:t>0</w:t>
      </w:r>
      <w:r>
        <w:rPr>
          <w:b/>
        </w:rPr>
        <w:t xml:space="preserve">1 </w:t>
      </w:r>
      <w:r w:rsidRPr="0074441F">
        <w:t>/</w:t>
      </w:r>
      <w:r>
        <w:rPr>
          <w:b/>
        </w:rPr>
        <w:t xml:space="preserve"> Hub01-FW02</w:t>
      </w:r>
    </w:p>
    <w:p w14:paraId="6A67B84D" w14:textId="77777777" w:rsidR="0046407A" w:rsidRDefault="0046407A" w:rsidP="0046407A">
      <w:pPr>
        <w:spacing w:after="0"/>
        <w:ind w:firstLine="720"/>
        <w:rPr>
          <w:b/>
        </w:rPr>
      </w:pPr>
      <w:r>
        <w:t xml:space="preserve">Region: </w:t>
      </w:r>
      <w:r w:rsidRPr="00F93A4B">
        <w:rPr>
          <w:b/>
        </w:rPr>
        <w:t>East US</w:t>
      </w:r>
    </w:p>
    <w:p w14:paraId="281645EE" w14:textId="77777777" w:rsidR="0046407A" w:rsidRDefault="0046407A" w:rsidP="0046407A">
      <w:pPr>
        <w:spacing w:after="0"/>
        <w:ind w:firstLine="720"/>
      </w:pPr>
      <w:r>
        <w:t xml:space="preserve">Availability options: </w:t>
      </w:r>
      <w:r w:rsidRPr="002326EB">
        <w:rPr>
          <w:b/>
        </w:rPr>
        <w:t>Availability set</w:t>
      </w:r>
    </w:p>
    <w:p w14:paraId="79857AC6" w14:textId="77777777" w:rsidR="0046407A" w:rsidRDefault="0046407A" w:rsidP="0046407A">
      <w:pPr>
        <w:spacing w:after="0"/>
        <w:ind w:firstLine="720"/>
      </w:pPr>
      <w:r>
        <w:t xml:space="preserve">Availability set: </w:t>
      </w:r>
      <w:r w:rsidRPr="00E84C49">
        <w:rPr>
          <w:b/>
        </w:rPr>
        <w:t>Hub01-FW-as</w:t>
      </w:r>
    </w:p>
    <w:p w14:paraId="10C3EA6E" w14:textId="77777777" w:rsidR="0046407A" w:rsidRDefault="0046407A" w:rsidP="0046407A">
      <w:pPr>
        <w:spacing w:after="0"/>
        <w:ind w:firstLine="720"/>
        <w:rPr>
          <w:b/>
        </w:rPr>
      </w:pPr>
      <w:r>
        <w:lastRenderedPageBreak/>
        <w:t xml:space="preserve">Image: </w:t>
      </w:r>
      <w:r>
        <w:rPr>
          <w:b/>
        </w:rPr>
        <w:t>CentOS-based 7.5</w:t>
      </w:r>
    </w:p>
    <w:p w14:paraId="47053209" w14:textId="77777777" w:rsidR="0046407A" w:rsidRDefault="0046407A" w:rsidP="0046407A">
      <w:pPr>
        <w:spacing w:after="0"/>
        <w:ind w:firstLine="720"/>
      </w:pPr>
      <w:r>
        <w:t xml:space="preserve">Size: </w:t>
      </w:r>
      <w:r w:rsidRPr="00847567">
        <w:rPr>
          <w:b/>
        </w:rPr>
        <w:t>Standard A4 v2</w:t>
      </w:r>
      <w:r>
        <w:t xml:space="preserve"> (you may have to clear all filters)</w:t>
      </w:r>
    </w:p>
    <w:p w14:paraId="2D5D6654" w14:textId="77777777" w:rsidR="0046407A" w:rsidRDefault="0046407A" w:rsidP="0046407A">
      <w:pPr>
        <w:spacing w:after="0"/>
        <w:ind w:firstLine="720"/>
        <w:rPr>
          <w:b/>
        </w:rPr>
      </w:pPr>
      <w:r>
        <w:t xml:space="preserve">Username: </w:t>
      </w:r>
      <w:proofErr w:type="spellStart"/>
      <w:r w:rsidRPr="000F677D">
        <w:rPr>
          <w:b/>
        </w:rPr>
        <w:t>Student</w:t>
      </w:r>
      <w:r w:rsidRPr="00210615">
        <w:rPr>
          <w:i/>
        </w:rPr>
        <w:t>XXX</w:t>
      </w:r>
      <w:proofErr w:type="spellEnd"/>
    </w:p>
    <w:p w14:paraId="732B5CEF" w14:textId="77777777" w:rsidR="0046407A" w:rsidRDefault="0046407A" w:rsidP="0046407A">
      <w:pPr>
        <w:ind w:firstLine="720"/>
      </w:pPr>
      <w:r>
        <w:t xml:space="preserve">Password: (if not noted, see </w:t>
      </w:r>
      <w:r w:rsidRPr="008D39D2">
        <w:rPr>
          <w:i/>
        </w:rPr>
        <w:t>Accessing Azure Key Vault</w:t>
      </w:r>
      <w:r>
        <w:t>, at the beginning of this document).</w:t>
      </w:r>
    </w:p>
    <w:p w14:paraId="61993468" w14:textId="77777777" w:rsidR="0046407A" w:rsidRPr="00B50099" w:rsidRDefault="0046407A" w:rsidP="0046407A">
      <w:pPr>
        <w:rPr>
          <w:u w:val="single"/>
        </w:rPr>
      </w:pPr>
      <w:r w:rsidRPr="00B50099">
        <w:rPr>
          <w:u w:val="single"/>
        </w:rPr>
        <w:t>Networking</w:t>
      </w:r>
    </w:p>
    <w:p w14:paraId="4D7C7616" w14:textId="77777777" w:rsidR="0046407A" w:rsidRPr="005A03E1" w:rsidRDefault="0046407A" w:rsidP="0046407A">
      <w:pPr>
        <w:spacing w:after="0"/>
        <w:rPr>
          <w:b/>
        </w:rPr>
      </w:pPr>
      <w:r>
        <w:tab/>
        <w:t xml:space="preserve">Virtual network: </w:t>
      </w:r>
      <w:r w:rsidRPr="005A03E1">
        <w:rPr>
          <w:b/>
        </w:rPr>
        <w:t>Hub01-VNet01</w:t>
      </w:r>
    </w:p>
    <w:p w14:paraId="3ACB10F2" w14:textId="77777777" w:rsidR="0046407A" w:rsidRDefault="0046407A" w:rsidP="0046407A">
      <w:pPr>
        <w:spacing w:after="0"/>
        <w:rPr>
          <w:b/>
        </w:rPr>
      </w:pPr>
      <w:r>
        <w:tab/>
        <w:t xml:space="preserve">Subnet: </w:t>
      </w:r>
      <w:r>
        <w:rPr>
          <w:b/>
        </w:rPr>
        <w:t>Firewall</w:t>
      </w:r>
    </w:p>
    <w:p w14:paraId="1B55DD6C" w14:textId="77777777" w:rsidR="0046407A" w:rsidRDefault="0046407A" w:rsidP="0046407A">
      <w:pPr>
        <w:spacing w:after="0"/>
      </w:pPr>
      <w:r>
        <w:tab/>
        <w:t xml:space="preserve">Public IP: </w:t>
      </w:r>
      <w:r>
        <w:rPr>
          <w:b/>
        </w:rPr>
        <w:t>none</w:t>
      </w:r>
    </w:p>
    <w:p w14:paraId="481C32FA" w14:textId="77777777" w:rsidR="0046407A" w:rsidRDefault="0046407A" w:rsidP="0046407A">
      <w:pPr>
        <w:spacing w:after="0"/>
      </w:pPr>
      <w:r>
        <w:tab/>
        <w:t xml:space="preserve">Network security group: </w:t>
      </w:r>
      <w:r w:rsidRPr="00453DF9">
        <w:rPr>
          <w:b/>
        </w:rPr>
        <w:t>Advanced</w:t>
      </w:r>
    </w:p>
    <w:p w14:paraId="7CDC8A3E" w14:textId="77777777" w:rsidR="0046407A" w:rsidRDefault="0046407A" w:rsidP="0046407A">
      <w:r>
        <w:tab/>
        <w:t xml:space="preserve">Configure network security group: </w:t>
      </w:r>
      <w:r w:rsidRPr="002440F5">
        <w:rPr>
          <w:b/>
        </w:rPr>
        <w:t>Hub01-</w:t>
      </w:r>
      <w:r>
        <w:rPr>
          <w:b/>
        </w:rPr>
        <w:t>FW</w:t>
      </w:r>
      <w:r w:rsidRPr="002440F5">
        <w:rPr>
          <w:b/>
        </w:rPr>
        <w:t>-nic-nsg</w:t>
      </w:r>
    </w:p>
    <w:p w14:paraId="33B05C2B" w14:textId="77777777" w:rsidR="0046407A" w:rsidRPr="00AC2183" w:rsidRDefault="0046407A" w:rsidP="0046407A">
      <w:pPr>
        <w:rPr>
          <w:u w:val="single"/>
        </w:rPr>
      </w:pPr>
      <w:r w:rsidRPr="00AC2183">
        <w:rPr>
          <w:u w:val="single"/>
        </w:rPr>
        <w:t>Management</w:t>
      </w:r>
    </w:p>
    <w:p w14:paraId="0FCCA9FA" w14:textId="77777777" w:rsidR="0046407A" w:rsidRDefault="0046407A" w:rsidP="0046407A">
      <w:r>
        <w:tab/>
        <w:t xml:space="preserve">Boot diagnostics: </w:t>
      </w:r>
      <w:r w:rsidRPr="00AC2183">
        <w:rPr>
          <w:b/>
        </w:rPr>
        <w:t>Off</w:t>
      </w:r>
      <w:r>
        <w:tab/>
      </w:r>
    </w:p>
    <w:p w14:paraId="39A192D2" w14:textId="77777777" w:rsidR="0046407A" w:rsidRPr="000C6856" w:rsidRDefault="0046407A" w:rsidP="0046407A">
      <w:pPr>
        <w:rPr>
          <w:u w:val="single"/>
        </w:rPr>
      </w:pPr>
      <w:r w:rsidRPr="000C6856">
        <w:rPr>
          <w:u w:val="single"/>
        </w:rPr>
        <w:t>Guest config</w:t>
      </w:r>
    </w:p>
    <w:p w14:paraId="068A4235" w14:textId="77777777" w:rsidR="0046407A" w:rsidRDefault="0046407A" w:rsidP="0046407A">
      <w:r>
        <w:t xml:space="preserve">We are going to use </w:t>
      </w:r>
      <w:r w:rsidRPr="537111EF">
        <w:rPr>
          <w:i/>
        </w:rPr>
        <w:t>Custom Script Extension</w:t>
      </w:r>
      <w:r>
        <w:t xml:space="preserve"> to allow ICMP traffic on the VM that we are creating (Alternatively, after the VM is created you can login to the VM and edit Inbound Rules of Windows Firewall with Advanced Security to permit the ICMP traffic).</w:t>
      </w:r>
    </w:p>
    <w:p w14:paraId="011A9C69" w14:textId="77777777" w:rsidR="0046407A" w:rsidRDefault="0046407A" w:rsidP="0046407A">
      <w:r>
        <w:t xml:space="preserve">On your base blade, click </w:t>
      </w:r>
      <w:r>
        <w:rPr>
          <w:noProof/>
        </w:rPr>
        <w:drawing>
          <wp:inline distT="0" distB="0" distL="0" distR="0" wp14:anchorId="1220EC53" wp14:editId="0221E5C0">
            <wp:extent cx="457200" cy="171450"/>
            <wp:effectExtent l="0" t="0" r="0" b="0"/>
            <wp:docPr id="1692507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t xml:space="preserve"> at the top. On the </w:t>
      </w:r>
      <w:r w:rsidRPr="4D04B8C7">
        <w:rPr>
          <w:i/>
        </w:rPr>
        <w:t>Everything</w:t>
      </w:r>
      <w:r>
        <w:t xml:space="preserve"> blade, type “CentOS 7.5” </w:t>
      </w:r>
      <w:r w:rsidR="008D39D2">
        <w:t>in</w:t>
      </w:r>
      <w:r>
        <w:t xml:space="preserve"> the search bar at the top and choose </w:t>
      </w:r>
      <w:r w:rsidRPr="008D39D2">
        <w:rPr>
          <w:i/>
        </w:rPr>
        <w:t>CentOS-based 7.5</w:t>
      </w:r>
      <w:r>
        <w:t xml:space="preserve"> by Rogue Wave Software (formerly </w:t>
      </w:r>
      <w:proofErr w:type="spellStart"/>
      <w:r>
        <w:t>OpenLogic</w:t>
      </w:r>
      <w:proofErr w:type="spellEnd"/>
      <w:r>
        <w:t xml:space="preserve">). </w:t>
      </w:r>
    </w:p>
    <w:p w14:paraId="74EF219D" w14:textId="77777777" w:rsidR="0046407A" w:rsidRDefault="0046407A" w:rsidP="0046407A">
      <w:r>
        <w:rPr>
          <w:noProof/>
        </w:rPr>
        <w:lastRenderedPageBreak/>
        <w:drawing>
          <wp:inline distT="0" distB="0" distL="0" distR="0" wp14:anchorId="4B63029C" wp14:editId="3067FAA8">
            <wp:extent cx="5486400" cy="308927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3089275"/>
                    </a:xfrm>
                    <a:prstGeom prst="rect">
                      <a:avLst/>
                    </a:prstGeom>
                  </pic:spPr>
                </pic:pic>
              </a:graphicData>
            </a:graphic>
          </wp:inline>
        </w:drawing>
      </w:r>
    </w:p>
    <w:p w14:paraId="14E96A17" w14:textId="77777777" w:rsidR="0046407A" w:rsidRDefault="0046407A" w:rsidP="0046407A">
      <w:r>
        <w:t xml:space="preserve">This will open the </w:t>
      </w:r>
      <w:r w:rsidRPr="008D39D2">
        <w:rPr>
          <w:i/>
        </w:rPr>
        <w:t>CentOS-based 7.5</w:t>
      </w:r>
      <w:r>
        <w:t xml:space="preserve"> introduction blade. Click  </w:t>
      </w:r>
      <w:r>
        <w:rPr>
          <w:noProof/>
        </w:rPr>
        <w:drawing>
          <wp:inline distT="0" distB="0" distL="0" distR="0" wp14:anchorId="2007CCA9" wp14:editId="664329C3">
            <wp:extent cx="504825" cy="145458"/>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at the end of the blade. </w:t>
      </w:r>
    </w:p>
    <w:p w14:paraId="5997C281" w14:textId="77777777" w:rsidR="0046407A" w:rsidRDefault="0046407A" w:rsidP="0046407A">
      <w:r>
        <w:rPr>
          <w:noProof/>
        </w:rPr>
        <w:lastRenderedPageBreak/>
        <w:drawing>
          <wp:inline distT="0" distB="0" distL="0" distR="0" wp14:anchorId="39A60AC9" wp14:editId="31F89EE8">
            <wp:extent cx="5486400" cy="52158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215890"/>
                    </a:xfrm>
                    <a:prstGeom prst="rect">
                      <a:avLst/>
                    </a:prstGeom>
                  </pic:spPr>
                </pic:pic>
              </a:graphicData>
            </a:graphic>
          </wp:inline>
        </w:drawing>
      </w:r>
    </w:p>
    <w:p w14:paraId="2E0DBA03" w14:textId="77777777" w:rsidR="0046407A" w:rsidRDefault="0046407A" w:rsidP="0046407A">
      <w:r>
        <w:t>Within</w:t>
      </w:r>
      <w:r w:rsidRPr="00F717F2">
        <w:t xml:space="preserve"> the </w:t>
      </w:r>
      <w:r w:rsidRPr="008D39D2">
        <w:rPr>
          <w:i/>
        </w:rPr>
        <w:t>Create a virtual</w:t>
      </w:r>
      <w:r w:rsidRPr="00F717F2">
        <w:t xml:space="preserve"> blade, the required information </w:t>
      </w:r>
      <w:r>
        <w:t xml:space="preserve">is categorized under different tabs. Under </w:t>
      </w:r>
      <w:r w:rsidRPr="00580117">
        <w:rPr>
          <w:i/>
        </w:rPr>
        <w:t>Basics</w:t>
      </w:r>
      <w:r>
        <w:t xml:space="preserve">, </w:t>
      </w:r>
      <w:r w:rsidRPr="00580117">
        <w:rPr>
          <w:i/>
        </w:rPr>
        <w:t>Network</w:t>
      </w:r>
      <w:r>
        <w:t xml:space="preserve">, and </w:t>
      </w:r>
      <w:r w:rsidRPr="00580117">
        <w:rPr>
          <w:i/>
        </w:rPr>
        <w:t>Management</w:t>
      </w:r>
      <w:r>
        <w:t xml:space="preserve"> tabs enter the required information. The next three screenshots show an example of values entered for these three tabs. </w:t>
      </w:r>
    </w:p>
    <w:p w14:paraId="5FA5D530" w14:textId="77777777" w:rsidR="0046407A" w:rsidRDefault="0046407A" w:rsidP="0046407A">
      <w:r>
        <w:rPr>
          <w:noProof/>
        </w:rPr>
        <w:lastRenderedPageBreak/>
        <w:drawing>
          <wp:inline distT="0" distB="0" distL="0" distR="0" wp14:anchorId="29F4F49D" wp14:editId="3558E5B4">
            <wp:extent cx="5486400" cy="632333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6323330"/>
                    </a:xfrm>
                    <a:prstGeom prst="rect">
                      <a:avLst/>
                    </a:prstGeom>
                  </pic:spPr>
                </pic:pic>
              </a:graphicData>
            </a:graphic>
          </wp:inline>
        </w:drawing>
      </w:r>
    </w:p>
    <w:p w14:paraId="77F072F1" w14:textId="77777777" w:rsidR="0046407A" w:rsidRDefault="0046407A" w:rsidP="0046407A">
      <w:r>
        <w:rPr>
          <w:noProof/>
        </w:rPr>
        <w:lastRenderedPageBreak/>
        <w:drawing>
          <wp:inline distT="0" distB="0" distL="0" distR="0" wp14:anchorId="2E710CD9" wp14:editId="4206AE3C">
            <wp:extent cx="5486400" cy="3677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3677920"/>
                    </a:xfrm>
                    <a:prstGeom prst="rect">
                      <a:avLst/>
                    </a:prstGeom>
                  </pic:spPr>
                </pic:pic>
              </a:graphicData>
            </a:graphic>
          </wp:inline>
        </w:drawing>
      </w:r>
    </w:p>
    <w:p w14:paraId="5E7685F4" w14:textId="77777777" w:rsidR="0046407A" w:rsidRDefault="0046407A" w:rsidP="0046407A">
      <w:r>
        <w:rPr>
          <w:noProof/>
        </w:rPr>
        <w:lastRenderedPageBreak/>
        <w:drawing>
          <wp:inline distT="0" distB="0" distL="0" distR="0" wp14:anchorId="1556FFA1" wp14:editId="45997012">
            <wp:extent cx="5486400" cy="47453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4745355"/>
                    </a:xfrm>
                    <a:prstGeom prst="rect">
                      <a:avLst/>
                    </a:prstGeom>
                  </pic:spPr>
                </pic:pic>
              </a:graphicData>
            </a:graphic>
          </wp:inline>
        </w:drawing>
      </w:r>
    </w:p>
    <w:p w14:paraId="03FDCBF8" w14:textId="77777777" w:rsidR="0046407A" w:rsidRDefault="0046407A" w:rsidP="0046407A"/>
    <w:p w14:paraId="3A8692E8" w14:textId="77777777" w:rsidR="0046407A" w:rsidRDefault="0046407A" w:rsidP="0046407A">
      <w:r>
        <w:t xml:space="preserve">Under </w:t>
      </w:r>
      <w:r w:rsidR="00580117">
        <w:t xml:space="preserve">the </w:t>
      </w:r>
      <w:r w:rsidRPr="00580117">
        <w:rPr>
          <w:i/>
        </w:rPr>
        <w:t>Guest config</w:t>
      </w:r>
      <w:r>
        <w:t xml:space="preserve"> tab, click on </w:t>
      </w:r>
      <w:r w:rsidRPr="00580117">
        <w:rPr>
          <w:i/>
        </w:rPr>
        <w:t>Select an extension to install</w:t>
      </w:r>
      <w:r>
        <w:t>.</w:t>
      </w:r>
    </w:p>
    <w:p w14:paraId="57BE8F65" w14:textId="77777777" w:rsidR="0046407A" w:rsidRPr="00F717F2" w:rsidRDefault="0046407A" w:rsidP="0046407A">
      <w:r>
        <w:rPr>
          <w:noProof/>
        </w:rPr>
        <w:lastRenderedPageBreak/>
        <w:drawing>
          <wp:inline distT="0" distB="0" distL="0" distR="0" wp14:anchorId="2A6D3F4D" wp14:editId="3C2241DE">
            <wp:extent cx="5486400" cy="33915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391535"/>
                    </a:xfrm>
                    <a:prstGeom prst="rect">
                      <a:avLst/>
                    </a:prstGeom>
                  </pic:spPr>
                </pic:pic>
              </a:graphicData>
            </a:graphic>
          </wp:inline>
        </w:drawing>
      </w:r>
    </w:p>
    <w:p w14:paraId="448FE99C" w14:textId="77777777" w:rsidR="0046407A" w:rsidRDefault="0046407A" w:rsidP="0046407A">
      <w:r>
        <w:t xml:space="preserve">This will open </w:t>
      </w:r>
      <w:r w:rsidR="00580117">
        <w:t xml:space="preserve">the </w:t>
      </w:r>
      <w:r w:rsidRPr="00580117">
        <w:rPr>
          <w:i/>
        </w:rPr>
        <w:t>New resource</w:t>
      </w:r>
      <w:r>
        <w:t xml:space="preserve"> pane:</w:t>
      </w:r>
    </w:p>
    <w:p w14:paraId="6001F04B" w14:textId="77777777" w:rsidR="0046407A" w:rsidRDefault="0046407A" w:rsidP="0046407A">
      <w:r>
        <w:rPr>
          <w:noProof/>
        </w:rPr>
        <w:lastRenderedPageBreak/>
        <w:drawing>
          <wp:inline distT="0" distB="0" distL="0" distR="0" wp14:anchorId="0945B3C6" wp14:editId="520E6967">
            <wp:extent cx="3019425" cy="70294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19425" cy="7029450"/>
                    </a:xfrm>
                    <a:prstGeom prst="rect">
                      <a:avLst/>
                    </a:prstGeom>
                  </pic:spPr>
                </pic:pic>
              </a:graphicData>
            </a:graphic>
          </wp:inline>
        </w:drawing>
      </w:r>
    </w:p>
    <w:p w14:paraId="456C594B" w14:textId="77777777" w:rsidR="0046407A" w:rsidRDefault="0046407A" w:rsidP="0046407A">
      <w:r>
        <w:t xml:space="preserve">Click on </w:t>
      </w:r>
      <w:r w:rsidRPr="00441014">
        <w:rPr>
          <w:i/>
        </w:rPr>
        <w:t xml:space="preserve">Custom Script </w:t>
      </w:r>
      <w:proofErr w:type="gramStart"/>
      <w:r w:rsidRPr="00441014">
        <w:rPr>
          <w:i/>
        </w:rPr>
        <w:t>For</w:t>
      </w:r>
      <w:proofErr w:type="gramEnd"/>
      <w:r w:rsidRPr="00441014">
        <w:rPr>
          <w:i/>
        </w:rPr>
        <w:t xml:space="preserve"> Linux – Microsoft Corp</w:t>
      </w:r>
      <w:r>
        <w:t xml:space="preserve">. </w:t>
      </w:r>
      <w:r w:rsidRPr="001B2CF8">
        <w:t>This w</w:t>
      </w:r>
      <w:r>
        <w:t>ill</w:t>
      </w:r>
      <w:r w:rsidRPr="001B2CF8">
        <w:t xml:space="preserve"> open the </w:t>
      </w:r>
      <w:r w:rsidRPr="00580117">
        <w:rPr>
          <w:i/>
        </w:rPr>
        <w:t>Custom Script Extension</w:t>
      </w:r>
      <w:r w:rsidRPr="001B2CF8">
        <w:t xml:space="preserve"> introduction blade. Click  </w:t>
      </w:r>
      <w:r w:rsidRPr="001B2CF8">
        <w:rPr>
          <w:noProof/>
        </w:rPr>
        <w:drawing>
          <wp:inline distT="0" distB="0" distL="0" distR="0" wp14:anchorId="0DEE7049" wp14:editId="0F564829">
            <wp:extent cx="504825" cy="145458"/>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1B2CF8">
        <w:t xml:space="preserve"> at the end of the blade.</w:t>
      </w:r>
    </w:p>
    <w:p w14:paraId="68AA693C" w14:textId="77777777" w:rsidR="0046407A" w:rsidRDefault="0046407A" w:rsidP="0046407A">
      <w:r>
        <w:rPr>
          <w:noProof/>
        </w:rPr>
        <w:lastRenderedPageBreak/>
        <w:drawing>
          <wp:inline distT="0" distB="0" distL="0" distR="0" wp14:anchorId="7C1B03BD" wp14:editId="336B685D">
            <wp:extent cx="5486400" cy="43834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4383405"/>
                    </a:xfrm>
                    <a:prstGeom prst="rect">
                      <a:avLst/>
                    </a:prstGeom>
                  </pic:spPr>
                </pic:pic>
              </a:graphicData>
            </a:graphic>
          </wp:inline>
        </w:drawing>
      </w:r>
    </w:p>
    <w:p w14:paraId="6C941E93" w14:textId="77777777" w:rsidR="0046407A" w:rsidRDefault="0046407A" w:rsidP="0046407A">
      <w:r>
        <w:t xml:space="preserve">This will open the </w:t>
      </w:r>
      <w:r w:rsidRPr="004D2AC1">
        <w:rPr>
          <w:i/>
        </w:rPr>
        <w:t>Install extension</w:t>
      </w:r>
      <w:r>
        <w:t xml:space="preserve"> blade. Choose </w:t>
      </w:r>
      <w:r w:rsidRPr="00580117">
        <w:rPr>
          <w:i/>
        </w:rPr>
        <w:t>FWBuild.sh</w:t>
      </w:r>
      <w:r>
        <w:t xml:space="preserve"> file in the Microsoft Azure</w:t>
      </w:r>
      <w:r w:rsidR="00580117">
        <w:t xml:space="preserve"> </w:t>
      </w:r>
      <w:r>
        <w:t xml:space="preserve">flash drive given to you at the beginning of the workshop and click </w:t>
      </w:r>
      <w:r>
        <w:rPr>
          <w:noProof/>
        </w:rPr>
        <w:drawing>
          <wp:inline distT="0" distB="0" distL="0" distR="0" wp14:anchorId="3A8F979E" wp14:editId="31B86E74">
            <wp:extent cx="200025" cy="148406"/>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t xml:space="preserve"> at the bottom of the blade.</w:t>
      </w:r>
    </w:p>
    <w:p w14:paraId="0965F04E" w14:textId="77777777" w:rsidR="0046407A" w:rsidRDefault="0046407A" w:rsidP="0046407A">
      <w:r>
        <w:rPr>
          <w:noProof/>
        </w:rPr>
        <w:lastRenderedPageBreak/>
        <w:drawing>
          <wp:inline distT="0" distB="0" distL="0" distR="0" wp14:anchorId="0B721AC1" wp14:editId="337923F3">
            <wp:extent cx="5486400" cy="44786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4478655"/>
                    </a:xfrm>
                    <a:prstGeom prst="rect">
                      <a:avLst/>
                    </a:prstGeom>
                  </pic:spPr>
                </pic:pic>
              </a:graphicData>
            </a:graphic>
          </wp:inline>
        </w:drawing>
      </w:r>
    </w:p>
    <w:p w14:paraId="26C0A067" w14:textId="77777777" w:rsidR="0046407A" w:rsidRDefault="0046407A" w:rsidP="0046407A">
      <w:r>
        <w:t xml:space="preserve">On the </w:t>
      </w:r>
      <w:r w:rsidRPr="003D11E9">
        <w:rPr>
          <w:i/>
        </w:rPr>
        <w:t xml:space="preserve">Create a virtual machine </w:t>
      </w:r>
      <w:r>
        <w:t xml:space="preserve">blade, click on </w:t>
      </w:r>
      <w:r>
        <w:rPr>
          <w:noProof/>
        </w:rPr>
        <w:drawing>
          <wp:inline distT="0" distB="0" distL="0" distR="0" wp14:anchorId="4964DFD8" wp14:editId="3DEC2EA5">
            <wp:extent cx="952500" cy="209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52500" cy="209550"/>
                    </a:xfrm>
                    <a:prstGeom prst="rect">
                      <a:avLst/>
                    </a:prstGeom>
                  </pic:spPr>
                </pic:pic>
              </a:graphicData>
            </a:graphic>
          </wp:inline>
        </w:drawing>
      </w:r>
      <w:r>
        <w:t>.</w:t>
      </w:r>
      <w:r w:rsidR="003D11E9">
        <w:t xml:space="preserve"> </w:t>
      </w:r>
      <w:r>
        <w:t xml:space="preserve">Review and ensure that the values are correctly entered. Click </w:t>
      </w:r>
      <w:r w:rsidRPr="001B2CF8">
        <w:rPr>
          <w:noProof/>
        </w:rPr>
        <w:drawing>
          <wp:inline distT="0" distB="0" distL="0" distR="0" wp14:anchorId="28C64D3B" wp14:editId="5A8D8961">
            <wp:extent cx="504825" cy="145458"/>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t xml:space="preserve"> at the bottom of the blade.</w:t>
      </w:r>
    </w:p>
    <w:p w14:paraId="46D64E82" w14:textId="77777777" w:rsidR="0046407A" w:rsidRDefault="0046407A" w:rsidP="0046407A">
      <w:r>
        <w:t xml:space="preserve">The deployment will take about 4 minutes. As the VM and its associated resources are </w:t>
      </w:r>
      <w:r w:rsidR="003D11E9">
        <w:t xml:space="preserve">being </w:t>
      </w:r>
      <w:r>
        <w:t>created, you will be presented with the deployment progress:</w:t>
      </w:r>
    </w:p>
    <w:p w14:paraId="268EA8D2" w14:textId="77777777" w:rsidR="0046407A" w:rsidRDefault="0046407A" w:rsidP="0046407A">
      <w:r>
        <w:rPr>
          <w:noProof/>
        </w:rPr>
        <w:lastRenderedPageBreak/>
        <w:drawing>
          <wp:inline distT="0" distB="0" distL="0" distR="0" wp14:anchorId="02DC29E1" wp14:editId="533F55D5">
            <wp:extent cx="5486400" cy="25996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2599690"/>
                    </a:xfrm>
                    <a:prstGeom prst="rect">
                      <a:avLst/>
                    </a:prstGeom>
                  </pic:spPr>
                </pic:pic>
              </a:graphicData>
            </a:graphic>
          </wp:inline>
        </w:drawing>
      </w:r>
    </w:p>
    <w:p w14:paraId="49EF40BA" w14:textId="77777777" w:rsidR="0046407A" w:rsidRDefault="0046407A" w:rsidP="0046407A">
      <w:r>
        <w:t xml:space="preserve">While the first VM is </w:t>
      </w:r>
      <w:r w:rsidR="003D11E9">
        <w:t xml:space="preserve">being </w:t>
      </w:r>
      <w:r>
        <w:t xml:space="preserve">deployed, you can configure the second VM that differs from the first VM only by the name. </w:t>
      </w:r>
    </w:p>
    <w:p w14:paraId="7A930180" w14:textId="77777777" w:rsidR="0046407A" w:rsidRDefault="0046407A" w:rsidP="0046407A">
      <w:pPr>
        <w:pStyle w:val="Note"/>
      </w:pPr>
      <w:r>
        <w:t>Note: While creating the second VM, you must choose the VM size prior to choosing the Availability set.</w:t>
      </w:r>
    </w:p>
    <w:p w14:paraId="74AD74D9" w14:textId="77777777" w:rsidR="0046407A" w:rsidRDefault="0046407A" w:rsidP="0046407A">
      <w:pPr>
        <w:pStyle w:val="Heading2"/>
      </w:pPr>
      <w:r>
        <w:t>Link VMs to LB</w:t>
      </w:r>
    </w:p>
    <w:p w14:paraId="3D6891A8" w14:textId="77777777" w:rsidR="0046407A" w:rsidRDefault="0046407A" w:rsidP="0046407A">
      <w:r>
        <w:t>Following successful deployment of both the VM</w:t>
      </w:r>
      <w:r w:rsidR="000A24B4">
        <w:t>s,</w:t>
      </w:r>
      <w:r>
        <w:t xml:space="preserve"> </w:t>
      </w:r>
      <w:r w:rsidR="000A24B4">
        <w:t>l</w:t>
      </w:r>
      <w:r>
        <w:t>ink both the VMs to the backend pool of the load balancer we created in this step.</w:t>
      </w:r>
    </w:p>
    <w:p w14:paraId="6FA8B85D" w14:textId="77777777" w:rsidR="0046407A" w:rsidRDefault="0046407A" w:rsidP="0046407A">
      <w:r>
        <w:t>Click on the load balancer name (</w:t>
      </w:r>
      <w:r w:rsidRPr="000A24B4">
        <w:rPr>
          <w:i/>
        </w:rPr>
        <w:t>Hub01-FW-lb</w:t>
      </w:r>
      <w:r>
        <w:t xml:space="preserve">) in your base blade. On the </w:t>
      </w:r>
      <w:r w:rsidRPr="000B6F6F">
        <w:rPr>
          <w:i/>
        </w:rPr>
        <w:t>Load balancer</w:t>
      </w:r>
      <w:r>
        <w:t xml:space="preserve"> blade, click </w:t>
      </w:r>
      <w:r>
        <w:rPr>
          <w:noProof/>
        </w:rPr>
        <w:drawing>
          <wp:inline distT="0" distB="0" distL="0" distR="0" wp14:anchorId="3FCCB5F5" wp14:editId="2B6D3FDD">
            <wp:extent cx="1066800" cy="200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66800" cy="200025"/>
                    </a:xfrm>
                    <a:prstGeom prst="rect">
                      <a:avLst/>
                    </a:prstGeom>
                  </pic:spPr>
                </pic:pic>
              </a:graphicData>
            </a:graphic>
          </wp:inline>
        </w:drawing>
      </w:r>
      <w:r>
        <w:t xml:space="preserve"> on the left navigation pane. In the </w:t>
      </w:r>
      <w:r w:rsidRPr="003A4B50">
        <w:rPr>
          <w:i/>
        </w:rPr>
        <w:t>Backend pools</w:t>
      </w:r>
      <w:r>
        <w:t xml:space="preserve"> pane click on the listed backend pool (</w:t>
      </w:r>
      <w:r w:rsidRPr="003A4B50">
        <w:rPr>
          <w:i/>
        </w:rPr>
        <w:t>LB-backend</w:t>
      </w:r>
      <w:r>
        <w:t>).</w:t>
      </w:r>
    </w:p>
    <w:p w14:paraId="36B5BBED" w14:textId="77777777" w:rsidR="0046407A" w:rsidRDefault="0046407A" w:rsidP="0046407A">
      <w:r>
        <w:rPr>
          <w:noProof/>
        </w:rPr>
        <w:drawing>
          <wp:inline distT="0" distB="0" distL="0" distR="0" wp14:anchorId="1937BC2E" wp14:editId="0A3B01B6">
            <wp:extent cx="5486400" cy="18859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885950"/>
                    </a:xfrm>
                    <a:prstGeom prst="rect">
                      <a:avLst/>
                    </a:prstGeom>
                  </pic:spPr>
                </pic:pic>
              </a:graphicData>
            </a:graphic>
          </wp:inline>
        </w:drawing>
      </w:r>
    </w:p>
    <w:p w14:paraId="74F73B8D" w14:textId="77777777" w:rsidR="0046407A" w:rsidRDefault="0046407A" w:rsidP="0046407A">
      <w:r>
        <w:t>Configure the LB-backend blade with the following information:</w:t>
      </w:r>
    </w:p>
    <w:p w14:paraId="4BB482DD" w14:textId="77777777" w:rsidR="0046407A" w:rsidRDefault="0046407A" w:rsidP="0046407A">
      <w:r>
        <w:t>Virtual network: hub01-vnet01 (2 VM)</w:t>
      </w:r>
    </w:p>
    <w:p w14:paraId="670D2ED3" w14:textId="77777777" w:rsidR="0046407A" w:rsidRDefault="0046407A" w:rsidP="0046407A">
      <w:r>
        <w:lastRenderedPageBreak/>
        <w:t>VIRTUAL MACHINE</w:t>
      </w:r>
      <w:r>
        <w:tab/>
      </w:r>
      <w:r>
        <w:tab/>
      </w:r>
      <w:r>
        <w:tab/>
      </w:r>
      <w:r>
        <w:tab/>
        <w:t>IP ADDRESS</w:t>
      </w:r>
    </w:p>
    <w:p w14:paraId="7FCA4CFC" w14:textId="77777777" w:rsidR="0046407A" w:rsidRDefault="0046407A" w:rsidP="0046407A">
      <w:r>
        <w:t>Hub01-fw01</w:t>
      </w:r>
      <w:r>
        <w:tab/>
      </w:r>
      <w:r>
        <w:tab/>
      </w:r>
      <w:r>
        <w:tab/>
      </w:r>
      <w:r>
        <w:tab/>
      </w:r>
      <w:r>
        <w:tab/>
      </w:r>
      <w:r w:rsidRPr="009B49C7">
        <w:rPr>
          <w:b/>
        </w:rPr>
        <w:t>10.</w:t>
      </w:r>
      <w:proofErr w:type="gramStart"/>
      <w:r w:rsidRPr="009B49C7">
        <w:rPr>
          <w:b/>
        </w:rPr>
        <w:t>10.125</w:t>
      </w:r>
      <w:r>
        <w:t>.</w:t>
      </w:r>
      <w:r w:rsidRPr="009B49C7">
        <w:rPr>
          <w:i/>
        </w:rPr>
        <w:t>yy</w:t>
      </w:r>
      <w:proofErr w:type="gramEnd"/>
      <w:r w:rsidRPr="00744BFE">
        <w:rPr>
          <w:color w:val="FF0000"/>
        </w:rPr>
        <w:t xml:space="preserve"> </w:t>
      </w:r>
      <w:r>
        <w:t>(last oct</w:t>
      </w:r>
      <w:r w:rsidR="00E7651B">
        <w:t xml:space="preserve">et </w:t>
      </w:r>
      <w:r>
        <w:t>would differ)</w:t>
      </w:r>
    </w:p>
    <w:p w14:paraId="0EF854D0" w14:textId="77777777" w:rsidR="0046407A" w:rsidRDefault="0046407A" w:rsidP="0046407A">
      <w:r>
        <w:t>Hub01-fw02</w:t>
      </w:r>
      <w:r>
        <w:tab/>
      </w:r>
      <w:r>
        <w:tab/>
      </w:r>
      <w:r>
        <w:tab/>
      </w:r>
      <w:r>
        <w:tab/>
      </w:r>
      <w:r>
        <w:tab/>
      </w:r>
      <w:r w:rsidRPr="009B49C7">
        <w:rPr>
          <w:b/>
        </w:rPr>
        <w:t>10.</w:t>
      </w:r>
      <w:proofErr w:type="gramStart"/>
      <w:r w:rsidRPr="009B49C7">
        <w:rPr>
          <w:b/>
        </w:rPr>
        <w:t>10.125.</w:t>
      </w:r>
      <w:r w:rsidRPr="009B49C7">
        <w:rPr>
          <w:i/>
        </w:rPr>
        <w:t>zz</w:t>
      </w:r>
      <w:proofErr w:type="gramEnd"/>
    </w:p>
    <w:p w14:paraId="67DA6D60" w14:textId="77777777" w:rsidR="0046407A" w:rsidRDefault="0046407A" w:rsidP="0046407A">
      <w:r>
        <w:rPr>
          <w:noProof/>
        </w:rPr>
        <w:drawing>
          <wp:inline distT="0" distB="0" distL="0" distR="0" wp14:anchorId="14BD6428" wp14:editId="40B81F7C">
            <wp:extent cx="5486400" cy="39630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3963035"/>
                    </a:xfrm>
                    <a:prstGeom prst="rect">
                      <a:avLst/>
                    </a:prstGeom>
                  </pic:spPr>
                </pic:pic>
              </a:graphicData>
            </a:graphic>
          </wp:inline>
        </w:drawing>
      </w:r>
    </w:p>
    <w:p w14:paraId="41A2F675" w14:textId="77777777" w:rsidR="0046407A" w:rsidRDefault="0046407A" w:rsidP="0046407A">
      <w:r>
        <w:t xml:space="preserve">Click </w:t>
      </w:r>
      <w:r>
        <w:rPr>
          <w:noProof/>
        </w:rPr>
        <w:drawing>
          <wp:inline distT="0" distB="0" distL="0" distR="0" wp14:anchorId="729CA06D" wp14:editId="7DC36144">
            <wp:extent cx="495300" cy="2095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300" cy="209550"/>
                    </a:xfrm>
                    <a:prstGeom prst="rect">
                      <a:avLst/>
                    </a:prstGeom>
                  </pic:spPr>
                </pic:pic>
              </a:graphicData>
            </a:graphic>
          </wp:inline>
        </w:drawing>
      </w:r>
      <w:r>
        <w:t xml:space="preserve"> at the top of the blade. </w:t>
      </w:r>
    </w:p>
    <w:p w14:paraId="23D5C6A4" w14:textId="77777777" w:rsidR="0046407A" w:rsidRDefault="0046407A" w:rsidP="0046407A">
      <w:pPr>
        <w:pStyle w:val="Heading2"/>
      </w:pPr>
      <w:r>
        <w:t>Create UDR rules to force traffic to the firewall</w:t>
      </w:r>
    </w:p>
    <w:p w14:paraId="5B3236C7" w14:textId="77777777" w:rsidR="0046407A" w:rsidRDefault="0046407A" w:rsidP="0046407A">
      <w:r>
        <w:t xml:space="preserve">We need to create two route tables—one in Spoke01-VNet01 and the other in Spoke02-VNet01—for specifying </w:t>
      </w:r>
      <w:r w:rsidRPr="00213DD8">
        <w:rPr>
          <w:i/>
        </w:rPr>
        <w:t>User Defined Routes</w:t>
      </w:r>
      <w:r>
        <w:rPr>
          <w:i/>
        </w:rPr>
        <w:t>.</w:t>
      </w:r>
      <w:r>
        <w:t xml:space="preserve"> We need </w:t>
      </w:r>
      <w:r w:rsidRPr="284ADD7F">
        <w:rPr>
          <w:i/>
        </w:rPr>
        <w:t xml:space="preserve">UDR </w:t>
      </w:r>
      <w:r>
        <w:t xml:space="preserve">to force the traffic to </w:t>
      </w:r>
      <w:r w:rsidR="00BF00E3">
        <w:t xml:space="preserve">the </w:t>
      </w:r>
      <w:r>
        <w:t>firewall in the hub.</w:t>
      </w:r>
    </w:p>
    <w:p w14:paraId="306C48C9" w14:textId="77777777" w:rsidR="0046407A" w:rsidRPr="00E33365" w:rsidRDefault="0046407A" w:rsidP="0046407A">
      <w:r w:rsidRPr="00EB5E91">
        <w:t xml:space="preserve">Information we need to create </w:t>
      </w:r>
      <w:r>
        <w:t>the Route Tables:</w:t>
      </w:r>
    </w:p>
    <w:p w14:paraId="45310E5A" w14:textId="77777777" w:rsidR="0046407A" w:rsidRDefault="0046407A" w:rsidP="0046407A">
      <w:pPr>
        <w:spacing w:after="0"/>
      </w:pPr>
      <w:r>
        <w:tab/>
        <w:t xml:space="preserve">Name: </w:t>
      </w:r>
      <w:r w:rsidRPr="004B5AE4">
        <w:rPr>
          <w:b/>
        </w:rPr>
        <w:t>Spoke0</w:t>
      </w:r>
      <w:r>
        <w:rPr>
          <w:b/>
        </w:rPr>
        <w:t>1</w:t>
      </w:r>
      <w:r w:rsidRPr="004B5AE4">
        <w:rPr>
          <w:b/>
        </w:rPr>
        <w:t>-</w:t>
      </w:r>
      <w:r>
        <w:rPr>
          <w:b/>
        </w:rPr>
        <w:t xml:space="preserve">VNet01-rt </w:t>
      </w:r>
      <w:r w:rsidRPr="00142927">
        <w:t>/</w:t>
      </w:r>
      <w:r>
        <w:rPr>
          <w:b/>
        </w:rPr>
        <w:t xml:space="preserve"> Spoke02-VNet01-rt</w:t>
      </w:r>
    </w:p>
    <w:p w14:paraId="0600698B" w14:textId="77777777" w:rsidR="0046407A" w:rsidRPr="00EB5E91" w:rsidRDefault="0046407A" w:rsidP="0046407A">
      <w:pPr>
        <w:spacing w:after="0"/>
      </w:pPr>
      <w:r w:rsidRPr="00EB5E91">
        <w:tab/>
        <w:t xml:space="preserve">Subscription: </w:t>
      </w:r>
      <w:r w:rsidRPr="00EB5E91">
        <w:rPr>
          <w:b/>
        </w:rPr>
        <w:t>Virtual Data Center Workshop</w:t>
      </w:r>
    </w:p>
    <w:p w14:paraId="58DD9A9D" w14:textId="77777777" w:rsidR="0046407A" w:rsidRPr="00EB5E91" w:rsidRDefault="0046407A" w:rsidP="0046407A">
      <w:pPr>
        <w:spacing w:after="0"/>
      </w:pPr>
      <w:r w:rsidRPr="00EB5E91">
        <w:tab/>
        <w:t xml:space="preserve">Resource Group: </w:t>
      </w:r>
      <w:proofErr w:type="spellStart"/>
      <w:r w:rsidRPr="00EB5E91">
        <w:rPr>
          <w:b/>
        </w:rPr>
        <w:t>Company</w:t>
      </w:r>
      <w:r w:rsidRPr="00EB5E91">
        <w:rPr>
          <w:i/>
        </w:rPr>
        <w:t>XX</w:t>
      </w:r>
      <w:proofErr w:type="spellEnd"/>
    </w:p>
    <w:p w14:paraId="48815DD0" w14:textId="77777777" w:rsidR="0046407A" w:rsidRDefault="0046407A" w:rsidP="0046407A">
      <w:pPr>
        <w:spacing w:after="0"/>
        <w:ind w:firstLine="720"/>
        <w:rPr>
          <w:b/>
        </w:rPr>
      </w:pPr>
      <w:r w:rsidRPr="00EB5E91">
        <w:t xml:space="preserve">Region: </w:t>
      </w:r>
      <w:r w:rsidRPr="00EB5E91">
        <w:rPr>
          <w:b/>
        </w:rPr>
        <w:t>East US</w:t>
      </w:r>
    </w:p>
    <w:p w14:paraId="25F8DA2B" w14:textId="77777777" w:rsidR="0046407A" w:rsidRPr="00EB5E91" w:rsidRDefault="0046407A" w:rsidP="0046407A">
      <w:pPr>
        <w:spacing w:after="0"/>
        <w:ind w:firstLine="720"/>
        <w:rPr>
          <w:b/>
        </w:rPr>
      </w:pPr>
      <w:r w:rsidRPr="00D954C0">
        <w:t>BGP route propagation:</w:t>
      </w:r>
      <w:r>
        <w:rPr>
          <w:b/>
        </w:rPr>
        <w:t xml:space="preserve"> Enabled</w:t>
      </w:r>
    </w:p>
    <w:p w14:paraId="56D662C9" w14:textId="6F05802E" w:rsidR="0046407A" w:rsidRDefault="0046407A" w:rsidP="0046407A">
      <w:r w:rsidRPr="00BF6E7A">
        <w:lastRenderedPageBreak/>
        <w:t xml:space="preserve">On your base blade, click </w:t>
      </w:r>
      <w:r>
        <w:rPr>
          <w:noProof/>
        </w:rPr>
        <w:drawing>
          <wp:inline distT="0" distB="0" distL="0" distR="0" wp14:anchorId="4B776EA8" wp14:editId="0B7D5C73">
            <wp:extent cx="457200" cy="171450"/>
            <wp:effectExtent l="0" t="0" r="0" b="0"/>
            <wp:docPr id="6134719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57200" cy="171450"/>
                    </a:xfrm>
                    <a:prstGeom prst="rect">
                      <a:avLst/>
                    </a:prstGeom>
                  </pic:spPr>
                </pic:pic>
              </a:graphicData>
            </a:graphic>
          </wp:inline>
        </w:drawing>
      </w:r>
      <w:r w:rsidRPr="00BF6E7A">
        <w:t xml:space="preserve"> at the top. On the </w:t>
      </w:r>
      <w:r w:rsidRPr="00BF6E7A">
        <w:rPr>
          <w:i/>
        </w:rPr>
        <w:t>Everything</w:t>
      </w:r>
      <w:r w:rsidRPr="00BF6E7A">
        <w:t xml:space="preserve"> blade, start </w:t>
      </w:r>
      <w:r w:rsidR="004300C6">
        <w:t>“</w:t>
      </w:r>
      <w:r w:rsidRPr="00BF6E7A">
        <w:t xml:space="preserve">typing </w:t>
      </w:r>
      <w:r>
        <w:t>route table</w:t>
      </w:r>
      <w:r w:rsidR="004300C6">
        <w:t>”</w:t>
      </w:r>
      <w:r>
        <w:t xml:space="preserve"> </w:t>
      </w:r>
      <w:r w:rsidR="004300C6">
        <w:t>in</w:t>
      </w:r>
      <w:r w:rsidRPr="00BF6E7A">
        <w:t xml:space="preserve"> the search bar at the top and choose </w:t>
      </w:r>
      <w:r w:rsidRPr="004300C6">
        <w:rPr>
          <w:i/>
        </w:rPr>
        <w:t>Route Table</w:t>
      </w:r>
      <w:r w:rsidRPr="00BF6E7A">
        <w:t xml:space="preserve">. This will open the </w:t>
      </w:r>
      <w:r w:rsidRPr="00237448">
        <w:rPr>
          <w:i/>
        </w:rPr>
        <w:t>Route table</w:t>
      </w:r>
      <w:r w:rsidRPr="00BF6E7A">
        <w:t xml:space="preserve"> introduction blade. Click</w:t>
      </w:r>
      <w:r w:rsidR="00B877DD">
        <w:t xml:space="preserve"> </w:t>
      </w:r>
      <w:r w:rsidR="00905B07" w:rsidRPr="001B2CF8">
        <w:rPr>
          <w:noProof/>
        </w:rPr>
        <w:drawing>
          <wp:inline distT="0" distB="0" distL="0" distR="0" wp14:anchorId="41135A59" wp14:editId="1E7DE911">
            <wp:extent cx="504825" cy="145458"/>
            <wp:effectExtent l="0" t="0" r="0" b="6985"/>
            <wp:docPr id="823406756" name="Picture 82340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BF6E7A">
        <w:t xml:space="preserve">at the end of the blade. </w:t>
      </w:r>
    </w:p>
    <w:p w14:paraId="79989793" w14:textId="77777777" w:rsidR="0046407A" w:rsidRPr="00BF6E7A" w:rsidRDefault="0046407A" w:rsidP="0046407A">
      <w:r>
        <w:rPr>
          <w:noProof/>
        </w:rPr>
        <w:drawing>
          <wp:inline distT="0" distB="0" distL="0" distR="0" wp14:anchorId="00A21B00" wp14:editId="65F28938">
            <wp:extent cx="5486400" cy="45643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4564380"/>
                    </a:xfrm>
                    <a:prstGeom prst="rect">
                      <a:avLst/>
                    </a:prstGeom>
                  </pic:spPr>
                </pic:pic>
              </a:graphicData>
            </a:graphic>
          </wp:inline>
        </w:drawing>
      </w:r>
    </w:p>
    <w:p w14:paraId="6DFBEB72" w14:textId="77777777" w:rsidR="0046407A" w:rsidRPr="00BF6E7A" w:rsidRDefault="0046407A" w:rsidP="0046407A">
      <w:r>
        <w:t>This will open</w:t>
      </w:r>
      <w:r w:rsidR="00B1214C">
        <w:t xml:space="preserve"> the</w:t>
      </w:r>
      <w:r>
        <w:t xml:space="preserve"> </w:t>
      </w:r>
      <w:r w:rsidRPr="00187E31">
        <w:rPr>
          <w:i/>
        </w:rPr>
        <w:t>Create route table</w:t>
      </w:r>
      <w:r>
        <w:t xml:space="preserve"> blade. Enter the required information on the blade and </w:t>
      </w:r>
      <w:r w:rsidRPr="00BF6E7A">
        <w:t xml:space="preserve">Click  </w:t>
      </w:r>
      <w:r w:rsidRPr="00BF6E7A">
        <w:rPr>
          <w:noProof/>
        </w:rPr>
        <w:drawing>
          <wp:inline distT="0" distB="0" distL="0" distR="0" wp14:anchorId="2487085B" wp14:editId="6B585649">
            <wp:extent cx="504825" cy="145458"/>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095" cy="147265"/>
                    </a:xfrm>
                    <a:prstGeom prst="rect">
                      <a:avLst/>
                    </a:prstGeom>
                  </pic:spPr>
                </pic:pic>
              </a:graphicData>
            </a:graphic>
          </wp:inline>
        </w:drawing>
      </w:r>
      <w:r w:rsidRPr="00BF6E7A">
        <w:t xml:space="preserve"> at the end of the blade.</w:t>
      </w:r>
    </w:p>
    <w:p w14:paraId="748456CB" w14:textId="77777777" w:rsidR="0046407A" w:rsidRDefault="0046407A" w:rsidP="0046407A">
      <w:r>
        <w:rPr>
          <w:noProof/>
        </w:rPr>
        <w:lastRenderedPageBreak/>
        <w:drawing>
          <wp:inline distT="0" distB="0" distL="0" distR="0" wp14:anchorId="36F31672" wp14:editId="26B0EADB">
            <wp:extent cx="3038475" cy="51435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38475" cy="5143500"/>
                    </a:xfrm>
                    <a:prstGeom prst="rect">
                      <a:avLst/>
                    </a:prstGeom>
                  </pic:spPr>
                </pic:pic>
              </a:graphicData>
            </a:graphic>
          </wp:inline>
        </w:drawing>
      </w:r>
    </w:p>
    <w:p w14:paraId="1402969F" w14:textId="77777777" w:rsidR="0046407A" w:rsidRDefault="0046407A" w:rsidP="0046407A">
      <w:r>
        <w:t xml:space="preserve">Following a quick validation, the route table will </w:t>
      </w:r>
      <w:r w:rsidR="00795463">
        <w:t>be</w:t>
      </w:r>
      <w:r>
        <w:t xml:space="preserve"> created in about a minute. </w:t>
      </w:r>
    </w:p>
    <w:p w14:paraId="42590264" w14:textId="77777777" w:rsidR="0046407A" w:rsidRDefault="0046407A" w:rsidP="0046407A">
      <w:pPr>
        <w:pStyle w:val="Heading3"/>
      </w:pPr>
      <w:r>
        <w:t>Adding Routes to the Route table</w:t>
      </w:r>
    </w:p>
    <w:p w14:paraId="6BBD8BBE" w14:textId="77777777" w:rsidR="0046407A" w:rsidRDefault="0046407A" w:rsidP="0046407A">
      <w:r>
        <w:t xml:space="preserve">Open the </w:t>
      </w:r>
      <w:r w:rsidRPr="009144B1">
        <w:rPr>
          <w:i/>
        </w:rPr>
        <w:t>Route table</w:t>
      </w:r>
      <w:r>
        <w:t xml:space="preserve"> blade and click </w:t>
      </w:r>
      <w:r>
        <w:rPr>
          <w:noProof/>
        </w:rPr>
        <w:drawing>
          <wp:inline distT="0" distB="0" distL="0" distR="0" wp14:anchorId="6C2EAC6C" wp14:editId="55999568">
            <wp:extent cx="676275" cy="1905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6275" cy="190500"/>
                    </a:xfrm>
                    <a:prstGeom prst="rect">
                      <a:avLst/>
                    </a:prstGeom>
                  </pic:spPr>
                </pic:pic>
              </a:graphicData>
            </a:graphic>
          </wp:inline>
        </w:drawing>
      </w:r>
      <w:r>
        <w:t xml:space="preserve">to open the </w:t>
      </w:r>
      <w:r w:rsidRPr="00171D6F">
        <w:rPr>
          <w:i/>
        </w:rPr>
        <w:t>Routes</w:t>
      </w:r>
      <w:r>
        <w:t xml:space="preserve"> pane. </w:t>
      </w:r>
    </w:p>
    <w:p w14:paraId="61A6FAEC" w14:textId="77777777" w:rsidR="0046407A" w:rsidRDefault="0046407A" w:rsidP="0046407A">
      <w:r>
        <w:rPr>
          <w:noProof/>
        </w:rPr>
        <w:lastRenderedPageBreak/>
        <w:drawing>
          <wp:inline distT="0" distB="0" distL="0" distR="0" wp14:anchorId="00059F76" wp14:editId="72C31BD3">
            <wp:extent cx="5486400" cy="33585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86400" cy="3358515"/>
                    </a:xfrm>
                    <a:prstGeom prst="rect">
                      <a:avLst/>
                    </a:prstGeom>
                  </pic:spPr>
                </pic:pic>
              </a:graphicData>
            </a:graphic>
          </wp:inline>
        </w:drawing>
      </w:r>
    </w:p>
    <w:p w14:paraId="5DF51629" w14:textId="77777777" w:rsidR="0046407A" w:rsidRDefault="0046407A" w:rsidP="0046407A">
      <w:r>
        <w:t>Information needed to add routes:</w:t>
      </w:r>
    </w:p>
    <w:p w14:paraId="1E60085A" w14:textId="77777777" w:rsidR="0046407A" w:rsidRDefault="0046407A" w:rsidP="0046407A">
      <w:pPr>
        <w:spacing w:after="0"/>
      </w:pPr>
      <w:r>
        <w:t xml:space="preserve">Route name: </w:t>
      </w:r>
      <w:r w:rsidRPr="00532A97">
        <w:rPr>
          <w:b/>
        </w:rPr>
        <w:t>Spoke01ToIIS</w:t>
      </w:r>
      <w:r>
        <w:t xml:space="preserve"> / </w:t>
      </w:r>
      <w:r w:rsidRPr="00532A97">
        <w:rPr>
          <w:b/>
        </w:rPr>
        <w:t>Spoke02ToFS</w:t>
      </w:r>
    </w:p>
    <w:p w14:paraId="652D15EC" w14:textId="77777777" w:rsidR="0046407A" w:rsidRDefault="0046407A" w:rsidP="0046407A">
      <w:pPr>
        <w:spacing w:after="0"/>
      </w:pPr>
      <w:r>
        <w:t xml:space="preserve">Address prefix: </w:t>
      </w:r>
      <w:r w:rsidRPr="00463881">
        <w:rPr>
          <w:b/>
        </w:rPr>
        <w:t>10.10.1</w:t>
      </w:r>
      <w:r w:rsidRPr="00463881">
        <w:rPr>
          <w:i/>
        </w:rPr>
        <w:t>XX</w:t>
      </w:r>
      <w:r w:rsidRPr="00463881">
        <w:rPr>
          <w:b/>
        </w:rPr>
        <w:t>.192/28</w:t>
      </w:r>
      <w:r>
        <w:t xml:space="preserve"> / </w:t>
      </w:r>
      <w:r w:rsidRPr="00463881">
        <w:rPr>
          <w:b/>
        </w:rPr>
        <w:t>10.10.1</w:t>
      </w:r>
      <w:r w:rsidRPr="00463881">
        <w:rPr>
          <w:i/>
        </w:rPr>
        <w:t>XX</w:t>
      </w:r>
      <w:r w:rsidRPr="00463881">
        <w:rPr>
          <w:b/>
        </w:rPr>
        <w:t>.1</w:t>
      </w:r>
      <w:r>
        <w:rPr>
          <w:b/>
        </w:rPr>
        <w:t>28</w:t>
      </w:r>
      <w:r w:rsidRPr="00463881">
        <w:rPr>
          <w:b/>
        </w:rPr>
        <w:t>/28</w:t>
      </w:r>
    </w:p>
    <w:p w14:paraId="0DAEE58A" w14:textId="77777777" w:rsidR="0046407A" w:rsidRDefault="0046407A" w:rsidP="0046407A">
      <w:pPr>
        <w:spacing w:after="0"/>
      </w:pPr>
      <w:r>
        <w:t xml:space="preserve">Next hop type: </w:t>
      </w:r>
      <w:proofErr w:type="spellStart"/>
      <w:r>
        <w:t>VirtualAppliance</w:t>
      </w:r>
      <w:proofErr w:type="spellEnd"/>
    </w:p>
    <w:p w14:paraId="09A89AB4" w14:textId="77777777" w:rsidR="0046407A" w:rsidRDefault="0046407A" w:rsidP="0046407A">
      <w:r>
        <w:t xml:space="preserve">Next hop address: </w:t>
      </w:r>
      <w:r w:rsidRPr="00463881">
        <w:rPr>
          <w:b/>
        </w:rPr>
        <w:t>10.10.1</w:t>
      </w:r>
      <w:r w:rsidRPr="00463881">
        <w:rPr>
          <w:i/>
        </w:rPr>
        <w:t>XX</w:t>
      </w:r>
      <w:r w:rsidRPr="00463881">
        <w:rPr>
          <w:b/>
        </w:rPr>
        <w:t>.30</w:t>
      </w:r>
    </w:p>
    <w:p w14:paraId="2443AE61" w14:textId="77777777" w:rsidR="0046407A" w:rsidRPr="00193331" w:rsidRDefault="0046407A" w:rsidP="0046407A">
      <w:r>
        <w:t xml:space="preserve">On the </w:t>
      </w:r>
      <w:r w:rsidRPr="00171D6F">
        <w:rPr>
          <w:i/>
        </w:rPr>
        <w:t>Routes</w:t>
      </w:r>
      <w:r>
        <w:t xml:space="preserve"> pane, click </w:t>
      </w:r>
      <w:r w:rsidRPr="00E621E1">
        <w:rPr>
          <w:noProof/>
        </w:rPr>
        <w:drawing>
          <wp:inline distT="0" distB="0" distL="0" distR="0" wp14:anchorId="420F6311" wp14:editId="63585CB7">
            <wp:extent cx="457200" cy="1714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 cy="171450"/>
                    </a:xfrm>
                    <a:prstGeom prst="rect">
                      <a:avLst/>
                    </a:prstGeom>
                  </pic:spPr>
                </pic:pic>
              </a:graphicData>
            </a:graphic>
          </wp:inline>
        </w:drawing>
      </w:r>
      <w:r>
        <w:t>on the top of the pane. This will open</w:t>
      </w:r>
      <w:r w:rsidR="00C452CD">
        <w:t xml:space="preserve"> the</w:t>
      </w:r>
      <w:r>
        <w:t xml:space="preserve"> </w:t>
      </w:r>
      <w:r w:rsidRPr="00C452CD">
        <w:rPr>
          <w:i/>
        </w:rPr>
        <w:t>Add route</w:t>
      </w:r>
      <w:r>
        <w:t xml:space="preserve"> blade. Add the required information on the blade and click </w:t>
      </w:r>
      <w:r>
        <w:rPr>
          <w:noProof/>
        </w:rPr>
        <w:drawing>
          <wp:inline distT="0" distB="0" distL="0" distR="0" wp14:anchorId="4FE9B4A4" wp14:editId="53C3E173">
            <wp:extent cx="200025" cy="148406"/>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t xml:space="preserve"> at the bottom of the blade.</w:t>
      </w:r>
    </w:p>
    <w:p w14:paraId="5385818D" w14:textId="77777777" w:rsidR="0046407A" w:rsidRDefault="0046407A" w:rsidP="0046407A">
      <w:r>
        <w:rPr>
          <w:noProof/>
        </w:rPr>
        <w:lastRenderedPageBreak/>
        <w:drawing>
          <wp:inline distT="0" distB="0" distL="0" distR="0" wp14:anchorId="1CACEBDF" wp14:editId="30E17D7D">
            <wp:extent cx="5486400" cy="41122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4112260"/>
                    </a:xfrm>
                    <a:prstGeom prst="rect">
                      <a:avLst/>
                    </a:prstGeom>
                  </pic:spPr>
                </pic:pic>
              </a:graphicData>
            </a:graphic>
          </wp:inline>
        </w:drawing>
      </w:r>
    </w:p>
    <w:p w14:paraId="43C7CE8C" w14:textId="77777777" w:rsidR="0046407A" w:rsidRDefault="0046407A" w:rsidP="0046407A">
      <w:pPr>
        <w:pStyle w:val="Heading3"/>
      </w:pPr>
      <w:r>
        <w:t>Associating Subnets to Route table</w:t>
      </w:r>
    </w:p>
    <w:p w14:paraId="634B9FE8" w14:textId="77777777" w:rsidR="0046407A" w:rsidRDefault="0046407A" w:rsidP="0046407A">
      <w:r>
        <w:t>O</w:t>
      </w:r>
      <w:r w:rsidR="00C452CD">
        <w:t>n</w:t>
      </w:r>
      <w:r>
        <w:t xml:space="preserve"> the </w:t>
      </w:r>
      <w:r w:rsidRPr="009144B1">
        <w:rPr>
          <w:i/>
        </w:rPr>
        <w:t>Route table</w:t>
      </w:r>
      <w:r>
        <w:t xml:space="preserve"> blade click </w:t>
      </w:r>
      <w:r>
        <w:rPr>
          <w:noProof/>
        </w:rPr>
        <w:drawing>
          <wp:inline distT="0" distB="0" distL="0" distR="0" wp14:anchorId="5597F615" wp14:editId="41C85D05">
            <wp:extent cx="742950" cy="152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42950" cy="152400"/>
                    </a:xfrm>
                    <a:prstGeom prst="rect">
                      <a:avLst/>
                    </a:prstGeom>
                  </pic:spPr>
                </pic:pic>
              </a:graphicData>
            </a:graphic>
          </wp:inline>
        </w:drawing>
      </w:r>
      <w:r>
        <w:t xml:space="preserve">to open the </w:t>
      </w:r>
      <w:r>
        <w:rPr>
          <w:i/>
        </w:rPr>
        <w:t>Subnets</w:t>
      </w:r>
      <w:r>
        <w:t xml:space="preserve"> pane. </w:t>
      </w:r>
    </w:p>
    <w:p w14:paraId="67427952" w14:textId="77777777" w:rsidR="0046407A" w:rsidRDefault="0046407A" w:rsidP="0046407A">
      <w:r>
        <w:rPr>
          <w:noProof/>
        </w:rPr>
        <w:drawing>
          <wp:inline distT="0" distB="0" distL="0" distR="0" wp14:anchorId="3EA5570B" wp14:editId="68090CBF">
            <wp:extent cx="5486400" cy="29330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2933065"/>
                    </a:xfrm>
                    <a:prstGeom prst="rect">
                      <a:avLst/>
                    </a:prstGeom>
                  </pic:spPr>
                </pic:pic>
              </a:graphicData>
            </a:graphic>
          </wp:inline>
        </w:drawing>
      </w:r>
    </w:p>
    <w:p w14:paraId="7C352A28" w14:textId="77777777" w:rsidR="0046407A" w:rsidRDefault="0046407A" w:rsidP="0046407A">
      <w:r>
        <w:lastRenderedPageBreak/>
        <w:t>Information needed to associate subnets:</w:t>
      </w:r>
    </w:p>
    <w:p w14:paraId="1E9F4BE6" w14:textId="77777777" w:rsidR="0046407A" w:rsidRDefault="0046407A" w:rsidP="0046407A">
      <w:pPr>
        <w:spacing w:after="0"/>
      </w:pPr>
      <w:r>
        <w:t xml:space="preserve">Virtual network: </w:t>
      </w:r>
      <w:r w:rsidRPr="00FD0464">
        <w:rPr>
          <w:b/>
        </w:rPr>
        <w:t>Spoke01-VNet01</w:t>
      </w:r>
      <w:r>
        <w:t xml:space="preserve"> / </w:t>
      </w:r>
      <w:r w:rsidRPr="00FD0464">
        <w:rPr>
          <w:b/>
        </w:rPr>
        <w:t>Spoke02-VNet01</w:t>
      </w:r>
    </w:p>
    <w:p w14:paraId="602F8AB3" w14:textId="77777777" w:rsidR="0046407A" w:rsidRDefault="0046407A" w:rsidP="0046407A">
      <w:pPr>
        <w:spacing w:after="0"/>
      </w:pPr>
      <w:r>
        <w:t xml:space="preserve">Subnet: </w:t>
      </w:r>
      <w:r w:rsidRPr="00FD0464">
        <w:rPr>
          <w:b/>
        </w:rPr>
        <w:t>Tenant</w:t>
      </w:r>
      <w:r>
        <w:t xml:space="preserve"> </w:t>
      </w:r>
    </w:p>
    <w:p w14:paraId="1AE8CE32" w14:textId="77777777" w:rsidR="0046407A" w:rsidRDefault="0046407A" w:rsidP="0046407A">
      <w:r>
        <w:t xml:space="preserve">On the </w:t>
      </w:r>
      <w:r>
        <w:rPr>
          <w:i/>
        </w:rPr>
        <w:t>Subnets</w:t>
      </w:r>
      <w:r>
        <w:t xml:space="preserve"> pane, click </w:t>
      </w:r>
      <w:r>
        <w:rPr>
          <w:noProof/>
        </w:rPr>
        <w:drawing>
          <wp:inline distT="0" distB="0" distL="0" distR="0" wp14:anchorId="3E3AEDBA" wp14:editId="75BED973">
            <wp:extent cx="762000" cy="1714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62000" cy="171450"/>
                    </a:xfrm>
                    <a:prstGeom prst="rect">
                      <a:avLst/>
                    </a:prstGeom>
                  </pic:spPr>
                </pic:pic>
              </a:graphicData>
            </a:graphic>
          </wp:inline>
        </w:drawing>
      </w:r>
      <w:r>
        <w:t xml:space="preserve">on the top of the pane. This will open </w:t>
      </w:r>
      <w:r w:rsidR="00FB27FB">
        <w:t xml:space="preserve">the </w:t>
      </w:r>
      <w:r w:rsidRPr="00FB27FB">
        <w:rPr>
          <w:i/>
        </w:rPr>
        <w:t>Associate subnet</w:t>
      </w:r>
      <w:r>
        <w:t xml:space="preserve"> blade. Add the required information on the blade and click </w:t>
      </w:r>
      <w:r>
        <w:rPr>
          <w:noProof/>
        </w:rPr>
        <w:drawing>
          <wp:inline distT="0" distB="0" distL="0" distR="0" wp14:anchorId="35A90BA9" wp14:editId="3131280A">
            <wp:extent cx="200025" cy="148406"/>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174" cy="154452"/>
                    </a:xfrm>
                    <a:prstGeom prst="rect">
                      <a:avLst/>
                    </a:prstGeom>
                  </pic:spPr>
                </pic:pic>
              </a:graphicData>
            </a:graphic>
          </wp:inline>
        </w:drawing>
      </w:r>
      <w:r>
        <w:t xml:space="preserve"> at the bottom of the blade.</w:t>
      </w:r>
    </w:p>
    <w:p w14:paraId="703B0D7B" w14:textId="77777777" w:rsidR="0046407A" w:rsidRPr="00193331" w:rsidRDefault="0046407A" w:rsidP="0046407A">
      <w:r>
        <w:rPr>
          <w:noProof/>
        </w:rPr>
        <w:drawing>
          <wp:inline distT="0" distB="0" distL="0" distR="0" wp14:anchorId="45D9D2B6" wp14:editId="50756A1B">
            <wp:extent cx="5486400" cy="344043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3440430"/>
                    </a:xfrm>
                    <a:prstGeom prst="rect">
                      <a:avLst/>
                    </a:prstGeom>
                  </pic:spPr>
                </pic:pic>
              </a:graphicData>
            </a:graphic>
          </wp:inline>
        </w:drawing>
      </w:r>
    </w:p>
    <w:p w14:paraId="2481262A" w14:textId="77777777" w:rsidR="0046407A" w:rsidRDefault="0046407A" w:rsidP="0046407A">
      <w:r>
        <w:t xml:space="preserve">With the creation of the first route table, you are forcing the traffic from the Tenant subnet of </w:t>
      </w:r>
      <w:r w:rsidRPr="000127CF">
        <w:rPr>
          <w:i/>
        </w:rPr>
        <w:t>Spoke01-VNet01</w:t>
      </w:r>
      <w:r>
        <w:t xml:space="preserve"> to that of </w:t>
      </w:r>
      <w:r w:rsidRPr="000127CF">
        <w:rPr>
          <w:i/>
        </w:rPr>
        <w:t>Spoke02-VNet01</w:t>
      </w:r>
      <w:r>
        <w:t xml:space="preserve"> to go via the firewall in the hub. Similarly, create the second route table to force the traffic in the other direction to flow through the firewall as well.</w:t>
      </w:r>
    </w:p>
    <w:p w14:paraId="09A1E41D" w14:textId="77777777" w:rsidR="0046407A" w:rsidRDefault="0046407A" w:rsidP="0046407A">
      <w:pPr>
        <w:pStyle w:val="Heading2"/>
      </w:pPr>
      <w:r>
        <w:t>Validation</w:t>
      </w:r>
    </w:p>
    <w:p w14:paraId="22B8F19F" w14:textId="077CE81C" w:rsidR="0046407A" w:rsidRDefault="7DC1936A" w:rsidP="0046407A">
      <w:r>
        <w:t xml:space="preserve">Find the App Gateway’s public IP address, from your on-premises VM, open the browser and browse to that IP address. </w:t>
      </w:r>
    </w:p>
    <w:p w14:paraId="2C1A265F" w14:textId="77777777" w:rsidR="00FA254F" w:rsidRDefault="00FA254F" w:rsidP="00FA254F"/>
    <w:p w14:paraId="023EDA8A" w14:textId="77777777" w:rsidR="00FA254F" w:rsidRDefault="00FA254F" w:rsidP="00FA254F"/>
    <w:p w14:paraId="4052934F" w14:textId="77777777" w:rsidR="00FA254F" w:rsidRDefault="00FA254F" w:rsidP="00FA254F"/>
    <w:p w14:paraId="3AEA19DD" w14:textId="77777777" w:rsidR="00FA254F" w:rsidRPr="000070C7" w:rsidRDefault="00FA254F" w:rsidP="00FA254F"/>
    <w:p w14:paraId="41EF0DCC" w14:textId="007BE748" w:rsidR="00AA5145" w:rsidRDefault="00AA5145" w:rsidP="00AA5145">
      <w:pPr>
        <w:pStyle w:val="Heading1"/>
      </w:pPr>
      <w:r w:rsidRPr="00D900A6">
        <w:lastRenderedPageBreak/>
        <w:t xml:space="preserve">Step </w:t>
      </w:r>
      <w:r>
        <w:t>8</w:t>
      </w:r>
      <w:r w:rsidRPr="00D900A6">
        <w:t xml:space="preserve">: </w:t>
      </w:r>
      <w:r w:rsidR="00C61476">
        <w:t xml:space="preserve">Create a </w:t>
      </w:r>
      <w:r w:rsidR="00F736A8">
        <w:t>R</w:t>
      </w:r>
      <w:r w:rsidR="00C61476">
        <w:t>emote</w:t>
      </w:r>
      <w:r w:rsidR="00F736A8">
        <w:t>-</w:t>
      </w:r>
      <w:r w:rsidR="00C61476">
        <w:t xml:space="preserve">VNet </w:t>
      </w:r>
      <w:r w:rsidR="00F736A8">
        <w:t>with Hub Connectivity</w:t>
      </w:r>
    </w:p>
    <w:p w14:paraId="0AF13523" w14:textId="77777777" w:rsidR="00AA5145" w:rsidRDefault="00AA5145" w:rsidP="00AA5145">
      <w:r w:rsidRPr="00D900A6">
        <w:t xml:space="preserve">In this step, let’s </w:t>
      </w:r>
      <w:r>
        <w:t>create a new VNet in Europe with a VM. Let’s connect the remote VNet in Europe to the ExpressRoute circuit in Washington DC.</w:t>
      </w:r>
    </w:p>
    <w:p w14:paraId="62903403" w14:textId="77777777" w:rsidR="00AA5145" w:rsidRPr="00D900A6" w:rsidRDefault="00AA5145" w:rsidP="00AA5145">
      <w:r>
        <w:t>Specifically let’s to do the following:</w:t>
      </w:r>
    </w:p>
    <w:p w14:paraId="51284F0D" w14:textId="77777777" w:rsidR="00AA5145" w:rsidRPr="00D900A6" w:rsidRDefault="00AA5145" w:rsidP="21F143F8">
      <w:pPr>
        <w:numPr>
          <w:ilvl w:val="0"/>
          <w:numId w:val="17"/>
        </w:numPr>
        <w:spacing w:line="240" w:lineRule="auto"/>
      </w:pPr>
      <w:r w:rsidRPr="00D900A6">
        <w:t>Create</w:t>
      </w:r>
      <w:r>
        <w:t xml:space="preserve"> a Virtual Network</w:t>
      </w:r>
    </w:p>
    <w:p w14:paraId="126D7826" w14:textId="77777777" w:rsidR="00AA5145" w:rsidRPr="00D900A6" w:rsidRDefault="00AA5145" w:rsidP="21F143F8">
      <w:pPr>
        <w:numPr>
          <w:ilvl w:val="0"/>
          <w:numId w:val="17"/>
        </w:numPr>
        <w:spacing w:line="240" w:lineRule="auto"/>
      </w:pPr>
      <w:r>
        <w:t>Create a</w:t>
      </w:r>
      <w:r w:rsidR="009D5BE7">
        <w:t>n</w:t>
      </w:r>
      <w:r>
        <w:t xml:space="preserve"> NSG</w:t>
      </w:r>
    </w:p>
    <w:p w14:paraId="0CA6F5CB" w14:textId="77777777" w:rsidR="00AA5145" w:rsidRPr="00D900A6" w:rsidRDefault="00AA5145" w:rsidP="21F143F8">
      <w:pPr>
        <w:numPr>
          <w:ilvl w:val="0"/>
          <w:numId w:val="17"/>
        </w:numPr>
        <w:spacing w:line="240" w:lineRule="auto"/>
      </w:pPr>
      <w:r w:rsidRPr="00D900A6">
        <w:t xml:space="preserve">Create </w:t>
      </w:r>
      <w:r>
        <w:t>an availability set for firewall</w:t>
      </w:r>
    </w:p>
    <w:p w14:paraId="7C3011C2" w14:textId="77777777" w:rsidR="00AA5145" w:rsidRDefault="00AA5145" w:rsidP="21F143F8">
      <w:pPr>
        <w:numPr>
          <w:ilvl w:val="0"/>
          <w:numId w:val="17"/>
        </w:numPr>
        <w:spacing w:line="240" w:lineRule="auto"/>
      </w:pPr>
      <w:r w:rsidRPr="00D900A6">
        <w:t xml:space="preserve">Create </w:t>
      </w:r>
      <w:r>
        <w:t xml:space="preserve">virtual machines within </w:t>
      </w:r>
      <w:r w:rsidR="00A97C87">
        <w:t xml:space="preserve">an </w:t>
      </w:r>
      <w:r>
        <w:t xml:space="preserve">availability set and associate </w:t>
      </w:r>
      <w:r w:rsidR="00A97C87">
        <w:t xml:space="preserve">the </w:t>
      </w:r>
      <w:r>
        <w:t>NSG</w:t>
      </w:r>
    </w:p>
    <w:p w14:paraId="5B263556" w14:textId="77777777" w:rsidR="00AA5145" w:rsidRDefault="00AA5145" w:rsidP="21F143F8">
      <w:pPr>
        <w:numPr>
          <w:ilvl w:val="0"/>
          <w:numId w:val="17"/>
        </w:numPr>
        <w:spacing w:line="240" w:lineRule="auto"/>
      </w:pPr>
      <w:r>
        <w:t>Link virtual machines to load balancer backend pool</w:t>
      </w:r>
    </w:p>
    <w:p w14:paraId="63D919CE" w14:textId="77777777" w:rsidR="00AA5145" w:rsidRPr="00D900A6" w:rsidRDefault="00AA5145" w:rsidP="21F143F8">
      <w:pPr>
        <w:numPr>
          <w:ilvl w:val="0"/>
          <w:numId w:val="17"/>
        </w:numPr>
        <w:spacing w:line="240" w:lineRule="auto"/>
      </w:pPr>
      <w:r>
        <w:t>Create UDR rules to force traffic between Spoke01 and Spoke02 to go via the firewall</w:t>
      </w:r>
    </w:p>
    <w:p w14:paraId="1ABFCD74" w14:textId="77777777" w:rsidR="00AA5145" w:rsidRDefault="00AA5145" w:rsidP="00AA5145">
      <w:pPr>
        <w:pStyle w:val="Heading2"/>
      </w:pPr>
      <w:r>
        <w:t>Create a Virtual Network</w:t>
      </w:r>
    </w:p>
    <w:p w14:paraId="4B3997E8" w14:textId="77777777" w:rsidR="00AA5145" w:rsidRDefault="00AA5145" w:rsidP="00AA5145">
      <w:r>
        <w:t>To create a virtual network, we need the following information:</w:t>
      </w:r>
    </w:p>
    <w:p w14:paraId="7B858508" w14:textId="77777777" w:rsidR="00AA5145" w:rsidRDefault="00AA5145" w:rsidP="00AA5145">
      <w:pPr>
        <w:pStyle w:val="ListBullet"/>
        <w:numPr>
          <w:ilvl w:val="0"/>
          <w:numId w:val="0"/>
        </w:numPr>
        <w:spacing w:after="0"/>
        <w:rPr>
          <w:b/>
        </w:rPr>
      </w:pPr>
      <w:r>
        <w:tab/>
        <w:t xml:space="preserve">VNet Name: </w:t>
      </w:r>
      <w:r>
        <w:rPr>
          <w:b/>
        </w:rPr>
        <w:t>Remote</w:t>
      </w:r>
      <w:r w:rsidRPr="006563AA">
        <w:rPr>
          <w:b/>
        </w:rPr>
        <w:t>-VNet01</w:t>
      </w:r>
    </w:p>
    <w:p w14:paraId="4C4D775F" w14:textId="77777777" w:rsidR="00AA5145" w:rsidRDefault="00AA5145" w:rsidP="00AA5145">
      <w:pPr>
        <w:pStyle w:val="ListBullet"/>
        <w:numPr>
          <w:ilvl w:val="0"/>
          <w:numId w:val="0"/>
        </w:numPr>
        <w:spacing w:after="0"/>
      </w:pPr>
      <w:r>
        <w:tab/>
        <w:t xml:space="preserve">Address space: </w:t>
      </w:r>
      <w:r w:rsidRPr="001C52F7">
        <w:rPr>
          <w:b/>
        </w:rPr>
        <w:t>10.40.1</w:t>
      </w:r>
      <w:r w:rsidRPr="001C52F7">
        <w:rPr>
          <w:i/>
        </w:rPr>
        <w:t>XX</w:t>
      </w:r>
      <w:r w:rsidRPr="001C52F7">
        <w:rPr>
          <w:b/>
        </w:rPr>
        <w:t>.0/24</w:t>
      </w:r>
    </w:p>
    <w:p w14:paraId="52E94DE7" w14:textId="77777777" w:rsidR="00AA5145" w:rsidRDefault="00AA5145" w:rsidP="00AA5145">
      <w:pPr>
        <w:pStyle w:val="ListBullet"/>
        <w:numPr>
          <w:ilvl w:val="0"/>
          <w:numId w:val="0"/>
        </w:numPr>
        <w:spacing w:after="0"/>
      </w:pPr>
      <w:r>
        <w:tab/>
        <w:t xml:space="preserve">Subscription: </w:t>
      </w:r>
      <w:r w:rsidRPr="006563AA">
        <w:rPr>
          <w:b/>
        </w:rPr>
        <w:t>Virtual Data Center Workshop</w:t>
      </w:r>
    </w:p>
    <w:p w14:paraId="5B5E8151" w14:textId="77777777" w:rsidR="00AA5145" w:rsidRDefault="00AA5145" w:rsidP="00AA5145">
      <w:pPr>
        <w:pStyle w:val="ListBullet"/>
        <w:numPr>
          <w:ilvl w:val="0"/>
          <w:numId w:val="0"/>
        </w:numPr>
        <w:spacing w:after="0"/>
      </w:pPr>
      <w:r>
        <w:tab/>
        <w:t xml:space="preserve">Resource group: </w:t>
      </w:r>
      <w:proofErr w:type="spellStart"/>
      <w:r w:rsidRPr="00B036E9">
        <w:rPr>
          <w:b/>
        </w:rPr>
        <w:t>Company</w:t>
      </w:r>
      <w:r w:rsidRPr="00B036E9">
        <w:rPr>
          <w:i/>
        </w:rPr>
        <w:t>XX</w:t>
      </w:r>
      <w:proofErr w:type="spellEnd"/>
      <w:r w:rsidRPr="00B036E9">
        <w:t xml:space="preserve"> </w:t>
      </w:r>
      <w:r>
        <w:t>(ex: Company25)</w:t>
      </w:r>
    </w:p>
    <w:p w14:paraId="5393D791" w14:textId="77777777" w:rsidR="00AA5145" w:rsidRDefault="00AA5145" w:rsidP="00AA5145">
      <w:pPr>
        <w:pStyle w:val="ListBullet"/>
        <w:numPr>
          <w:ilvl w:val="0"/>
          <w:numId w:val="0"/>
        </w:numPr>
        <w:rPr>
          <w:b/>
        </w:rPr>
      </w:pPr>
      <w:r>
        <w:tab/>
        <w:t xml:space="preserve">Location (Azure Region): </w:t>
      </w:r>
      <w:r>
        <w:rPr>
          <w:b/>
        </w:rPr>
        <w:t>West Europe</w:t>
      </w:r>
    </w:p>
    <w:p w14:paraId="69C1B907" w14:textId="77777777" w:rsidR="00AA5145" w:rsidRDefault="00AA5145" w:rsidP="00AA5145">
      <w:pPr>
        <w:pStyle w:val="ListBullet"/>
        <w:numPr>
          <w:ilvl w:val="0"/>
          <w:numId w:val="0"/>
        </w:numPr>
        <w:spacing w:after="0"/>
      </w:pPr>
      <w:r>
        <w:tab/>
        <w:t xml:space="preserve">Subnet Name: </w:t>
      </w:r>
      <w:r w:rsidRPr="00A50436">
        <w:rPr>
          <w:b/>
        </w:rPr>
        <w:t>Tenant</w:t>
      </w:r>
    </w:p>
    <w:p w14:paraId="47E43C33" w14:textId="77777777" w:rsidR="00AA5145" w:rsidRDefault="00AA5145" w:rsidP="00AA5145">
      <w:pPr>
        <w:pStyle w:val="ListBullet"/>
        <w:numPr>
          <w:ilvl w:val="0"/>
          <w:numId w:val="0"/>
        </w:numPr>
      </w:pPr>
      <w:r>
        <w:tab/>
        <w:t xml:space="preserve">Subnet Address Space: </w:t>
      </w:r>
      <w:r w:rsidRPr="001C52F7">
        <w:rPr>
          <w:b/>
        </w:rPr>
        <w:t>10.40.1</w:t>
      </w:r>
      <w:r w:rsidRPr="001C52F7">
        <w:rPr>
          <w:i/>
        </w:rPr>
        <w:t>XX</w:t>
      </w:r>
      <w:r w:rsidRPr="001C52F7">
        <w:rPr>
          <w:b/>
        </w:rPr>
        <w:t>.0/2</w:t>
      </w:r>
      <w:r>
        <w:rPr>
          <w:b/>
        </w:rPr>
        <w:t>8</w:t>
      </w:r>
    </w:p>
    <w:p w14:paraId="19E657A2" w14:textId="77777777" w:rsidR="00AA5145" w:rsidRDefault="00AA5145" w:rsidP="00AA5145">
      <w:r>
        <w:t xml:space="preserve">Recall, you have configured </w:t>
      </w:r>
      <w:proofErr w:type="spellStart"/>
      <w:r>
        <w:t>VNets</w:t>
      </w:r>
      <w:proofErr w:type="spellEnd"/>
      <w:r>
        <w:t xml:space="preserve"> in </w:t>
      </w:r>
      <w:r w:rsidRPr="1231CCC6">
        <w:rPr>
          <w:i/>
        </w:rPr>
        <w:t>Step 1</w:t>
      </w:r>
      <w:r>
        <w:t xml:space="preserve">, </w:t>
      </w:r>
      <w:r w:rsidRPr="7651CAFD">
        <w:rPr>
          <w:i/>
        </w:rPr>
        <w:t>Step 5</w:t>
      </w:r>
      <w:r>
        <w:t xml:space="preserve">, and </w:t>
      </w:r>
      <w:r w:rsidRPr="7651CAFD">
        <w:rPr>
          <w:i/>
        </w:rPr>
        <w:t>Step 6</w:t>
      </w:r>
      <w:r>
        <w:t>.</w:t>
      </w:r>
    </w:p>
    <w:p w14:paraId="34BC92EE" w14:textId="5F7691A5" w:rsidR="00AA5145" w:rsidRDefault="00AA5145" w:rsidP="00AA5145">
      <w:pPr>
        <w:pStyle w:val="Heading3"/>
      </w:pPr>
      <w:r>
        <w:t xml:space="preserve">Create </w:t>
      </w:r>
      <w:r w:rsidR="002436AE">
        <w:t xml:space="preserve">a </w:t>
      </w:r>
      <w:r>
        <w:t>Gateway Subnet on the VNet</w:t>
      </w:r>
    </w:p>
    <w:p w14:paraId="415D8D53" w14:textId="77777777" w:rsidR="00AA5145" w:rsidRDefault="00AA5145" w:rsidP="00AA5145">
      <w:pPr>
        <w:pStyle w:val="ListBullet"/>
        <w:numPr>
          <w:ilvl w:val="0"/>
          <w:numId w:val="0"/>
        </w:numPr>
        <w:spacing w:after="0"/>
      </w:pPr>
      <w:r>
        <w:t>Let’s add a Gateway subnet, with the following information:</w:t>
      </w:r>
    </w:p>
    <w:p w14:paraId="3D039354" w14:textId="77777777" w:rsidR="00AA5145" w:rsidRDefault="00AA5145" w:rsidP="00AA5145">
      <w:pPr>
        <w:pStyle w:val="ListBullet"/>
        <w:numPr>
          <w:ilvl w:val="0"/>
          <w:numId w:val="0"/>
        </w:numPr>
        <w:spacing w:after="0"/>
      </w:pPr>
      <w:r>
        <w:tab/>
        <w:t xml:space="preserve">Subnet Name: </w:t>
      </w:r>
      <w:proofErr w:type="spellStart"/>
      <w:r w:rsidRPr="003D1E07">
        <w:rPr>
          <w:b/>
        </w:rPr>
        <w:t>GatewaySubnet</w:t>
      </w:r>
      <w:proofErr w:type="spellEnd"/>
      <w:r>
        <w:rPr>
          <w:b/>
        </w:rPr>
        <w:t xml:space="preserve"> </w:t>
      </w:r>
    </w:p>
    <w:p w14:paraId="4D37BFC0" w14:textId="77777777" w:rsidR="00AA5145" w:rsidRPr="007F1346" w:rsidRDefault="00AA5145" w:rsidP="00AA5145">
      <w:pPr>
        <w:pStyle w:val="ListBullet"/>
        <w:numPr>
          <w:ilvl w:val="0"/>
          <w:numId w:val="0"/>
        </w:numPr>
        <w:spacing w:after="0"/>
      </w:pPr>
      <w:r>
        <w:tab/>
        <w:t xml:space="preserve">Address Range: </w:t>
      </w:r>
      <w:r w:rsidRPr="00D94A44">
        <w:rPr>
          <w:b/>
        </w:rPr>
        <w:t>10.</w:t>
      </w:r>
      <w:r>
        <w:rPr>
          <w:b/>
        </w:rPr>
        <w:t>4</w:t>
      </w:r>
      <w:r w:rsidRPr="00D94A44">
        <w:rPr>
          <w:b/>
        </w:rPr>
        <w:t>0.1</w:t>
      </w:r>
      <w:r w:rsidRPr="00D94A44">
        <w:rPr>
          <w:i/>
        </w:rPr>
        <w:t>XX</w:t>
      </w:r>
      <w:r w:rsidRPr="00D94A44">
        <w:rPr>
          <w:b/>
        </w:rPr>
        <w:t>.96/27</w:t>
      </w:r>
    </w:p>
    <w:p w14:paraId="6EC41877" w14:textId="77777777" w:rsidR="00AA5145" w:rsidRDefault="00AA5145" w:rsidP="00AA5145"/>
    <w:p w14:paraId="73EB86C3" w14:textId="3ACA95F3" w:rsidR="00AA5145" w:rsidRDefault="00AA5145" w:rsidP="00AA5145">
      <w:pPr>
        <w:pStyle w:val="Heading2"/>
      </w:pPr>
      <w:r>
        <w:t xml:space="preserve">Create </w:t>
      </w:r>
      <w:r w:rsidR="002436AE">
        <w:t>a</w:t>
      </w:r>
      <w:r>
        <w:t>n ExpressRoute Gateway</w:t>
      </w:r>
    </w:p>
    <w:p w14:paraId="2D9DD8A8" w14:textId="77777777" w:rsidR="00AA5145" w:rsidRDefault="00AA5145" w:rsidP="00AA5145">
      <w:pPr>
        <w:pStyle w:val="ListBullet"/>
        <w:numPr>
          <w:ilvl w:val="0"/>
          <w:numId w:val="0"/>
        </w:numPr>
        <w:spacing w:after="0"/>
      </w:pPr>
      <w:r>
        <w:t>Information we need to create the ExpressRoute gateway:</w:t>
      </w:r>
    </w:p>
    <w:p w14:paraId="1B8D7B93" w14:textId="77777777" w:rsidR="00AA5145" w:rsidRDefault="00AA5145" w:rsidP="00AA5145">
      <w:pPr>
        <w:pStyle w:val="ListBullet"/>
        <w:numPr>
          <w:ilvl w:val="0"/>
          <w:numId w:val="0"/>
        </w:numPr>
        <w:spacing w:after="0"/>
      </w:pPr>
      <w:r>
        <w:lastRenderedPageBreak/>
        <w:tab/>
        <w:t xml:space="preserve">Name: </w:t>
      </w:r>
      <w:r>
        <w:rPr>
          <w:b/>
        </w:rPr>
        <w:t>Remote</w:t>
      </w:r>
      <w:r w:rsidRPr="006563AA">
        <w:rPr>
          <w:b/>
        </w:rPr>
        <w:t>-VNet01</w:t>
      </w:r>
      <w:r w:rsidRPr="00FB5092">
        <w:rPr>
          <w:b/>
        </w:rPr>
        <w:t>-gw</w:t>
      </w:r>
    </w:p>
    <w:p w14:paraId="1DCA8860" w14:textId="77777777" w:rsidR="00AA5145" w:rsidRDefault="00AA5145" w:rsidP="00AA5145">
      <w:pPr>
        <w:pStyle w:val="ListBullet"/>
        <w:numPr>
          <w:ilvl w:val="0"/>
          <w:numId w:val="0"/>
        </w:numPr>
        <w:spacing w:after="0"/>
      </w:pPr>
      <w:r>
        <w:tab/>
        <w:t xml:space="preserve">Gateway type: </w:t>
      </w:r>
      <w:r w:rsidRPr="00A15306">
        <w:rPr>
          <w:b/>
        </w:rPr>
        <w:t>ExpressRoute</w:t>
      </w:r>
    </w:p>
    <w:p w14:paraId="7DDE99C5" w14:textId="77777777" w:rsidR="00AA5145" w:rsidRDefault="00AA5145" w:rsidP="00AA5145">
      <w:pPr>
        <w:pStyle w:val="ListBullet"/>
        <w:numPr>
          <w:ilvl w:val="0"/>
          <w:numId w:val="0"/>
        </w:numPr>
        <w:spacing w:after="0"/>
        <w:rPr>
          <w:b/>
        </w:rPr>
      </w:pPr>
      <w:r>
        <w:tab/>
        <w:t xml:space="preserve">SKU: </w:t>
      </w:r>
      <w:r w:rsidRPr="00A15306">
        <w:rPr>
          <w:b/>
        </w:rPr>
        <w:t>Standard</w:t>
      </w:r>
    </w:p>
    <w:p w14:paraId="5FBE2508" w14:textId="77777777" w:rsidR="00AA5145" w:rsidRDefault="00AA5145" w:rsidP="00AA5145">
      <w:pPr>
        <w:pStyle w:val="ListBullet"/>
        <w:numPr>
          <w:ilvl w:val="0"/>
          <w:numId w:val="0"/>
        </w:numPr>
        <w:spacing w:after="0"/>
      </w:pPr>
      <w:r>
        <w:tab/>
        <w:t xml:space="preserve">Virtual network: </w:t>
      </w:r>
      <w:r>
        <w:rPr>
          <w:b/>
        </w:rPr>
        <w:t>Remote</w:t>
      </w:r>
      <w:r w:rsidRPr="006563AA">
        <w:rPr>
          <w:b/>
        </w:rPr>
        <w:t>-VNet01</w:t>
      </w:r>
    </w:p>
    <w:p w14:paraId="1C9F9786" w14:textId="77777777" w:rsidR="00AA5145" w:rsidRDefault="00AA5145" w:rsidP="00AA5145">
      <w:pPr>
        <w:pStyle w:val="ListBullet"/>
        <w:numPr>
          <w:ilvl w:val="0"/>
          <w:numId w:val="0"/>
        </w:numPr>
        <w:spacing w:after="0"/>
        <w:rPr>
          <w:b/>
        </w:rPr>
      </w:pPr>
      <w:r>
        <w:tab/>
        <w:t xml:space="preserve">Public IP address: </w:t>
      </w:r>
      <w:r w:rsidRPr="003B233C">
        <w:rPr>
          <w:b/>
        </w:rPr>
        <w:t>Create new</w:t>
      </w:r>
    </w:p>
    <w:p w14:paraId="3184AD92" w14:textId="0E10443E" w:rsidR="00AA5145" w:rsidRDefault="00AA5145" w:rsidP="6B491832">
      <w:pPr>
        <w:pStyle w:val="ListBullet"/>
        <w:numPr>
          <w:ilvl w:val="0"/>
          <w:numId w:val="0"/>
        </w:numPr>
        <w:spacing w:after="0"/>
        <w:jc w:val="center"/>
      </w:pPr>
      <w:r>
        <w:rPr>
          <w:b/>
        </w:rPr>
        <w:t>Remote</w:t>
      </w:r>
      <w:r w:rsidRPr="006563AA">
        <w:rPr>
          <w:b/>
        </w:rPr>
        <w:t>-VNet01</w:t>
      </w:r>
      <w:r w:rsidRPr="00FB5092">
        <w:rPr>
          <w:b/>
        </w:rPr>
        <w:t>-gw</w:t>
      </w:r>
      <w:r>
        <w:rPr>
          <w:b/>
        </w:rPr>
        <w:t xml:space="preserve">-ip </w:t>
      </w:r>
      <w:r w:rsidRPr="005569E3">
        <w:t>(</w:t>
      </w:r>
      <w:r>
        <w:t>name of the public IP address</w:t>
      </w:r>
      <w:r w:rsidRPr="005569E3">
        <w:t>)</w:t>
      </w:r>
    </w:p>
    <w:p w14:paraId="4A03953A" w14:textId="77777777" w:rsidR="00AA5145" w:rsidRDefault="00AA5145" w:rsidP="00AA5145">
      <w:pPr>
        <w:pStyle w:val="ListBullet"/>
        <w:numPr>
          <w:ilvl w:val="0"/>
          <w:numId w:val="0"/>
        </w:numPr>
        <w:spacing w:after="0"/>
        <w:ind w:left="720"/>
      </w:pPr>
      <w:r>
        <w:t xml:space="preserve">Subscription: </w:t>
      </w:r>
      <w:r w:rsidRPr="00AC6C73">
        <w:rPr>
          <w:b/>
        </w:rPr>
        <w:t>Virtual Data Center Workshop</w:t>
      </w:r>
    </w:p>
    <w:p w14:paraId="0680AE16" w14:textId="77777777" w:rsidR="00AA5145" w:rsidRDefault="00AA5145" w:rsidP="00AA5145">
      <w:pPr>
        <w:pStyle w:val="ListBullet"/>
        <w:numPr>
          <w:ilvl w:val="0"/>
          <w:numId w:val="0"/>
        </w:numPr>
        <w:spacing w:after="0"/>
        <w:ind w:left="720"/>
      </w:pPr>
      <w:r>
        <w:t xml:space="preserve">Resource group: </w:t>
      </w:r>
      <w:proofErr w:type="spellStart"/>
      <w:r w:rsidRPr="00B036E9">
        <w:rPr>
          <w:b/>
        </w:rPr>
        <w:t>Company</w:t>
      </w:r>
      <w:r w:rsidRPr="00B036E9">
        <w:rPr>
          <w:i/>
        </w:rPr>
        <w:t>XX</w:t>
      </w:r>
      <w:proofErr w:type="spellEnd"/>
      <w:r w:rsidRPr="00B036E9">
        <w:t xml:space="preserve"> </w:t>
      </w:r>
      <w:r>
        <w:t>(ex: Company25)</w:t>
      </w:r>
    </w:p>
    <w:p w14:paraId="11A33792" w14:textId="77777777" w:rsidR="00AA5145" w:rsidRDefault="00AA5145" w:rsidP="00AA5145">
      <w:pPr>
        <w:pStyle w:val="ListBullet"/>
        <w:numPr>
          <w:ilvl w:val="0"/>
          <w:numId w:val="0"/>
        </w:numPr>
        <w:ind w:left="720"/>
      </w:pPr>
      <w:r>
        <w:t xml:space="preserve">Location: </w:t>
      </w:r>
      <w:r>
        <w:rPr>
          <w:b/>
        </w:rPr>
        <w:t>West Europe</w:t>
      </w:r>
    </w:p>
    <w:p w14:paraId="3D978AA5" w14:textId="77777777" w:rsidR="00AA5145" w:rsidRPr="00ED79E8" w:rsidRDefault="00AA5145" w:rsidP="00AA5145">
      <w:r>
        <w:t>Recall, you have configured an ExpressRoute Gateway in Step 3.</w:t>
      </w:r>
    </w:p>
    <w:p w14:paraId="79AEB507" w14:textId="7B17F6FC" w:rsidR="00AA5145" w:rsidRDefault="00AA5145" w:rsidP="00AA5145">
      <w:pPr>
        <w:pStyle w:val="Heading2"/>
      </w:pPr>
      <w:r>
        <w:t xml:space="preserve">Create </w:t>
      </w:r>
      <w:r w:rsidR="003538E9">
        <w:t>a</w:t>
      </w:r>
      <w:r>
        <w:t xml:space="preserve"> Network Security Group</w:t>
      </w:r>
    </w:p>
    <w:p w14:paraId="3E63CC9F" w14:textId="77777777" w:rsidR="00AA5145" w:rsidRDefault="00AA5145" w:rsidP="00AA5145">
      <w:pPr>
        <w:spacing w:after="0"/>
      </w:pPr>
      <w:r w:rsidRPr="0041256C">
        <w:t xml:space="preserve">Information we need to </w:t>
      </w:r>
      <w:r>
        <w:t>create an NSG.</w:t>
      </w:r>
    </w:p>
    <w:p w14:paraId="15ADCC00" w14:textId="77777777" w:rsidR="00AA5145" w:rsidRDefault="00AA5145" w:rsidP="00AA5145">
      <w:pPr>
        <w:spacing w:after="0"/>
      </w:pPr>
      <w:r>
        <w:tab/>
        <w:t xml:space="preserve">Name: </w:t>
      </w:r>
      <w:r>
        <w:rPr>
          <w:b/>
        </w:rPr>
        <w:t>Remote</w:t>
      </w:r>
      <w:r w:rsidRPr="006563AA">
        <w:rPr>
          <w:b/>
        </w:rPr>
        <w:t>-V</w:t>
      </w:r>
      <w:r>
        <w:rPr>
          <w:b/>
        </w:rPr>
        <w:t>M</w:t>
      </w:r>
      <w:r w:rsidRPr="006563AA">
        <w:rPr>
          <w:b/>
        </w:rPr>
        <w:t>01</w:t>
      </w:r>
      <w:r w:rsidRPr="00466DBF">
        <w:rPr>
          <w:b/>
        </w:rPr>
        <w:t>-nic-nsg</w:t>
      </w:r>
    </w:p>
    <w:p w14:paraId="4777E67B" w14:textId="77777777" w:rsidR="00AA5145" w:rsidRDefault="00AA5145" w:rsidP="00AA5145">
      <w:pPr>
        <w:spacing w:after="0"/>
      </w:pPr>
      <w:r>
        <w:tab/>
        <w:t xml:space="preserve">Subscription: </w:t>
      </w:r>
      <w:r w:rsidRPr="005944A0">
        <w:rPr>
          <w:b/>
        </w:rPr>
        <w:t>Virtual Data Center Workshop</w:t>
      </w:r>
    </w:p>
    <w:p w14:paraId="5DD1C54A" w14:textId="77777777" w:rsidR="00AA5145" w:rsidRDefault="00AA5145" w:rsidP="00AA5145">
      <w:pPr>
        <w:spacing w:after="0"/>
      </w:pPr>
      <w:r>
        <w:tab/>
        <w:t xml:space="preserve">Resource Group: </w:t>
      </w:r>
      <w:proofErr w:type="spellStart"/>
      <w:r w:rsidRPr="005944A0">
        <w:rPr>
          <w:b/>
        </w:rPr>
        <w:t>Company</w:t>
      </w:r>
      <w:r w:rsidRPr="005944A0">
        <w:rPr>
          <w:i/>
        </w:rPr>
        <w:t>XX</w:t>
      </w:r>
      <w:proofErr w:type="spellEnd"/>
    </w:p>
    <w:p w14:paraId="538A8218" w14:textId="77777777" w:rsidR="00AA5145" w:rsidRDefault="00AA5145" w:rsidP="00AA5145">
      <w:pPr>
        <w:rPr>
          <w:b/>
        </w:rPr>
      </w:pPr>
      <w:r>
        <w:tab/>
        <w:t xml:space="preserve">Location: </w:t>
      </w:r>
      <w:r>
        <w:rPr>
          <w:b/>
        </w:rPr>
        <w:t>West Europe</w:t>
      </w:r>
    </w:p>
    <w:p w14:paraId="03ADC73C" w14:textId="77777777" w:rsidR="00AA5145" w:rsidRPr="00335429" w:rsidRDefault="00AA5145" w:rsidP="00AA5145">
      <w:r w:rsidRPr="00335429">
        <w:t xml:space="preserve">After </w:t>
      </w:r>
      <w:r>
        <w:t xml:space="preserve">deploying </w:t>
      </w:r>
      <w:r w:rsidR="00AE28EE">
        <w:t xml:space="preserve">the </w:t>
      </w:r>
      <w:r>
        <w:t>NSG, add an inbound security rule on the NSG.</w:t>
      </w:r>
    </w:p>
    <w:p w14:paraId="3CC10D95" w14:textId="77777777" w:rsidR="00AA5145" w:rsidRPr="00CF767C" w:rsidRDefault="00AA5145" w:rsidP="00AA5145">
      <w:r w:rsidRPr="00CF767C">
        <w:t>Information needed to create an inbound security rule to allow RDP traffic:</w:t>
      </w:r>
    </w:p>
    <w:p w14:paraId="5532DD3A" w14:textId="77777777" w:rsidR="00AA5145" w:rsidRPr="00CF767C" w:rsidRDefault="00AA5145" w:rsidP="00AA5145">
      <w:pPr>
        <w:spacing w:after="0"/>
      </w:pPr>
      <w:r w:rsidRPr="00CF767C">
        <w:tab/>
        <w:t xml:space="preserve">Source: </w:t>
      </w:r>
      <w:r w:rsidRPr="00CF767C">
        <w:rPr>
          <w:b/>
        </w:rPr>
        <w:t>Any</w:t>
      </w:r>
    </w:p>
    <w:p w14:paraId="1B5DDA95" w14:textId="77777777" w:rsidR="00AA5145" w:rsidRPr="00CF767C" w:rsidRDefault="00AA5145" w:rsidP="00AA5145">
      <w:pPr>
        <w:spacing w:after="0"/>
      </w:pPr>
      <w:r w:rsidRPr="00CF767C">
        <w:tab/>
        <w:t xml:space="preserve">Source port ranges: </w:t>
      </w:r>
      <w:r w:rsidRPr="00CF767C">
        <w:rPr>
          <w:b/>
        </w:rPr>
        <w:t>*</w:t>
      </w:r>
    </w:p>
    <w:p w14:paraId="7A9737CE" w14:textId="77777777" w:rsidR="00AA5145" w:rsidRPr="00CF767C" w:rsidRDefault="00AA5145" w:rsidP="00AA5145">
      <w:pPr>
        <w:spacing w:after="0"/>
      </w:pPr>
      <w:r w:rsidRPr="00CF767C">
        <w:tab/>
        <w:t xml:space="preserve">Destination: </w:t>
      </w:r>
      <w:r w:rsidRPr="00CF767C">
        <w:rPr>
          <w:b/>
        </w:rPr>
        <w:t>Any</w:t>
      </w:r>
    </w:p>
    <w:p w14:paraId="1644C416" w14:textId="77777777" w:rsidR="00AA5145" w:rsidRPr="00CF767C" w:rsidRDefault="00AA5145" w:rsidP="00AA5145">
      <w:pPr>
        <w:spacing w:after="0"/>
      </w:pPr>
      <w:r w:rsidRPr="00CF767C">
        <w:tab/>
        <w:t xml:space="preserve">Destination port ranges: </w:t>
      </w:r>
      <w:r w:rsidRPr="00CF767C">
        <w:rPr>
          <w:b/>
        </w:rPr>
        <w:t>3389</w:t>
      </w:r>
    </w:p>
    <w:p w14:paraId="67234958" w14:textId="77777777" w:rsidR="00AA5145" w:rsidRPr="00CF767C" w:rsidRDefault="00AA5145" w:rsidP="00AA5145">
      <w:pPr>
        <w:spacing w:after="0"/>
      </w:pPr>
      <w:r w:rsidRPr="00CF767C">
        <w:tab/>
        <w:t xml:space="preserve">Protocol: </w:t>
      </w:r>
      <w:r w:rsidRPr="00CF767C">
        <w:rPr>
          <w:b/>
        </w:rPr>
        <w:t>TCP</w:t>
      </w:r>
    </w:p>
    <w:p w14:paraId="4FC1AE80" w14:textId="77777777" w:rsidR="00AA5145" w:rsidRPr="00CF767C" w:rsidRDefault="00AA5145" w:rsidP="00AA5145">
      <w:pPr>
        <w:spacing w:after="0"/>
      </w:pPr>
      <w:r w:rsidRPr="00CF767C">
        <w:tab/>
        <w:t xml:space="preserve">Action: </w:t>
      </w:r>
      <w:r w:rsidRPr="00CF767C">
        <w:rPr>
          <w:b/>
        </w:rPr>
        <w:t>Allow</w:t>
      </w:r>
    </w:p>
    <w:p w14:paraId="5450562A" w14:textId="77777777" w:rsidR="00AA5145" w:rsidRPr="00CF767C" w:rsidRDefault="00AA5145" w:rsidP="00AA5145">
      <w:pPr>
        <w:spacing w:after="0"/>
      </w:pPr>
      <w:r w:rsidRPr="00CF767C">
        <w:tab/>
        <w:t xml:space="preserve">Priority: </w:t>
      </w:r>
      <w:r w:rsidRPr="00CF767C">
        <w:rPr>
          <w:b/>
        </w:rPr>
        <w:t>1000</w:t>
      </w:r>
    </w:p>
    <w:p w14:paraId="29067827" w14:textId="77777777" w:rsidR="00AA5145" w:rsidRPr="00CF767C" w:rsidRDefault="00AA5145" w:rsidP="00AA5145">
      <w:r w:rsidRPr="00CF767C">
        <w:tab/>
        <w:t xml:space="preserve">Name: </w:t>
      </w:r>
      <w:proofErr w:type="spellStart"/>
      <w:r w:rsidRPr="00CF767C">
        <w:rPr>
          <w:b/>
        </w:rPr>
        <w:t>myNSGRuleRDP</w:t>
      </w:r>
      <w:proofErr w:type="spellEnd"/>
    </w:p>
    <w:p w14:paraId="783C4369" w14:textId="77777777" w:rsidR="00AA5145" w:rsidRPr="00CF767C" w:rsidRDefault="00AA5145" w:rsidP="00AA5145">
      <w:r w:rsidRPr="00CF767C">
        <w:tab/>
        <w:t>Description: To permit RDP from any source</w:t>
      </w:r>
    </w:p>
    <w:p w14:paraId="3AF30BC8" w14:textId="77777777" w:rsidR="00AA5145" w:rsidRDefault="00AA5145" w:rsidP="00AA5145"/>
    <w:p w14:paraId="1917BC38" w14:textId="22A87C49" w:rsidR="00AA5145" w:rsidRDefault="00AA5145" w:rsidP="00AA5145">
      <w:pPr>
        <w:pStyle w:val="Heading2"/>
      </w:pPr>
      <w:r>
        <w:lastRenderedPageBreak/>
        <w:t xml:space="preserve">Create </w:t>
      </w:r>
      <w:r w:rsidR="003538E9">
        <w:t>a</w:t>
      </w:r>
      <w:r>
        <w:t xml:space="preserve"> Virtual Machine</w:t>
      </w:r>
    </w:p>
    <w:p w14:paraId="3E9C6B8A" w14:textId="77777777" w:rsidR="00AA5145" w:rsidRDefault="00AA5145" w:rsidP="00AA5145">
      <w:r>
        <w:t>Let’s create a virtual machine and associate the NSG that we just created. Information we need to create the virtual machine.</w:t>
      </w:r>
    </w:p>
    <w:p w14:paraId="11D653A5" w14:textId="77777777" w:rsidR="00AA5145" w:rsidRPr="00C55263" w:rsidRDefault="00AA5145" w:rsidP="00AA5145">
      <w:pPr>
        <w:rPr>
          <w:u w:val="single"/>
        </w:rPr>
      </w:pPr>
      <w:r w:rsidRPr="00C55263">
        <w:rPr>
          <w:u w:val="single"/>
        </w:rPr>
        <w:t>Basics</w:t>
      </w:r>
    </w:p>
    <w:p w14:paraId="6653917E" w14:textId="77777777" w:rsidR="00AA5145" w:rsidRDefault="00AA5145" w:rsidP="00AA5145">
      <w:pPr>
        <w:spacing w:after="0"/>
      </w:pPr>
      <w:r>
        <w:tab/>
        <w:t xml:space="preserve">Subscription: </w:t>
      </w:r>
      <w:r w:rsidRPr="003A6F18">
        <w:rPr>
          <w:b/>
        </w:rPr>
        <w:t>Virtual Data Center Workshop</w:t>
      </w:r>
    </w:p>
    <w:p w14:paraId="2F018397" w14:textId="77777777" w:rsidR="00AA5145" w:rsidRDefault="00AA5145" w:rsidP="00AA5145">
      <w:pPr>
        <w:spacing w:after="0"/>
      </w:pPr>
      <w:r>
        <w:tab/>
        <w:t xml:space="preserve">Resource Group: </w:t>
      </w:r>
      <w:proofErr w:type="spellStart"/>
      <w:r w:rsidRPr="003A6F18">
        <w:rPr>
          <w:b/>
        </w:rPr>
        <w:t>Company</w:t>
      </w:r>
      <w:r w:rsidRPr="003A6F18">
        <w:rPr>
          <w:i/>
        </w:rPr>
        <w:t>XX</w:t>
      </w:r>
      <w:proofErr w:type="spellEnd"/>
    </w:p>
    <w:p w14:paraId="6821F226" w14:textId="77777777" w:rsidR="00AA5145" w:rsidRDefault="00AA5145" w:rsidP="00AA5145">
      <w:pPr>
        <w:spacing w:after="0"/>
        <w:ind w:firstLine="720"/>
        <w:rPr>
          <w:b/>
        </w:rPr>
      </w:pPr>
      <w:r>
        <w:t xml:space="preserve">Virtual machine name: </w:t>
      </w:r>
      <w:r>
        <w:rPr>
          <w:b/>
        </w:rPr>
        <w:t>Remote</w:t>
      </w:r>
      <w:r w:rsidRPr="006563AA">
        <w:rPr>
          <w:b/>
        </w:rPr>
        <w:t>-V</w:t>
      </w:r>
      <w:r>
        <w:rPr>
          <w:b/>
        </w:rPr>
        <w:t>M</w:t>
      </w:r>
      <w:r w:rsidRPr="006563AA">
        <w:rPr>
          <w:b/>
        </w:rPr>
        <w:t>01</w:t>
      </w:r>
    </w:p>
    <w:p w14:paraId="795381C7" w14:textId="77777777" w:rsidR="00AA5145" w:rsidRDefault="00AA5145" w:rsidP="00AA5145">
      <w:pPr>
        <w:spacing w:after="0"/>
        <w:ind w:firstLine="720"/>
        <w:rPr>
          <w:b/>
        </w:rPr>
      </w:pPr>
      <w:r>
        <w:t xml:space="preserve">Region: </w:t>
      </w:r>
      <w:r>
        <w:rPr>
          <w:b/>
        </w:rPr>
        <w:t>West Europe</w:t>
      </w:r>
    </w:p>
    <w:p w14:paraId="13A6B7AA" w14:textId="77777777" w:rsidR="00AA5145" w:rsidRDefault="00AA5145" w:rsidP="00AA5145">
      <w:pPr>
        <w:spacing w:after="0"/>
        <w:ind w:firstLine="720"/>
        <w:rPr>
          <w:b/>
        </w:rPr>
      </w:pPr>
      <w:r>
        <w:t xml:space="preserve">Image: </w:t>
      </w:r>
      <w:r w:rsidRPr="00853FF3">
        <w:rPr>
          <w:b/>
        </w:rPr>
        <w:t>Windows Server 2016 Datacenter</w:t>
      </w:r>
    </w:p>
    <w:p w14:paraId="7DE0BEB5" w14:textId="77777777" w:rsidR="00AA5145" w:rsidRDefault="00AA5145" w:rsidP="00AA5145">
      <w:pPr>
        <w:spacing w:after="0"/>
        <w:ind w:firstLine="720"/>
      </w:pPr>
      <w:r>
        <w:t xml:space="preserve">Size: </w:t>
      </w:r>
      <w:r w:rsidRPr="00847567">
        <w:rPr>
          <w:b/>
        </w:rPr>
        <w:t>Standard A4 v2</w:t>
      </w:r>
      <w:r>
        <w:t xml:space="preserve"> </w:t>
      </w:r>
    </w:p>
    <w:p w14:paraId="320130AC" w14:textId="77777777" w:rsidR="00AA5145" w:rsidRDefault="00AA5145" w:rsidP="00AA5145">
      <w:pPr>
        <w:spacing w:after="0"/>
        <w:ind w:firstLine="720"/>
        <w:rPr>
          <w:b/>
        </w:rPr>
      </w:pPr>
      <w:r>
        <w:t xml:space="preserve">Username: </w:t>
      </w:r>
      <w:proofErr w:type="spellStart"/>
      <w:r w:rsidRPr="000F677D">
        <w:rPr>
          <w:b/>
        </w:rPr>
        <w:t>Student</w:t>
      </w:r>
      <w:r w:rsidRPr="00210615">
        <w:rPr>
          <w:i/>
        </w:rPr>
        <w:t>XXX</w:t>
      </w:r>
      <w:proofErr w:type="spellEnd"/>
    </w:p>
    <w:p w14:paraId="72B50754" w14:textId="77777777" w:rsidR="00AA5145" w:rsidRDefault="00AA5145" w:rsidP="00AA5145">
      <w:pPr>
        <w:ind w:firstLine="720"/>
      </w:pPr>
      <w:r>
        <w:t xml:space="preserve">Password: (if not noted, see </w:t>
      </w:r>
      <w:r w:rsidRPr="005D713B">
        <w:rPr>
          <w:i/>
        </w:rPr>
        <w:t>Accessing Azure Key Vault</w:t>
      </w:r>
      <w:r>
        <w:t>, at the beginning of this document).</w:t>
      </w:r>
    </w:p>
    <w:p w14:paraId="25E72158" w14:textId="77777777" w:rsidR="00AA5145" w:rsidRPr="00B50099" w:rsidRDefault="00AA5145" w:rsidP="00AA5145">
      <w:pPr>
        <w:rPr>
          <w:u w:val="single"/>
        </w:rPr>
      </w:pPr>
      <w:r w:rsidRPr="00B50099">
        <w:rPr>
          <w:u w:val="single"/>
        </w:rPr>
        <w:t>Networking</w:t>
      </w:r>
    </w:p>
    <w:p w14:paraId="2EF70250" w14:textId="77777777" w:rsidR="00AA5145" w:rsidRPr="005A03E1" w:rsidRDefault="00AA5145" w:rsidP="00AA5145">
      <w:pPr>
        <w:spacing w:after="0"/>
        <w:rPr>
          <w:b/>
        </w:rPr>
      </w:pPr>
      <w:r>
        <w:tab/>
        <w:t xml:space="preserve">Virtual network: </w:t>
      </w:r>
      <w:r>
        <w:rPr>
          <w:b/>
        </w:rPr>
        <w:t>Remote</w:t>
      </w:r>
      <w:r w:rsidRPr="006563AA">
        <w:rPr>
          <w:b/>
        </w:rPr>
        <w:t>-VNet01</w:t>
      </w:r>
    </w:p>
    <w:p w14:paraId="55208CA1" w14:textId="77777777" w:rsidR="00AA5145" w:rsidRDefault="00AA5145" w:rsidP="00AA5145">
      <w:pPr>
        <w:spacing w:after="0"/>
        <w:rPr>
          <w:b/>
        </w:rPr>
      </w:pPr>
      <w:r>
        <w:tab/>
        <w:t xml:space="preserve">Subnet: </w:t>
      </w:r>
      <w:r w:rsidRPr="005A03E1">
        <w:rPr>
          <w:b/>
        </w:rPr>
        <w:t>Tenant</w:t>
      </w:r>
    </w:p>
    <w:p w14:paraId="5CBFE6F6" w14:textId="77777777" w:rsidR="00AA5145" w:rsidRDefault="00AA5145" w:rsidP="00AA5145">
      <w:pPr>
        <w:spacing w:after="0"/>
      </w:pPr>
      <w:r>
        <w:tab/>
        <w:t xml:space="preserve">Public IP: </w:t>
      </w:r>
      <w:r>
        <w:rPr>
          <w:b/>
        </w:rPr>
        <w:t>Remote</w:t>
      </w:r>
      <w:r w:rsidRPr="00B326C9">
        <w:rPr>
          <w:b/>
        </w:rPr>
        <w:t>-VM01-nic-ip</w:t>
      </w:r>
    </w:p>
    <w:p w14:paraId="490C497A" w14:textId="77777777" w:rsidR="00AA5145" w:rsidRDefault="00AA5145" w:rsidP="00AA5145">
      <w:pPr>
        <w:spacing w:after="0"/>
      </w:pPr>
      <w:r>
        <w:tab/>
        <w:t xml:space="preserve">Network security group: </w:t>
      </w:r>
      <w:r w:rsidRPr="00453DF9">
        <w:rPr>
          <w:b/>
        </w:rPr>
        <w:t>Advanced</w:t>
      </w:r>
    </w:p>
    <w:p w14:paraId="776BAC8D" w14:textId="77777777" w:rsidR="00AA5145" w:rsidRDefault="00AA5145" w:rsidP="00AA5145">
      <w:r>
        <w:tab/>
        <w:t xml:space="preserve">Configure network security group: </w:t>
      </w:r>
      <w:r>
        <w:rPr>
          <w:b/>
        </w:rPr>
        <w:t>Remote</w:t>
      </w:r>
      <w:r w:rsidRPr="006563AA">
        <w:rPr>
          <w:b/>
        </w:rPr>
        <w:t>-V</w:t>
      </w:r>
      <w:r>
        <w:rPr>
          <w:b/>
        </w:rPr>
        <w:t>M</w:t>
      </w:r>
      <w:r w:rsidRPr="006563AA">
        <w:rPr>
          <w:b/>
        </w:rPr>
        <w:t>01</w:t>
      </w:r>
      <w:r w:rsidRPr="00466DBF">
        <w:rPr>
          <w:b/>
        </w:rPr>
        <w:t>-nic-nsg</w:t>
      </w:r>
    </w:p>
    <w:p w14:paraId="78C79840" w14:textId="77777777" w:rsidR="00AA5145" w:rsidRPr="00AC2183" w:rsidRDefault="00AA5145" w:rsidP="00AA5145">
      <w:pPr>
        <w:rPr>
          <w:u w:val="single"/>
        </w:rPr>
      </w:pPr>
      <w:r w:rsidRPr="00AC2183">
        <w:rPr>
          <w:u w:val="single"/>
        </w:rPr>
        <w:t>Management</w:t>
      </w:r>
    </w:p>
    <w:p w14:paraId="1C28D958" w14:textId="77777777" w:rsidR="00AA5145" w:rsidRDefault="00AA5145" w:rsidP="00AA5145">
      <w:r>
        <w:tab/>
        <w:t xml:space="preserve">Boot diagnostics: </w:t>
      </w:r>
      <w:r w:rsidRPr="00AC2183">
        <w:rPr>
          <w:b/>
        </w:rPr>
        <w:t>Off</w:t>
      </w:r>
      <w:r>
        <w:tab/>
      </w:r>
    </w:p>
    <w:p w14:paraId="6626D5D0" w14:textId="77777777" w:rsidR="00AA5145" w:rsidRPr="000C6856" w:rsidRDefault="00AA5145" w:rsidP="00AA5145">
      <w:pPr>
        <w:rPr>
          <w:u w:val="single"/>
        </w:rPr>
      </w:pPr>
      <w:r w:rsidRPr="000C6856">
        <w:rPr>
          <w:u w:val="single"/>
        </w:rPr>
        <w:t>Guest config</w:t>
      </w:r>
    </w:p>
    <w:p w14:paraId="7AE58C63" w14:textId="77777777" w:rsidR="00AA5145" w:rsidRDefault="00AA5145" w:rsidP="00AA5145">
      <w:r>
        <w:t xml:space="preserve">We are going to use </w:t>
      </w:r>
      <w:r w:rsidRPr="537111EF">
        <w:rPr>
          <w:i/>
        </w:rPr>
        <w:t>Custom Script Extension</w:t>
      </w:r>
      <w:r>
        <w:t xml:space="preserve"> to allow ICMP traffic.</w:t>
      </w:r>
    </w:p>
    <w:p w14:paraId="5347AD85" w14:textId="77777777" w:rsidR="00AA5145" w:rsidRDefault="00AA5145" w:rsidP="6CB993D8">
      <w:r>
        <w:t>For script file, choose AllowICMPv4.ps1 file.</w:t>
      </w:r>
    </w:p>
    <w:p w14:paraId="7FD8B562" w14:textId="77777777" w:rsidR="00AA5145" w:rsidRDefault="00AA5145" w:rsidP="00AA5145">
      <w:r>
        <w:t xml:space="preserve">Note that the deployment will take about 8 minutes. In the </w:t>
      </w:r>
      <w:r w:rsidR="00520142">
        <w:t>meantime,</w:t>
      </w:r>
      <w:r>
        <w:t xml:space="preserve"> proceed further and create a connection object.</w:t>
      </w:r>
    </w:p>
    <w:p w14:paraId="37B36A49" w14:textId="77777777" w:rsidR="00AA5145" w:rsidRDefault="00AA5145" w:rsidP="00AA5145">
      <w:pPr>
        <w:pStyle w:val="Heading2"/>
      </w:pPr>
      <w:r>
        <w:lastRenderedPageBreak/>
        <w:t xml:space="preserve">Create a Connection Object </w:t>
      </w:r>
    </w:p>
    <w:p w14:paraId="79014BC2" w14:textId="77777777" w:rsidR="00AA5145" w:rsidRDefault="00AA5145" w:rsidP="00AA5145">
      <w:pPr>
        <w:pStyle w:val="ListBullet"/>
        <w:numPr>
          <w:ilvl w:val="0"/>
          <w:numId w:val="0"/>
        </w:numPr>
        <w:spacing w:after="0"/>
      </w:pPr>
      <w:r>
        <w:t xml:space="preserve">Let’s create a connection object to connect the VNet GW of the remote VNet </w:t>
      </w:r>
      <w:r w:rsidR="00520142">
        <w:t xml:space="preserve">to </w:t>
      </w:r>
      <w:r>
        <w:t xml:space="preserve">the ExpressRoute circuit we created in </w:t>
      </w:r>
      <w:r w:rsidRPr="68CD9C7E">
        <w:rPr>
          <w:i/>
        </w:rPr>
        <w:t>Step 2</w:t>
      </w:r>
      <w:r>
        <w:t>. Information we need to create the connection object:</w:t>
      </w:r>
    </w:p>
    <w:p w14:paraId="41C43821" w14:textId="77777777" w:rsidR="00AA5145" w:rsidRPr="00711BA8" w:rsidRDefault="00AA5145" w:rsidP="00AA5145">
      <w:pPr>
        <w:spacing w:before="0" w:after="0"/>
        <w:rPr>
          <w:b/>
        </w:rPr>
      </w:pPr>
      <w:r>
        <w:tab/>
        <w:t xml:space="preserve">Name: </w:t>
      </w:r>
      <w:r>
        <w:rPr>
          <w:b/>
        </w:rPr>
        <w:t>Remote</w:t>
      </w:r>
      <w:r w:rsidRPr="006563AA">
        <w:rPr>
          <w:b/>
        </w:rPr>
        <w:t>-VNet01</w:t>
      </w:r>
      <w:r w:rsidRPr="00FB5092">
        <w:rPr>
          <w:b/>
        </w:rPr>
        <w:t>-gw</w:t>
      </w:r>
      <w:r w:rsidRPr="00711BA8">
        <w:rPr>
          <w:b/>
        </w:rPr>
        <w:t>-conn</w:t>
      </w:r>
    </w:p>
    <w:p w14:paraId="1FAA1E23" w14:textId="77777777" w:rsidR="00AA5145" w:rsidRDefault="00AA5145" w:rsidP="00AA5145">
      <w:pPr>
        <w:spacing w:before="0" w:after="0"/>
      </w:pPr>
      <w:r>
        <w:tab/>
        <w:t xml:space="preserve">Connection type: </w:t>
      </w:r>
      <w:r w:rsidRPr="00711BA8">
        <w:rPr>
          <w:b/>
        </w:rPr>
        <w:t>ExpressRoute</w:t>
      </w:r>
    </w:p>
    <w:p w14:paraId="5C52D784" w14:textId="77777777" w:rsidR="00AA5145" w:rsidRDefault="00AA5145" w:rsidP="00AA5145">
      <w:pPr>
        <w:spacing w:before="0" w:after="0"/>
      </w:pPr>
      <w:r>
        <w:tab/>
        <w:t xml:space="preserve">Virtual network gateway: </w:t>
      </w:r>
      <w:r>
        <w:rPr>
          <w:b/>
        </w:rPr>
        <w:t>Remote</w:t>
      </w:r>
      <w:r w:rsidRPr="006563AA">
        <w:rPr>
          <w:b/>
        </w:rPr>
        <w:t>-VNet01</w:t>
      </w:r>
    </w:p>
    <w:p w14:paraId="7122C2A2" w14:textId="77777777" w:rsidR="00AA5145" w:rsidRDefault="00AA5145" w:rsidP="00AA5145">
      <w:pPr>
        <w:spacing w:before="0" w:after="0"/>
      </w:pPr>
      <w:r>
        <w:tab/>
        <w:t xml:space="preserve">ExpressRoute circuit: </w:t>
      </w:r>
      <w:proofErr w:type="spellStart"/>
      <w:r w:rsidRPr="00711BA8">
        <w:rPr>
          <w:b/>
        </w:rPr>
        <w:t>Company</w:t>
      </w:r>
      <w:r w:rsidRPr="00711BA8">
        <w:rPr>
          <w:i/>
        </w:rPr>
        <w:t>XX</w:t>
      </w:r>
      <w:r w:rsidRPr="00711BA8">
        <w:rPr>
          <w:b/>
        </w:rPr>
        <w:t>-er</w:t>
      </w:r>
      <w:proofErr w:type="spellEnd"/>
    </w:p>
    <w:p w14:paraId="5D91BF54" w14:textId="77777777" w:rsidR="00AA5145" w:rsidRDefault="00AA5145" w:rsidP="00AA5145">
      <w:pPr>
        <w:spacing w:before="0" w:after="0"/>
      </w:pPr>
      <w:r>
        <w:tab/>
        <w:t xml:space="preserve">Subscription: </w:t>
      </w:r>
      <w:r w:rsidRPr="00711BA8">
        <w:rPr>
          <w:b/>
        </w:rPr>
        <w:t>Virtual Data Center Workshop</w:t>
      </w:r>
    </w:p>
    <w:p w14:paraId="3B65EABC" w14:textId="77777777" w:rsidR="00AA5145" w:rsidRDefault="00AA5145" w:rsidP="00AA5145">
      <w:pPr>
        <w:spacing w:before="0" w:after="0"/>
      </w:pPr>
      <w:r>
        <w:tab/>
        <w:t xml:space="preserve">Resource group: </w:t>
      </w:r>
      <w:proofErr w:type="spellStart"/>
      <w:r w:rsidRPr="00711BA8">
        <w:rPr>
          <w:b/>
        </w:rPr>
        <w:t>Company</w:t>
      </w:r>
      <w:r w:rsidRPr="00711BA8">
        <w:rPr>
          <w:i/>
        </w:rPr>
        <w:t>XX</w:t>
      </w:r>
      <w:proofErr w:type="spellEnd"/>
    </w:p>
    <w:p w14:paraId="4FEAF361" w14:textId="77777777" w:rsidR="00AA5145" w:rsidRDefault="00AA5145" w:rsidP="00AA5145">
      <w:pPr>
        <w:spacing w:before="0"/>
      </w:pPr>
      <w:r>
        <w:tab/>
        <w:t xml:space="preserve">Location: </w:t>
      </w:r>
      <w:r>
        <w:rPr>
          <w:b/>
        </w:rPr>
        <w:t>West Europe</w:t>
      </w:r>
    </w:p>
    <w:p w14:paraId="0387BC37" w14:textId="77777777" w:rsidR="00AA5145" w:rsidRDefault="00AA5145" w:rsidP="00AA5145">
      <w:pPr>
        <w:pStyle w:val="Heading2"/>
      </w:pPr>
      <w:r>
        <w:t>Validation</w:t>
      </w:r>
    </w:p>
    <w:p w14:paraId="094C33A5" w14:textId="3F75D888" w:rsidR="00AA5145" w:rsidRPr="00EF5E20" w:rsidRDefault="260DD54E" w:rsidP="00AA5145">
      <w:r>
        <w:t>From the on-prem VM and from the Hub VM you should be able to ping the private IP address of the VM that we created in the Remote VNet</w:t>
      </w:r>
    </w:p>
    <w:p w14:paraId="4B65F41E" w14:textId="77777777" w:rsidR="00AA5145" w:rsidRDefault="00AA5145" w:rsidP="00AA5145"/>
    <w:p w14:paraId="2152FF10" w14:textId="77777777" w:rsidR="00E740C1" w:rsidRDefault="00E740C1" w:rsidP="006B4AD8"/>
    <w:p w14:paraId="080FCC54" w14:textId="77777777" w:rsidR="00786E5B" w:rsidRDefault="00786E5B" w:rsidP="00472A5B"/>
    <w:sectPr w:rsidR="00786E5B">
      <w:headerReference w:type="even" r:id="rId179"/>
      <w:headerReference w:type="default" r:id="rId180"/>
      <w:footerReference w:type="even" r:id="rId181"/>
      <w:footerReference w:type="default" r:id="rId182"/>
      <w:headerReference w:type="first" r:id="rId183"/>
      <w:footerReference w:type="first" r:id="rId18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AAE3F" w14:textId="77777777" w:rsidR="002E004B" w:rsidRDefault="002E004B" w:rsidP="00C6554A">
      <w:pPr>
        <w:spacing w:before="0" w:after="0" w:line="240" w:lineRule="auto"/>
      </w:pPr>
      <w:r>
        <w:separator/>
      </w:r>
    </w:p>
  </w:endnote>
  <w:endnote w:type="continuationSeparator" w:id="0">
    <w:p w14:paraId="773F3CD3" w14:textId="77777777" w:rsidR="002E004B" w:rsidRDefault="002E004B" w:rsidP="00C6554A">
      <w:pPr>
        <w:spacing w:before="0" w:after="0" w:line="240" w:lineRule="auto"/>
      </w:pPr>
      <w:r>
        <w:continuationSeparator/>
      </w:r>
    </w:p>
  </w:endnote>
  <w:endnote w:type="continuationNotice" w:id="1">
    <w:p w14:paraId="2F58B368" w14:textId="77777777" w:rsidR="002E004B" w:rsidRDefault="002E004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GMinchoE">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0FCBD" w14:textId="77777777" w:rsidR="001231D8" w:rsidRDefault="001231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42D7D" w14:textId="2145BB4E" w:rsidR="004539A5" w:rsidRDefault="00B5668B" w:rsidP="008D15EF">
    <w:pPr>
      <w:pStyle w:val="Footer"/>
      <w:jc w:val="left"/>
    </w:pPr>
    <w:r>
      <w:ptab w:relativeTo="margin" w:alignment="center" w:leader="none"/>
    </w:r>
    <w:r>
      <w:ptab w:relativeTo="margin" w:alignment="right" w:leader="none"/>
    </w:r>
    <w:r w:rsidRPr="00B5668B">
      <w:drawing>
        <wp:inline distT="0" distB="0" distL="0" distR="0" wp14:anchorId="02A13E50" wp14:editId="2BC5EBAC">
          <wp:extent cx="1332230" cy="440081"/>
          <wp:effectExtent l="0" t="0" r="0" b="0"/>
          <wp:docPr id="1589538981" name="Picture 2">
            <a:extLst xmlns:a="http://schemas.openxmlformats.org/drawingml/2006/main">
              <a:ext uri="{FF2B5EF4-FFF2-40B4-BE49-F238E27FC236}">
                <a16:creationId xmlns:a16="http://schemas.microsoft.com/office/drawing/2014/main" id="{EC19C8E8-9DF1-C04D-9BEE-D2196DDEF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19C8E8-9DF1-C04D-9BEE-D2196DDEFC89}"/>
                      </a:ext>
                    </a:extLst>
                  </pic:cNvPr>
                  <pic:cNvPicPr>
                    <a:picLocks noChangeAspect="1"/>
                  </pic:cNvPicPr>
                </pic:nvPicPr>
                <pic:blipFill>
                  <a:blip r:embed="rId1"/>
                  <a:stretch>
                    <a:fillRect/>
                  </a:stretch>
                </pic:blipFill>
                <pic:spPr>
                  <a:xfrm>
                    <a:off x="0" y="0"/>
                    <a:ext cx="1336250" cy="441409"/>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C9D48" w14:textId="48C44DB0" w:rsidR="004539A5" w:rsidRDefault="00AB7834">
    <w:pPr>
      <w:pStyle w:val="Footer"/>
    </w:pPr>
    <w:r>
      <w:rPr>
        <w:noProof/>
      </w:rPr>
      <mc:AlternateContent>
        <mc:Choice Requires="wpg">
          <w:drawing>
            <wp:anchor distT="0" distB="0" distL="114300" distR="114300" simplePos="0" relativeHeight="251658240" behindDoc="0" locked="0" layoutInCell="1" allowOverlap="1" wp14:anchorId="2DE52A50" wp14:editId="4B94FC94">
              <wp:simplePos x="0" y="0"/>
              <wp:positionH relativeFrom="page">
                <wp:align>right</wp:align>
              </wp:positionH>
              <wp:positionV relativeFrom="bottomMargin">
                <wp:align>center</wp:align>
              </wp:positionV>
              <wp:extent cx="6172200" cy="581660"/>
              <wp:effectExtent l="0" t="0" r="0" b="0"/>
              <wp:wrapNone/>
              <wp:docPr id="74" name="Group 74"/>
              <wp:cNvGraphicFramePr/>
              <a:graphic xmlns:a="http://schemas.openxmlformats.org/drawingml/2006/main">
                <a:graphicData uri="http://schemas.microsoft.com/office/word/2010/wordprocessingGroup">
                  <wpg:wgp>
                    <wpg:cNvGrpSpPr/>
                    <wpg:grpSpPr>
                      <a:xfrm>
                        <a:off x="0" y="0"/>
                        <a:ext cx="6172200" cy="581660"/>
                        <a:chOff x="0" y="0"/>
                        <a:chExt cx="6172200" cy="581660"/>
                      </a:xfrm>
                    </wpg:grpSpPr>
                    <wps:wsp>
                      <wps:cNvPr id="1589538976" name="Rectangle 1589538976"/>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538977" name="Text Box 1589538977"/>
                      <wps:cNvSpPr txBox="1"/>
                      <wps:spPr>
                        <a:xfrm>
                          <a:off x="0" y="9525"/>
                          <a:ext cx="59436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8717B6" w14:textId="1D800847" w:rsidR="00AB7834" w:rsidRDefault="00AB7834">
                            <w:pPr>
                              <w:pStyle w:val="Footer"/>
                            </w:pPr>
                            <w:sdt>
                              <w:sdtPr>
                                <w:rPr>
                                  <w:caps w:val="0"/>
                                  <w:color w:val="00A0B8" w:themeColor="accent1"/>
                                  <w:sz w:val="20"/>
                                  <w:szCs w:val="20"/>
                                </w:rPr>
                                <w:alias w:val="Title"/>
                                <w:tag w:val=""/>
                                <w:id w:val="611633150"/>
                                <w:showingPlcHdr/>
                                <w:dataBinding w:prefixMappings="xmlns:ns0='http://purl.org/dc/elements/1.1/' xmlns:ns1='http://schemas.openxmlformats.org/package/2006/metadata/core-properties' " w:xpath="/ns1:coreProperties[1]/ns0:title[1]" w:storeItemID="{6C3C8BC8-F283-45AE-878A-BAB7291924A1}"/>
                                <w:text/>
                              </w:sdtPr>
                              <w:sdtContent>
                                <w:r>
                                  <w:rPr>
                                    <w:caps w:val="0"/>
                                    <w:color w:val="00A0B8" w:themeColor="accent1"/>
                                    <w:sz w:val="20"/>
                                    <w:szCs w:val="20"/>
                                  </w:rPr>
                                  <w:t xml:space="preserve">     </w:t>
                                </w:r>
                              </w:sdtContent>
                            </w:sdt>
                            <w:r>
                              <w:rPr>
                                <w:color w:val="808080" w:themeColor="background1" w:themeShade="80"/>
                                <w:sz w:val="20"/>
                                <w:szCs w:val="20"/>
                              </w:rPr>
                              <w:t> </w:t>
                            </w:r>
                            <w:r w:rsidRPr="00AB7834">
                              <w:rPr>
                                <w:color w:val="808080" w:themeColor="background1" w:themeShade="80"/>
                                <w:sz w:val="20"/>
                                <w:szCs w:val="20"/>
                              </w:rPr>
                              <w:drawing>
                                <wp:inline distT="0" distB="0" distL="0" distR="0" wp14:anchorId="187BC097" wp14:editId="5E980E43">
                                  <wp:extent cx="1332369" cy="440127"/>
                                  <wp:effectExtent l="0" t="0" r="0" b="0"/>
                                  <wp:docPr id="1589538978" name="Picture 2">
                                    <a:extLst xmlns:a="http://schemas.openxmlformats.org/drawingml/2006/main">
                                      <a:ext uri="{FF2B5EF4-FFF2-40B4-BE49-F238E27FC236}">
                                        <a16:creationId xmlns:a16="http://schemas.microsoft.com/office/drawing/2014/main" id="{EC19C8E8-9DF1-C04D-9BEE-D2196DDEF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19C8E8-9DF1-C04D-9BEE-D2196DDEFC89}"/>
                                              </a:ext>
                                            </a:extLst>
                                          </pic:cNvPr>
                                          <pic:cNvPicPr>
                                            <a:picLocks noChangeAspect="1"/>
                                          </pic:cNvPicPr>
                                        </pic:nvPicPr>
                                        <pic:blipFill>
                                          <a:blip r:embed="rId1"/>
                                          <a:stretch>
                                            <a:fillRect/>
                                          </a:stretch>
                                        </pic:blipFill>
                                        <pic:spPr>
                                          <a:xfrm>
                                            <a:off x="0" y="0"/>
                                            <a:ext cx="1332369" cy="440127"/>
                                          </a:xfrm>
                                          <a:prstGeom prst="rect">
                                            <a:avLst/>
                                          </a:prstGeom>
                                        </pic:spPr>
                                      </pic:pic>
                                    </a:graphicData>
                                  </a:graphic>
                                </wp:inline>
                              </w:drawing>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2DE52A50" id="Group 74" o:spid="_x0000_s1026" style="position:absolute;left:0;text-align:left;margin-left:434.8pt;margin-top:0;width:486pt;height:45.8pt;z-index:251658240;mso-position-horizontal:right;mso-position-horizontal-relative:page;mso-position-vertical:center;mso-position-vertical-relative:bottom-margin-area" coordsize="61722,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">
              <v:rect id="Rectangle 1589538976" o:spid="_x0000_s1027"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" fillcolor="white [3212]" stroked="f" strokeweight="2pt">
                <v:fill opacity="0"/>
              </v:rect>
              <v:shapetype id="_x0000_t202" coordsize="21600,21600" o:spt="202" path="m,l,21600r21600,l21600,xe">
                <v:stroke joinstyle="miter"/>
                <v:path gradientshapeok="t" o:connecttype="rect"/>
              </v:shapetype>
              <v:shape id="Text Box 1589538977" o:spid="_x0000_s1028" type="#_x0000_t202" style="position:absolute;top:95;width:5943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" filled="f" stroked="f" strokeweight=".5pt">
                <v:textbox style="mso-fit-shape-to-text:t" inset="0,,0">
                  <w:txbxContent>
                    <w:p w14:paraId="1E8717B6" w14:textId="1D800847" w:rsidR="00AB7834" w:rsidRDefault="00AB7834">
                      <w:pPr>
                        <w:pStyle w:val="Footer"/>
                      </w:pPr>
                      <w:sdt>
                        <w:sdtPr>
                          <w:rPr>
                            <w:caps w:val="0"/>
                            <w:color w:val="00A0B8" w:themeColor="accent1"/>
                            <w:sz w:val="20"/>
                            <w:szCs w:val="20"/>
                          </w:rPr>
                          <w:alias w:val="Title"/>
                          <w:tag w:val=""/>
                          <w:id w:val="611633150"/>
                          <w:showingPlcHdr/>
                          <w:dataBinding w:prefixMappings="xmlns:ns0='http://purl.org/dc/elements/1.1/' xmlns:ns1='http://schemas.openxmlformats.org/package/2006/metadata/core-properties' " w:xpath="/ns1:coreProperties[1]/ns0:title[1]" w:storeItemID="{6C3C8BC8-F283-45AE-878A-BAB7291924A1}"/>
                          <w:text/>
                        </w:sdtPr>
                        <w:sdtContent>
                          <w:r>
                            <w:rPr>
                              <w:caps w:val="0"/>
                              <w:color w:val="00A0B8" w:themeColor="accent1"/>
                              <w:sz w:val="20"/>
                              <w:szCs w:val="20"/>
                            </w:rPr>
                            <w:t xml:space="preserve">     </w:t>
                          </w:r>
                        </w:sdtContent>
                      </w:sdt>
                      <w:r>
                        <w:rPr>
                          <w:color w:val="808080" w:themeColor="background1" w:themeShade="80"/>
                          <w:sz w:val="20"/>
                          <w:szCs w:val="20"/>
                        </w:rPr>
                        <w:t> </w:t>
                      </w:r>
                      <w:r w:rsidRPr="00AB7834">
                        <w:rPr>
                          <w:color w:val="808080" w:themeColor="background1" w:themeShade="80"/>
                          <w:sz w:val="20"/>
                          <w:szCs w:val="20"/>
                        </w:rPr>
                        <w:drawing>
                          <wp:inline distT="0" distB="0" distL="0" distR="0" wp14:anchorId="187BC097" wp14:editId="5E980E43">
                            <wp:extent cx="1332369" cy="440127"/>
                            <wp:effectExtent l="0" t="0" r="0" b="0"/>
                            <wp:docPr id="1589538978" name="Picture 2">
                              <a:extLst xmlns:a="http://schemas.openxmlformats.org/drawingml/2006/main">
                                <a:ext uri="{FF2B5EF4-FFF2-40B4-BE49-F238E27FC236}">
                                  <a16:creationId xmlns:a16="http://schemas.microsoft.com/office/drawing/2014/main" id="{EC19C8E8-9DF1-C04D-9BEE-D2196DDEF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19C8E8-9DF1-C04D-9BEE-D2196DDEFC89}"/>
                                        </a:ext>
                                      </a:extLst>
                                    </pic:cNvPr>
                                    <pic:cNvPicPr>
                                      <a:picLocks noChangeAspect="1"/>
                                    </pic:cNvPicPr>
                                  </pic:nvPicPr>
                                  <pic:blipFill>
                                    <a:blip r:embed="rId1"/>
                                    <a:stretch>
                                      <a:fillRect/>
                                    </a:stretch>
                                  </pic:blipFill>
                                  <pic:spPr>
                                    <a:xfrm>
                                      <a:off x="0" y="0"/>
                                      <a:ext cx="1332369" cy="440127"/>
                                    </a:xfrm>
                                    <a:prstGeom prst="rect">
                                      <a:avLst/>
                                    </a:prstGeom>
                                  </pic:spPr>
                                </pic:pic>
                              </a:graphicData>
                            </a:graphic>
                          </wp:inline>
                        </w:drawing>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671971" w14:textId="77777777" w:rsidR="002E004B" w:rsidRDefault="002E004B" w:rsidP="00C6554A">
      <w:pPr>
        <w:spacing w:before="0" w:after="0" w:line="240" w:lineRule="auto"/>
      </w:pPr>
      <w:r>
        <w:separator/>
      </w:r>
    </w:p>
  </w:footnote>
  <w:footnote w:type="continuationSeparator" w:id="0">
    <w:p w14:paraId="7CCF9DA4" w14:textId="77777777" w:rsidR="002E004B" w:rsidRDefault="002E004B" w:rsidP="00C6554A">
      <w:pPr>
        <w:spacing w:before="0" w:after="0" w:line="240" w:lineRule="auto"/>
      </w:pPr>
      <w:r>
        <w:continuationSeparator/>
      </w:r>
    </w:p>
  </w:footnote>
  <w:footnote w:type="continuationNotice" w:id="1">
    <w:p w14:paraId="7426FB0E" w14:textId="77777777" w:rsidR="002E004B" w:rsidRDefault="002E004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66E80" w14:textId="77777777" w:rsidR="001231D8" w:rsidRDefault="001231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C0FE6" w14:textId="77777777" w:rsidR="001231D8" w:rsidRDefault="001231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622FE" w14:textId="77777777" w:rsidR="001231D8" w:rsidRDefault="001231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67EFBC6"/>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0F5325F"/>
    <w:multiLevelType w:val="hybridMultilevel"/>
    <w:tmpl w:val="71AE7BA0"/>
    <w:lvl w:ilvl="0" w:tplc="85405912">
      <w:start w:val="1"/>
      <w:numFmt w:val="decimal"/>
      <w:lvlText w:val="%1."/>
      <w:lvlJc w:val="left"/>
      <w:pPr>
        <w:ind w:left="1080" w:hanging="360"/>
      </w:pPr>
      <w:rPr>
        <w:rFonts w:asciiTheme="minorHAnsi" w:eastAsiaTheme="minorHAnsi" w:hAnsiTheme="minorHAnsi" w:cstheme="minorBidi" w:hint="default"/>
        <w:color w:val="595959" w:themeColor="text1" w:themeTint="A6"/>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D577C6"/>
    <w:multiLevelType w:val="hybridMultilevel"/>
    <w:tmpl w:val="69F421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6086534"/>
    <w:multiLevelType w:val="multilevel"/>
    <w:tmpl w:val="73A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F5C3FF7"/>
    <w:multiLevelType w:val="multilevel"/>
    <w:tmpl w:val="6120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FC2902"/>
    <w:multiLevelType w:val="hybridMultilevel"/>
    <w:tmpl w:val="CB0AB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CC14D0"/>
    <w:multiLevelType w:val="hybridMultilevel"/>
    <w:tmpl w:val="63205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8"/>
  </w:num>
  <w:num w:numId="17">
    <w:abstractNumId w:val="17"/>
  </w:num>
  <w:num w:numId="18">
    <w:abstractNumId w:val="13"/>
  </w:num>
  <w:num w:numId="19">
    <w:abstractNumId w:val="12"/>
  </w:num>
  <w:num w:numId="20">
    <w:abstractNumId w:val="16"/>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ocumentProtection w:edit="readOnly" w:enforcement="1" w:cryptProviderType="rsaAES" w:cryptAlgorithmClass="hash" w:cryptAlgorithmType="typeAny" w:cryptAlgorithmSid="14" w:cryptSpinCount="100000" w:hash="mkZmxJ0r6jBx4QBGsiwQ4vL0Zm033BvE1Hqkb/RdXQ00A9r+y0boeVRxCLjzPCEZOhm66aaO8Ow2WjA+MHyy7w==" w:salt="a2AEsQa5b0y1WO7N24/eUQ=="/>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2AA"/>
    <w:rsid w:val="0000054E"/>
    <w:rsid w:val="000005C9"/>
    <w:rsid w:val="000006AD"/>
    <w:rsid w:val="00000E8B"/>
    <w:rsid w:val="00000EAA"/>
    <w:rsid w:val="0000160E"/>
    <w:rsid w:val="00003B29"/>
    <w:rsid w:val="00003DCD"/>
    <w:rsid w:val="00005769"/>
    <w:rsid w:val="00011631"/>
    <w:rsid w:val="000120E2"/>
    <w:rsid w:val="000127CF"/>
    <w:rsid w:val="000129A2"/>
    <w:rsid w:val="0001542C"/>
    <w:rsid w:val="0001648B"/>
    <w:rsid w:val="00016E57"/>
    <w:rsid w:val="000174C9"/>
    <w:rsid w:val="0002020A"/>
    <w:rsid w:val="00020735"/>
    <w:rsid w:val="00022370"/>
    <w:rsid w:val="00022AEE"/>
    <w:rsid w:val="00024446"/>
    <w:rsid w:val="00024EFA"/>
    <w:rsid w:val="00025231"/>
    <w:rsid w:val="00026575"/>
    <w:rsid w:val="0002681C"/>
    <w:rsid w:val="00030C71"/>
    <w:rsid w:val="00032CAD"/>
    <w:rsid w:val="000336FF"/>
    <w:rsid w:val="00036B15"/>
    <w:rsid w:val="00037D51"/>
    <w:rsid w:val="00037EEE"/>
    <w:rsid w:val="0004018D"/>
    <w:rsid w:val="00041840"/>
    <w:rsid w:val="0004202B"/>
    <w:rsid w:val="000424CB"/>
    <w:rsid w:val="000442F3"/>
    <w:rsid w:val="00050CF5"/>
    <w:rsid w:val="00054180"/>
    <w:rsid w:val="00054A7A"/>
    <w:rsid w:val="00055329"/>
    <w:rsid w:val="00055BDF"/>
    <w:rsid w:val="000565DB"/>
    <w:rsid w:val="00065EFE"/>
    <w:rsid w:val="00066D6E"/>
    <w:rsid w:val="000712C6"/>
    <w:rsid w:val="0007262F"/>
    <w:rsid w:val="00072FEF"/>
    <w:rsid w:val="000733B0"/>
    <w:rsid w:val="0007373D"/>
    <w:rsid w:val="000767D7"/>
    <w:rsid w:val="00080BD2"/>
    <w:rsid w:val="000825D1"/>
    <w:rsid w:val="00082910"/>
    <w:rsid w:val="00082FA8"/>
    <w:rsid w:val="00083862"/>
    <w:rsid w:val="0008394E"/>
    <w:rsid w:val="00083FB9"/>
    <w:rsid w:val="000847F6"/>
    <w:rsid w:val="0008552B"/>
    <w:rsid w:val="000857AF"/>
    <w:rsid w:val="00086281"/>
    <w:rsid w:val="0008635B"/>
    <w:rsid w:val="000867A7"/>
    <w:rsid w:val="00092BB9"/>
    <w:rsid w:val="00094595"/>
    <w:rsid w:val="00096C6C"/>
    <w:rsid w:val="00097DFE"/>
    <w:rsid w:val="000A0406"/>
    <w:rsid w:val="000A09E7"/>
    <w:rsid w:val="000A24B4"/>
    <w:rsid w:val="000A24C5"/>
    <w:rsid w:val="000A2C7E"/>
    <w:rsid w:val="000A3424"/>
    <w:rsid w:val="000A3DBB"/>
    <w:rsid w:val="000A6FFA"/>
    <w:rsid w:val="000A73C7"/>
    <w:rsid w:val="000B140C"/>
    <w:rsid w:val="000B166E"/>
    <w:rsid w:val="000B1670"/>
    <w:rsid w:val="000B375C"/>
    <w:rsid w:val="000B5729"/>
    <w:rsid w:val="000B6097"/>
    <w:rsid w:val="000C0C26"/>
    <w:rsid w:val="000C36DE"/>
    <w:rsid w:val="000C4583"/>
    <w:rsid w:val="000C45F3"/>
    <w:rsid w:val="000C492B"/>
    <w:rsid w:val="000C4D5B"/>
    <w:rsid w:val="000C5D2D"/>
    <w:rsid w:val="000C64D9"/>
    <w:rsid w:val="000C6856"/>
    <w:rsid w:val="000C6A7B"/>
    <w:rsid w:val="000C6BF2"/>
    <w:rsid w:val="000C7111"/>
    <w:rsid w:val="000C7B06"/>
    <w:rsid w:val="000D03CC"/>
    <w:rsid w:val="000D142B"/>
    <w:rsid w:val="000D18FC"/>
    <w:rsid w:val="000D20A3"/>
    <w:rsid w:val="000D3281"/>
    <w:rsid w:val="000D3FAC"/>
    <w:rsid w:val="000D4349"/>
    <w:rsid w:val="000D627A"/>
    <w:rsid w:val="000D641B"/>
    <w:rsid w:val="000D74B6"/>
    <w:rsid w:val="000E065D"/>
    <w:rsid w:val="000E3C25"/>
    <w:rsid w:val="000E3C4B"/>
    <w:rsid w:val="000E4785"/>
    <w:rsid w:val="000E5B1D"/>
    <w:rsid w:val="000F0243"/>
    <w:rsid w:val="000F16B0"/>
    <w:rsid w:val="000F2708"/>
    <w:rsid w:val="000F339A"/>
    <w:rsid w:val="000F33C9"/>
    <w:rsid w:val="000F3460"/>
    <w:rsid w:val="000F3779"/>
    <w:rsid w:val="000F38EB"/>
    <w:rsid w:val="000F3EAA"/>
    <w:rsid w:val="000F677D"/>
    <w:rsid w:val="000F6C19"/>
    <w:rsid w:val="00100795"/>
    <w:rsid w:val="0010306D"/>
    <w:rsid w:val="00104059"/>
    <w:rsid w:val="001055F5"/>
    <w:rsid w:val="00106CC1"/>
    <w:rsid w:val="00106D99"/>
    <w:rsid w:val="00107079"/>
    <w:rsid w:val="001071CE"/>
    <w:rsid w:val="0010795A"/>
    <w:rsid w:val="00111B00"/>
    <w:rsid w:val="001128DF"/>
    <w:rsid w:val="00112ADE"/>
    <w:rsid w:val="0011596A"/>
    <w:rsid w:val="001159B3"/>
    <w:rsid w:val="00116BB6"/>
    <w:rsid w:val="00122F30"/>
    <w:rsid w:val="001231D8"/>
    <w:rsid w:val="00123991"/>
    <w:rsid w:val="00125C72"/>
    <w:rsid w:val="00126142"/>
    <w:rsid w:val="00127887"/>
    <w:rsid w:val="0013083D"/>
    <w:rsid w:val="00131356"/>
    <w:rsid w:val="00132021"/>
    <w:rsid w:val="00132C28"/>
    <w:rsid w:val="001355FB"/>
    <w:rsid w:val="00135B2A"/>
    <w:rsid w:val="00136457"/>
    <w:rsid w:val="00136F01"/>
    <w:rsid w:val="001379DA"/>
    <w:rsid w:val="00137DC8"/>
    <w:rsid w:val="00141B43"/>
    <w:rsid w:val="001424A6"/>
    <w:rsid w:val="00142A2D"/>
    <w:rsid w:val="00145749"/>
    <w:rsid w:val="00146D38"/>
    <w:rsid w:val="00150120"/>
    <w:rsid w:val="00151310"/>
    <w:rsid w:val="0015387F"/>
    <w:rsid w:val="001538CB"/>
    <w:rsid w:val="00153B73"/>
    <w:rsid w:val="001543BD"/>
    <w:rsid w:val="001549DC"/>
    <w:rsid w:val="00155401"/>
    <w:rsid w:val="00160B18"/>
    <w:rsid w:val="00161AD5"/>
    <w:rsid w:val="00161EBB"/>
    <w:rsid w:val="0016328D"/>
    <w:rsid w:val="00163FC7"/>
    <w:rsid w:val="0016412A"/>
    <w:rsid w:val="00166048"/>
    <w:rsid w:val="00166285"/>
    <w:rsid w:val="00171FB2"/>
    <w:rsid w:val="00181DB6"/>
    <w:rsid w:val="00181FF4"/>
    <w:rsid w:val="001822FE"/>
    <w:rsid w:val="00182E7E"/>
    <w:rsid w:val="00184E5F"/>
    <w:rsid w:val="001855EE"/>
    <w:rsid w:val="00185857"/>
    <w:rsid w:val="001859DE"/>
    <w:rsid w:val="0018782A"/>
    <w:rsid w:val="00191850"/>
    <w:rsid w:val="0019570E"/>
    <w:rsid w:val="0019690B"/>
    <w:rsid w:val="00197C12"/>
    <w:rsid w:val="001A0AE3"/>
    <w:rsid w:val="001A2414"/>
    <w:rsid w:val="001A28DE"/>
    <w:rsid w:val="001A362A"/>
    <w:rsid w:val="001A399E"/>
    <w:rsid w:val="001A46FD"/>
    <w:rsid w:val="001A5CEC"/>
    <w:rsid w:val="001A67C4"/>
    <w:rsid w:val="001B10F5"/>
    <w:rsid w:val="001B2CF8"/>
    <w:rsid w:val="001B3A68"/>
    <w:rsid w:val="001B5093"/>
    <w:rsid w:val="001B5AEF"/>
    <w:rsid w:val="001B5B5D"/>
    <w:rsid w:val="001B5E9C"/>
    <w:rsid w:val="001B790A"/>
    <w:rsid w:val="001B7E8F"/>
    <w:rsid w:val="001C0BB6"/>
    <w:rsid w:val="001C10E1"/>
    <w:rsid w:val="001C3019"/>
    <w:rsid w:val="001C4CE2"/>
    <w:rsid w:val="001C5A26"/>
    <w:rsid w:val="001C76CC"/>
    <w:rsid w:val="001C7E01"/>
    <w:rsid w:val="001D15D8"/>
    <w:rsid w:val="001D1B82"/>
    <w:rsid w:val="001D5DB1"/>
    <w:rsid w:val="001D63D4"/>
    <w:rsid w:val="001D6478"/>
    <w:rsid w:val="001D6F7B"/>
    <w:rsid w:val="001E0AE8"/>
    <w:rsid w:val="001E0AF3"/>
    <w:rsid w:val="001E0D07"/>
    <w:rsid w:val="001E5DA0"/>
    <w:rsid w:val="001F2FDE"/>
    <w:rsid w:val="001F44A3"/>
    <w:rsid w:val="001F6178"/>
    <w:rsid w:val="001F7578"/>
    <w:rsid w:val="001F75C6"/>
    <w:rsid w:val="002004D4"/>
    <w:rsid w:val="0020080C"/>
    <w:rsid w:val="00200871"/>
    <w:rsid w:val="0020171A"/>
    <w:rsid w:val="00202D11"/>
    <w:rsid w:val="00203828"/>
    <w:rsid w:val="002050E1"/>
    <w:rsid w:val="002054C5"/>
    <w:rsid w:val="00205E1E"/>
    <w:rsid w:val="0020779E"/>
    <w:rsid w:val="00210517"/>
    <w:rsid w:val="00210615"/>
    <w:rsid w:val="00210CFC"/>
    <w:rsid w:val="002121E9"/>
    <w:rsid w:val="00212E76"/>
    <w:rsid w:val="002135B9"/>
    <w:rsid w:val="002136FB"/>
    <w:rsid w:val="00213926"/>
    <w:rsid w:val="00214339"/>
    <w:rsid w:val="00217031"/>
    <w:rsid w:val="00217B82"/>
    <w:rsid w:val="00222454"/>
    <w:rsid w:val="002226AF"/>
    <w:rsid w:val="00225383"/>
    <w:rsid w:val="002267A9"/>
    <w:rsid w:val="002269AA"/>
    <w:rsid w:val="00226EFC"/>
    <w:rsid w:val="002273D9"/>
    <w:rsid w:val="00230F5E"/>
    <w:rsid w:val="002312E7"/>
    <w:rsid w:val="002320C3"/>
    <w:rsid w:val="00232B83"/>
    <w:rsid w:val="0023384A"/>
    <w:rsid w:val="00233AAA"/>
    <w:rsid w:val="00234C1E"/>
    <w:rsid w:val="00235062"/>
    <w:rsid w:val="00235400"/>
    <w:rsid w:val="002359E9"/>
    <w:rsid w:val="00235FFD"/>
    <w:rsid w:val="00236210"/>
    <w:rsid w:val="00236ACF"/>
    <w:rsid w:val="00236F1B"/>
    <w:rsid w:val="0024033F"/>
    <w:rsid w:val="00240738"/>
    <w:rsid w:val="00241C24"/>
    <w:rsid w:val="00242220"/>
    <w:rsid w:val="00242BF6"/>
    <w:rsid w:val="002436AE"/>
    <w:rsid w:val="002440F5"/>
    <w:rsid w:val="0024450F"/>
    <w:rsid w:val="00244761"/>
    <w:rsid w:val="002458D9"/>
    <w:rsid w:val="00246E2C"/>
    <w:rsid w:val="0024702B"/>
    <w:rsid w:val="0024755A"/>
    <w:rsid w:val="002505BA"/>
    <w:rsid w:val="00251491"/>
    <w:rsid w:val="00251F8A"/>
    <w:rsid w:val="00252791"/>
    <w:rsid w:val="002554A1"/>
    <w:rsid w:val="002554CD"/>
    <w:rsid w:val="00255616"/>
    <w:rsid w:val="0025561D"/>
    <w:rsid w:val="002605AB"/>
    <w:rsid w:val="00261305"/>
    <w:rsid w:val="00262C6D"/>
    <w:rsid w:val="002649AB"/>
    <w:rsid w:val="00270276"/>
    <w:rsid w:val="00270D52"/>
    <w:rsid w:val="00270F42"/>
    <w:rsid w:val="002713AE"/>
    <w:rsid w:val="00273491"/>
    <w:rsid w:val="00273B12"/>
    <w:rsid w:val="00273C52"/>
    <w:rsid w:val="00274BE9"/>
    <w:rsid w:val="00274F23"/>
    <w:rsid w:val="00275A72"/>
    <w:rsid w:val="00276BBD"/>
    <w:rsid w:val="00280D49"/>
    <w:rsid w:val="00281859"/>
    <w:rsid w:val="00281C1E"/>
    <w:rsid w:val="002820A2"/>
    <w:rsid w:val="002820CD"/>
    <w:rsid w:val="002827C8"/>
    <w:rsid w:val="002836C9"/>
    <w:rsid w:val="002843C3"/>
    <w:rsid w:val="00284C42"/>
    <w:rsid w:val="0028555F"/>
    <w:rsid w:val="00285CF8"/>
    <w:rsid w:val="00286027"/>
    <w:rsid w:val="0028736C"/>
    <w:rsid w:val="002876E7"/>
    <w:rsid w:val="00287813"/>
    <w:rsid w:val="0029060C"/>
    <w:rsid w:val="0029096C"/>
    <w:rsid w:val="00290B69"/>
    <w:rsid w:val="002914B2"/>
    <w:rsid w:val="0029268E"/>
    <w:rsid w:val="00293191"/>
    <w:rsid w:val="00293B83"/>
    <w:rsid w:val="0029534A"/>
    <w:rsid w:val="00295730"/>
    <w:rsid w:val="00296D33"/>
    <w:rsid w:val="00296DDC"/>
    <w:rsid w:val="002A037C"/>
    <w:rsid w:val="002A0DFF"/>
    <w:rsid w:val="002A1656"/>
    <w:rsid w:val="002A22A8"/>
    <w:rsid w:val="002A6D8D"/>
    <w:rsid w:val="002B002C"/>
    <w:rsid w:val="002B042A"/>
    <w:rsid w:val="002B0F22"/>
    <w:rsid w:val="002B2B26"/>
    <w:rsid w:val="002B423F"/>
    <w:rsid w:val="002B4294"/>
    <w:rsid w:val="002B42AC"/>
    <w:rsid w:val="002B6133"/>
    <w:rsid w:val="002B7DD9"/>
    <w:rsid w:val="002C02BF"/>
    <w:rsid w:val="002C0887"/>
    <w:rsid w:val="002C220D"/>
    <w:rsid w:val="002C2294"/>
    <w:rsid w:val="002C2949"/>
    <w:rsid w:val="002C2DCC"/>
    <w:rsid w:val="002C602D"/>
    <w:rsid w:val="002C6B87"/>
    <w:rsid w:val="002C7432"/>
    <w:rsid w:val="002C7855"/>
    <w:rsid w:val="002D06B1"/>
    <w:rsid w:val="002D15A6"/>
    <w:rsid w:val="002D254F"/>
    <w:rsid w:val="002D308C"/>
    <w:rsid w:val="002D38AD"/>
    <w:rsid w:val="002D4114"/>
    <w:rsid w:val="002D4AD0"/>
    <w:rsid w:val="002D5CA6"/>
    <w:rsid w:val="002D6B11"/>
    <w:rsid w:val="002D799F"/>
    <w:rsid w:val="002E004B"/>
    <w:rsid w:val="002E0725"/>
    <w:rsid w:val="002E32D3"/>
    <w:rsid w:val="002E3B57"/>
    <w:rsid w:val="002E4EC9"/>
    <w:rsid w:val="002E6D29"/>
    <w:rsid w:val="002E7717"/>
    <w:rsid w:val="002F0CE2"/>
    <w:rsid w:val="002F147D"/>
    <w:rsid w:val="002F1A36"/>
    <w:rsid w:val="002F1CE7"/>
    <w:rsid w:val="002F1D27"/>
    <w:rsid w:val="002F2B84"/>
    <w:rsid w:val="002F34CA"/>
    <w:rsid w:val="002F3EEA"/>
    <w:rsid w:val="002F516F"/>
    <w:rsid w:val="00300256"/>
    <w:rsid w:val="00301A0C"/>
    <w:rsid w:val="003037C8"/>
    <w:rsid w:val="00303BC8"/>
    <w:rsid w:val="00303E64"/>
    <w:rsid w:val="00303E9B"/>
    <w:rsid w:val="00304433"/>
    <w:rsid w:val="00304A69"/>
    <w:rsid w:val="00306851"/>
    <w:rsid w:val="00310889"/>
    <w:rsid w:val="00311AD7"/>
    <w:rsid w:val="00312660"/>
    <w:rsid w:val="00312C86"/>
    <w:rsid w:val="003135D7"/>
    <w:rsid w:val="003160E7"/>
    <w:rsid w:val="0032030E"/>
    <w:rsid w:val="0032286F"/>
    <w:rsid w:val="00324BFB"/>
    <w:rsid w:val="00324C96"/>
    <w:rsid w:val="00324DBC"/>
    <w:rsid w:val="003260EB"/>
    <w:rsid w:val="00326D4A"/>
    <w:rsid w:val="00327C79"/>
    <w:rsid w:val="0033133D"/>
    <w:rsid w:val="00331BB9"/>
    <w:rsid w:val="00333D0D"/>
    <w:rsid w:val="00335298"/>
    <w:rsid w:val="00335522"/>
    <w:rsid w:val="00343F7D"/>
    <w:rsid w:val="003440F6"/>
    <w:rsid w:val="0034598C"/>
    <w:rsid w:val="00346F20"/>
    <w:rsid w:val="003500C2"/>
    <w:rsid w:val="00350EA1"/>
    <w:rsid w:val="00350F9C"/>
    <w:rsid w:val="003513C3"/>
    <w:rsid w:val="00351796"/>
    <w:rsid w:val="0035284D"/>
    <w:rsid w:val="0035335A"/>
    <w:rsid w:val="00353387"/>
    <w:rsid w:val="00353463"/>
    <w:rsid w:val="003538E9"/>
    <w:rsid w:val="00353E02"/>
    <w:rsid w:val="00355545"/>
    <w:rsid w:val="003563CD"/>
    <w:rsid w:val="00357AB1"/>
    <w:rsid w:val="00360A60"/>
    <w:rsid w:val="003611E4"/>
    <w:rsid w:val="003623DE"/>
    <w:rsid w:val="00363D65"/>
    <w:rsid w:val="00363F8E"/>
    <w:rsid w:val="00367794"/>
    <w:rsid w:val="00370C41"/>
    <w:rsid w:val="00373DBE"/>
    <w:rsid w:val="00375278"/>
    <w:rsid w:val="003816D1"/>
    <w:rsid w:val="00381994"/>
    <w:rsid w:val="00382441"/>
    <w:rsid w:val="00382CBD"/>
    <w:rsid w:val="0038477E"/>
    <w:rsid w:val="00385E04"/>
    <w:rsid w:val="00385FF5"/>
    <w:rsid w:val="00386354"/>
    <w:rsid w:val="0039113E"/>
    <w:rsid w:val="00391534"/>
    <w:rsid w:val="00392422"/>
    <w:rsid w:val="003926B0"/>
    <w:rsid w:val="00396925"/>
    <w:rsid w:val="003A00F6"/>
    <w:rsid w:val="003A0EE6"/>
    <w:rsid w:val="003A40B7"/>
    <w:rsid w:val="003A518E"/>
    <w:rsid w:val="003A55E1"/>
    <w:rsid w:val="003A6E48"/>
    <w:rsid w:val="003A6F18"/>
    <w:rsid w:val="003A70F6"/>
    <w:rsid w:val="003A7ACF"/>
    <w:rsid w:val="003B05FD"/>
    <w:rsid w:val="003B14F1"/>
    <w:rsid w:val="003B233C"/>
    <w:rsid w:val="003B3B4B"/>
    <w:rsid w:val="003B3E9F"/>
    <w:rsid w:val="003B49D7"/>
    <w:rsid w:val="003B4F83"/>
    <w:rsid w:val="003B552B"/>
    <w:rsid w:val="003C0F70"/>
    <w:rsid w:val="003C1622"/>
    <w:rsid w:val="003C294E"/>
    <w:rsid w:val="003C523C"/>
    <w:rsid w:val="003C6377"/>
    <w:rsid w:val="003C65EC"/>
    <w:rsid w:val="003C66C7"/>
    <w:rsid w:val="003C6B9C"/>
    <w:rsid w:val="003C70CC"/>
    <w:rsid w:val="003C7AA8"/>
    <w:rsid w:val="003D1121"/>
    <w:rsid w:val="003D11E9"/>
    <w:rsid w:val="003D1E07"/>
    <w:rsid w:val="003D3371"/>
    <w:rsid w:val="003D37E4"/>
    <w:rsid w:val="003D4A4F"/>
    <w:rsid w:val="003D4B69"/>
    <w:rsid w:val="003D6095"/>
    <w:rsid w:val="003D6A02"/>
    <w:rsid w:val="003D6C52"/>
    <w:rsid w:val="003E08A2"/>
    <w:rsid w:val="003E123E"/>
    <w:rsid w:val="003E20D3"/>
    <w:rsid w:val="003E4561"/>
    <w:rsid w:val="003E45AE"/>
    <w:rsid w:val="003E53FD"/>
    <w:rsid w:val="003E54E6"/>
    <w:rsid w:val="003F104F"/>
    <w:rsid w:val="003F167D"/>
    <w:rsid w:val="003F287E"/>
    <w:rsid w:val="003F32B1"/>
    <w:rsid w:val="003F3733"/>
    <w:rsid w:val="003F577D"/>
    <w:rsid w:val="003F638D"/>
    <w:rsid w:val="003F63CB"/>
    <w:rsid w:val="003F7B52"/>
    <w:rsid w:val="003F7BF9"/>
    <w:rsid w:val="00400310"/>
    <w:rsid w:val="004034E0"/>
    <w:rsid w:val="00404F48"/>
    <w:rsid w:val="00405197"/>
    <w:rsid w:val="0040548E"/>
    <w:rsid w:val="00406CEA"/>
    <w:rsid w:val="00410CD5"/>
    <w:rsid w:val="004124F4"/>
    <w:rsid w:val="0041256C"/>
    <w:rsid w:val="0041267B"/>
    <w:rsid w:val="00414AC4"/>
    <w:rsid w:val="00416451"/>
    <w:rsid w:val="004173D1"/>
    <w:rsid w:val="0041778A"/>
    <w:rsid w:val="00420794"/>
    <w:rsid w:val="00421EF5"/>
    <w:rsid w:val="00421FE2"/>
    <w:rsid w:val="00424AE2"/>
    <w:rsid w:val="00425026"/>
    <w:rsid w:val="004300C6"/>
    <w:rsid w:val="0043096E"/>
    <w:rsid w:val="00431D18"/>
    <w:rsid w:val="00432080"/>
    <w:rsid w:val="004364E6"/>
    <w:rsid w:val="0043691E"/>
    <w:rsid w:val="00437A70"/>
    <w:rsid w:val="00437CD4"/>
    <w:rsid w:val="0044044D"/>
    <w:rsid w:val="004427B0"/>
    <w:rsid w:val="00442EAD"/>
    <w:rsid w:val="004447CF"/>
    <w:rsid w:val="004448C2"/>
    <w:rsid w:val="00444A2A"/>
    <w:rsid w:val="00445F44"/>
    <w:rsid w:val="004466AF"/>
    <w:rsid w:val="004468AC"/>
    <w:rsid w:val="0044707D"/>
    <w:rsid w:val="00447B32"/>
    <w:rsid w:val="0045046A"/>
    <w:rsid w:val="0045065A"/>
    <w:rsid w:val="00451CEF"/>
    <w:rsid w:val="004528F9"/>
    <w:rsid w:val="00453556"/>
    <w:rsid w:val="004539A5"/>
    <w:rsid w:val="00453DF9"/>
    <w:rsid w:val="00454E8A"/>
    <w:rsid w:val="00455413"/>
    <w:rsid w:val="00461165"/>
    <w:rsid w:val="004614F8"/>
    <w:rsid w:val="0046150F"/>
    <w:rsid w:val="0046354A"/>
    <w:rsid w:val="0046407A"/>
    <w:rsid w:val="00465B5A"/>
    <w:rsid w:val="00466DBF"/>
    <w:rsid w:val="00467C16"/>
    <w:rsid w:val="00471711"/>
    <w:rsid w:val="00471F4A"/>
    <w:rsid w:val="00472A5B"/>
    <w:rsid w:val="004731AA"/>
    <w:rsid w:val="004738A7"/>
    <w:rsid w:val="00473C1A"/>
    <w:rsid w:val="0047474D"/>
    <w:rsid w:val="00474C64"/>
    <w:rsid w:val="00474F2F"/>
    <w:rsid w:val="00475010"/>
    <w:rsid w:val="00475E52"/>
    <w:rsid w:val="0047610E"/>
    <w:rsid w:val="004772E2"/>
    <w:rsid w:val="00482566"/>
    <w:rsid w:val="00483042"/>
    <w:rsid w:val="0048373F"/>
    <w:rsid w:val="004837D2"/>
    <w:rsid w:val="00483BAC"/>
    <w:rsid w:val="00483F41"/>
    <w:rsid w:val="004841FF"/>
    <w:rsid w:val="00485D52"/>
    <w:rsid w:val="00491861"/>
    <w:rsid w:val="0049311E"/>
    <w:rsid w:val="00494477"/>
    <w:rsid w:val="004949D7"/>
    <w:rsid w:val="004A026F"/>
    <w:rsid w:val="004A037B"/>
    <w:rsid w:val="004A0DEA"/>
    <w:rsid w:val="004A12FA"/>
    <w:rsid w:val="004A1910"/>
    <w:rsid w:val="004A4B04"/>
    <w:rsid w:val="004A4FCC"/>
    <w:rsid w:val="004A7822"/>
    <w:rsid w:val="004B53C7"/>
    <w:rsid w:val="004B5A69"/>
    <w:rsid w:val="004B5D34"/>
    <w:rsid w:val="004B60B5"/>
    <w:rsid w:val="004C049F"/>
    <w:rsid w:val="004C0C9D"/>
    <w:rsid w:val="004C285F"/>
    <w:rsid w:val="004C29EA"/>
    <w:rsid w:val="004C3D87"/>
    <w:rsid w:val="004C4C0C"/>
    <w:rsid w:val="004C5BC2"/>
    <w:rsid w:val="004C654A"/>
    <w:rsid w:val="004C6CEC"/>
    <w:rsid w:val="004C7451"/>
    <w:rsid w:val="004D05AF"/>
    <w:rsid w:val="004D094D"/>
    <w:rsid w:val="004D2AC1"/>
    <w:rsid w:val="004D6D71"/>
    <w:rsid w:val="004E05B0"/>
    <w:rsid w:val="004E100C"/>
    <w:rsid w:val="004E11C6"/>
    <w:rsid w:val="004E147B"/>
    <w:rsid w:val="004E299E"/>
    <w:rsid w:val="004E4156"/>
    <w:rsid w:val="004E4773"/>
    <w:rsid w:val="004E5781"/>
    <w:rsid w:val="004E5ABA"/>
    <w:rsid w:val="004E73F7"/>
    <w:rsid w:val="004E75EE"/>
    <w:rsid w:val="004E7E22"/>
    <w:rsid w:val="004F3AFB"/>
    <w:rsid w:val="004F5894"/>
    <w:rsid w:val="005000E2"/>
    <w:rsid w:val="00500A70"/>
    <w:rsid w:val="00500ACC"/>
    <w:rsid w:val="00500D09"/>
    <w:rsid w:val="00502B72"/>
    <w:rsid w:val="005044D4"/>
    <w:rsid w:val="00505173"/>
    <w:rsid w:val="00506460"/>
    <w:rsid w:val="00506605"/>
    <w:rsid w:val="005105B4"/>
    <w:rsid w:val="00510AE9"/>
    <w:rsid w:val="00510C59"/>
    <w:rsid w:val="00512718"/>
    <w:rsid w:val="005127A9"/>
    <w:rsid w:val="005129B1"/>
    <w:rsid w:val="00512C4F"/>
    <w:rsid w:val="00513EE7"/>
    <w:rsid w:val="00514418"/>
    <w:rsid w:val="00514E39"/>
    <w:rsid w:val="00515425"/>
    <w:rsid w:val="00515863"/>
    <w:rsid w:val="00515FCB"/>
    <w:rsid w:val="0051660E"/>
    <w:rsid w:val="0051695B"/>
    <w:rsid w:val="00520142"/>
    <w:rsid w:val="00520F3E"/>
    <w:rsid w:val="00521B68"/>
    <w:rsid w:val="00521E6F"/>
    <w:rsid w:val="00522278"/>
    <w:rsid w:val="00522C80"/>
    <w:rsid w:val="00523573"/>
    <w:rsid w:val="0052463B"/>
    <w:rsid w:val="005249BF"/>
    <w:rsid w:val="00524A16"/>
    <w:rsid w:val="00524D7C"/>
    <w:rsid w:val="005250F1"/>
    <w:rsid w:val="005261F1"/>
    <w:rsid w:val="00526CAB"/>
    <w:rsid w:val="00526DDB"/>
    <w:rsid w:val="005308D1"/>
    <w:rsid w:val="00531473"/>
    <w:rsid w:val="0053233F"/>
    <w:rsid w:val="005323BF"/>
    <w:rsid w:val="005331D0"/>
    <w:rsid w:val="0053343E"/>
    <w:rsid w:val="005336E0"/>
    <w:rsid w:val="00533C5F"/>
    <w:rsid w:val="00534EEA"/>
    <w:rsid w:val="0053639B"/>
    <w:rsid w:val="00536990"/>
    <w:rsid w:val="005379C4"/>
    <w:rsid w:val="00537E73"/>
    <w:rsid w:val="00541AD3"/>
    <w:rsid w:val="00546EAE"/>
    <w:rsid w:val="005473D4"/>
    <w:rsid w:val="00550320"/>
    <w:rsid w:val="00551F0E"/>
    <w:rsid w:val="00552E84"/>
    <w:rsid w:val="0055384D"/>
    <w:rsid w:val="00554883"/>
    <w:rsid w:val="005550FF"/>
    <w:rsid w:val="0055584A"/>
    <w:rsid w:val="00556709"/>
    <w:rsid w:val="005569E3"/>
    <w:rsid w:val="005613BE"/>
    <w:rsid w:val="005624BF"/>
    <w:rsid w:val="00563501"/>
    <w:rsid w:val="005640E4"/>
    <w:rsid w:val="00564581"/>
    <w:rsid w:val="005655EE"/>
    <w:rsid w:val="00567AA0"/>
    <w:rsid w:val="0057014A"/>
    <w:rsid w:val="0057105B"/>
    <w:rsid w:val="005715D4"/>
    <w:rsid w:val="00571CCB"/>
    <w:rsid w:val="005722FF"/>
    <w:rsid w:val="00572762"/>
    <w:rsid w:val="00574447"/>
    <w:rsid w:val="0057511F"/>
    <w:rsid w:val="0057604A"/>
    <w:rsid w:val="00576564"/>
    <w:rsid w:val="00576834"/>
    <w:rsid w:val="005777D0"/>
    <w:rsid w:val="00580117"/>
    <w:rsid w:val="0058196C"/>
    <w:rsid w:val="005835A1"/>
    <w:rsid w:val="00585F42"/>
    <w:rsid w:val="00585F76"/>
    <w:rsid w:val="00590357"/>
    <w:rsid w:val="00590C3D"/>
    <w:rsid w:val="00590CF8"/>
    <w:rsid w:val="00591E31"/>
    <w:rsid w:val="00592769"/>
    <w:rsid w:val="005944A0"/>
    <w:rsid w:val="00594A67"/>
    <w:rsid w:val="00596FA8"/>
    <w:rsid w:val="00597059"/>
    <w:rsid w:val="005975FF"/>
    <w:rsid w:val="005A03E1"/>
    <w:rsid w:val="005A0C11"/>
    <w:rsid w:val="005A4F0D"/>
    <w:rsid w:val="005A5EF4"/>
    <w:rsid w:val="005A66B1"/>
    <w:rsid w:val="005A717E"/>
    <w:rsid w:val="005B0958"/>
    <w:rsid w:val="005B1B20"/>
    <w:rsid w:val="005B1E57"/>
    <w:rsid w:val="005B290D"/>
    <w:rsid w:val="005B2C33"/>
    <w:rsid w:val="005B5ADB"/>
    <w:rsid w:val="005B63D8"/>
    <w:rsid w:val="005B78E7"/>
    <w:rsid w:val="005C03E3"/>
    <w:rsid w:val="005C25BA"/>
    <w:rsid w:val="005C5C19"/>
    <w:rsid w:val="005D03DB"/>
    <w:rsid w:val="005D0EC6"/>
    <w:rsid w:val="005D1009"/>
    <w:rsid w:val="005D1F2C"/>
    <w:rsid w:val="005D4108"/>
    <w:rsid w:val="005D66B5"/>
    <w:rsid w:val="005D713B"/>
    <w:rsid w:val="005E1110"/>
    <w:rsid w:val="005E121E"/>
    <w:rsid w:val="005E17E0"/>
    <w:rsid w:val="005E1C8C"/>
    <w:rsid w:val="005E34FA"/>
    <w:rsid w:val="005E3E0B"/>
    <w:rsid w:val="005E5A09"/>
    <w:rsid w:val="005E5B1D"/>
    <w:rsid w:val="005E6CEA"/>
    <w:rsid w:val="005E7053"/>
    <w:rsid w:val="005F0B69"/>
    <w:rsid w:val="005F0F56"/>
    <w:rsid w:val="005F1407"/>
    <w:rsid w:val="005F183C"/>
    <w:rsid w:val="005F333F"/>
    <w:rsid w:val="005F348F"/>
    <w:rsid w:val="005F3A34"/>
    <w:rsid w:val="005F3FB2"/>
    <w:rsid w:val="005F6B4B"/>
    <w:rsid w:val="00600032"/>
    <w:rsid w:val="0060023F"/>
    <w:rsid w:val="00600609"/>
    <w:rsid w:val="00600C19"/>
    <w:rsid w:val="00601AB1"/>
    <w:rsid w:val="00601D32"/>
    <w:rsid w:val="006040C6"/>
    <w:rsid w:val="006042B4"/>
    <w:rsid w:val="006043C8"/>
    <w:rsid w:val="006048B6"/>
    <w:rsid w:val="00604BBA"/>
    <w:rsid w:val="00605183"/>
    <w:rsid w:val="006056A7"/>
    <w:rsid w:val="00610134"/>
    <w:rsid w:val="00610CEE"/>
    <w:rsid w:val="00612FB2"/>
    <w:rsid w:val="00614E72"/>
    <w:rsid w:val="00614F6D"/>
    <w:rsid w:val="00615B63"/>
    <w:rsid w:val="00615C8D"/>
    <w:rsid w:val="00615DCA"/>
    <w:rsid w:val="00616252"/>
    <w:rsid w:val="00616EF5"/>
    <w:rsid w:val="00617571"/>
    <w:rsid w:val="00617D62"/>
    <w:rsid w:val="006202F4"/>
    <w:rsid w:val="00621771"/>
    <w:rsid w:val="00621A1C"/>
    <w:rsid w:val="00623ABD"/>
    <w:rsid w:val="00623C8B"/>
    <w:rsid w:val="0062448F"/>
    <w:rsid w:val="00624FC4"/>
    <w:rsid w:val="00625472"/>
    <w:rsid w:val="00627000"/>
    <w:rsid w:val="0063289A"/>
    <w:rsid w:val="006348BC"/>
    <w:rsid w:val="0063756C"/>
    <w:rsid w:val="006375B8"/>
    <w:rsid w:val="00637FC3"/>
    <w:rsid w:val="00640223"/>
    <w:rsid w:val="00640FEB"/>
    <w:rsid w:val="00642290"/>
    <w:rsid w:val="0065000B"/>
    <w:rsid w:val="00650024"/>
    <w:rsid w:val="0065008E"/>
    <w:rsid w:val="00652D71"/>
    <w:rsid w:val="00653AB1"/>
    <w:rsid w:val="00653FC4"/>
    <w:rsid w:val="006563AA"/>
    <w:rsid w:val="00661479"/>
    <w:rsid w:val="00661AC3"/>
    <w:rsid w:val="006623E2"/>
    <w:rsid w:val="00663293"/>
    <w:rsid w:val="00665783"/>
    <w:rsid w:val="00665F53"/>
    <w:rsid w:val="00670349"/>
    <w:rsid w:val="00670F2B"/>
    <w:rsid w:val="0067175F"/>
    <w:rsid w:val="006717A5"/>
    <w:rsid w:val="00671B36"/>
    <w:rsid w:val="006732B7"/>
    <w:rsid w:val="00676195"/>
    <w:rsid w:val="006762FB"/>
    <w:rsid w:val="00677360"/>
    <w:rsid w:val="00677544"/>
    <w:rsid w:val="006801DE"/>
    <w:rsid w:val="00680475"/>
    <w:rsid w:val="0068074B"/>
    <w:rsid w:val="00681390"/>
    <w:rsid w:val="00681B3F"/>
    <w:rsid w:val="00681CCC"/>
    <w:rsid w:val="006821BB"/>
    <w:rsid w:val="00682B6E"/>
    <w:rsid w:val="00683EE8"/>
    <w:rsid w:val="006845C4"/>
    <w:rsid w:val="006876FE"/>
    <w:rsid w:val="006908EF"/>
    <w:rsid w:val="006915A7"/>
    <w:rsid w:val="0069482B"/>
    <w:rsid w:val="00695595"/>
    <w:rsid w:val="006972D2"/>
    <w:rsid w:val="00697CBE"/>
    <w:rsid w:val="006A1308"/>
    <w:rsid w:val="006A16C2"/>
    <w:rsid w:val="006A28BC"/>
    <w:rsid w:val="006A2F50"/>
    <w:rsid w:val="006A349A"/>
    <w:rsid w:val="006A35F0"/>
    <w:rsid w:val="006A3CE7"/>
    <w:rsid w:val="006A421D"/>
    <w:rsid w:val="006A7D6B"/>
    <w:rsid w:val="006B00D9"/>
    <w:rsid w:val="006B1CF9"/>
    <w:rsid w:val="006B268A"/>
    <w:rsid w:val="006B33A9"/>
    <w:rsid w:val="006B384B"/>
    <w:rsid w:val="006B3F7F"/>
    <w:rsid w:val="006B4AD8"/>
    <w:rsid w:val="006B5FCA"/>
    <w:rsid w:val="006B6DCD"/>
    <w:rsid w:val="006B7123"/>
    <w:rsid w:val="006B77EB"/>
    <w:rsid w:val="006B7853"/>
    <w:rsid w:val="006C059C"/>
    <w:rsid w:val="006C5816"/>
    <w:rsid w:val="006C5E04"/>
    <w:rsid w:val="006C69FD"/>
    <w:rsid w:val="006C7E6D"/>
    <w:rsid w:val="006D016C"/>
    <w:rsid w:val="006D073B"/>
    <w:rsid w:val="006D17E3"/>
    <w:rsid w:val="006D2185"/>
    <w:rsid w:val="006D3A77"/>
    <w:rsid w:val="006D3E20"/>
    <w:rsid w:val="006D44FB"/>
    <w:rsid w:val="006D5396"/>
    <w:rsid w:val="006D6317"/>
    <w:rsid w:val="006D6EC2"/>
    <w:rsid w:val="006D7004"/>
    <w:rsid w:val="006D7958"/>
    <w:rsid w:val="006E0AF6"/>
    <w:rsid w:val="006E0DCC"/>
    <w:rsid w:val="006E0F3C"/>
    <w:rsid w:val="006E24AA"/>
    <w:rsid w:val="006E3316"/>
    <w:rsid w:val="006E3816"/>
    <w:rsid w:val="006E59C5"/>
    <w:rsid w:val="006E6C4C"/>
    <w:rsid w:val="006F0BE7"/>
    <w:rsid w:val="006F30C3"/>
    <w:rsid w:val="006F49BA"/>
    <w:rsid w:val="006F4A7A"/>
    <w:rsid w:val="006F4F7C"/>
    <w:rsid w:val="006F6F88"/>
    <w:rsid w:val="006F706C"/>
    <w:rsid w:val="00700338"/>
    <w:rsid w:val="0070186F"/>
    <w:rsid w:val="00701E8E"/>
    <w:rsid w:val="00702E6E"/>
    <w:rsid w:val="007043FA"/>
    <w:rsid w:val="0070512D"/>
    <w:rsid w:val="00705210"/>
    <w:rsid w:val="00705A1C"/>
    <w:rsid w:val="007062DA"/>
    <w:rsid w:val="00706B29"/>
    <w:rsid w:val="007070B9"/>
    <w:rsid w:val="00707889"/>
    <w:rsid w:val="00710BF0"/>
    <w:rsid w:val="00711BA8"/>
    <w:rsid w:val="00712720"/>
    <w:rsid w:val="007129D6"/>
    <w:rsid w:val="007134F9"/>
    <w:rsid w:val="007139F2"/>
    <w:rsid w:val="00714395"/>
    <w:rsid w:val="0071455E"/>
    <w:rsid w:val="00715184"/>
    <w:rsid w:val="0071743B"/>
    <w:rsid w:val="007201AD"/>
    <w:rsid w:val="007202AA"/>
    <w:rsid w:val="0072258B"/>
    <w:rsid w:val="00724498"/>
    <w:rsid w:val="00724731"/>
    <w:rsid w:val="00725B8B"/>
    <w:rsid w:val="00726B5B"/>
    <w:rsid w:val="00727390"/>
    <w:rsid w:val="00732850"/>
    <w:rsid w:val="00732B34"/>
    <w:rsid w:val="00733672"/>
    <w:rsid w:val="00735188"/>
    <w:rsid w:val="00736ADD"/>
    <w:rsid w:val="00736C50"/>
    <w:rsid w:val="00741821"/>
    <w:rsid w:val="007428B2"/>
    <w:rsid w:val="00743212"/>
    <w:rsid w:val="007438C1"/>
    <w:rsid w:val="00743F1D"/>
    <w:rsid w:val="00744BFE"/>
    <w:rsid w:val="00744E3D"/>
    <w:rsid w:val="00745BF4"/>
    <w:rsid w:val="00746530"/>
    <w:rsid w:val="00746C00"/>
    <w:rsid w:val="0074773E"/>
    <w:rsid w:val="00747983"/>
    <w:rsid w:val="00750143"/>
    <w:rsid w:val="007525D4"/>
    <w:rsid w:val="0075426F"/>
    <w:rsid w:val="007549DA"/>
    <w:rsid w:val="00754F94"/>
    <w:rsid w:val="007552BB"/>
    <w:rsid w:val="00755696"/>
    <w:rsid w:val="00760908"/>
    <w:rsid w:val="007629B5"/>
    <w:rsid w:val="00762D91"/>
    <w:rsid w:val="00764DAE"/>
    <w:rsid w:val="00765A27"/>
    <w:rsid w:val="007663DE"/>
    <w:rsid w:val="00766E2B"/>
    <w:rsid w:val="00767948"/>
    <w:rsid w:val="00770CC4"/>
    <w:rsid w:val="00770DF7"/>
    <w:rsid w:val="00771B7D"/>
    <w:rsid w:val="007722EF"/>
    <w:rsid w:val="0077552A"/>
    <w:rsid w:val="00776313"/>
    <w:rsid w:val="007766BB"/>
    <w:rsid w:val="0077748C"/>
    <w:rsid w:val="00777A67"/>
    <w:rsid w:val="0078087F"/>
    <w:rsid w:val="00780B94"/>
    <w:rsid w:val="007813AA"/>
    <w:rsid w:val="00782A83"/>
    <w:rsid w:val="00783FE7"/>
    <w:rsid w:val="00786626"/>
    <w:rsid w:val="00786E5B"/>
    <w:rsid w:val="00790953"/>
    <w:rsid w:val="00790C7E"/>
    <w:rsid w:val="00793E0C"/>
    <w:rsid w:val="00793EA8"/>
    <w:rsid w:val="00794D9F"/>
    <w:rsid w:val="00795463"/>
    <w:rsid w:val="00796BC6"/>
    <w:rsid w:val="00797157"/>
    <w:rsid w:val="007A3726"/>
    <w:rsid w:val="007A4147"/>
    <w:rsid w:val="007A5D03"/>
    <w:rsid w:val="007A650B"/>
    <w:rsid w:val="007A7AE3"/>
    <w:rsid w:val="007B0B55"/>
    <w:rsid w:val="007B2D08"/>
    <w:rsid w:val="007B3E35"/>
    <w:rsid w:val="007B4B5A"/>
    <w:rsid w:val="007B4F9A"/>
    <w:rsid w:val="007B571A"/>
    <w:rsid w:val="007B7000"/>
    <w:rsid w:val="007C2505"/>
    <w:rsid w:val="007C29BE"/>
    <w:rsid w:val="007C2B62"/>
    <w:rsid w:val="007C2D7C"/>
    <w:rsid w:val="007C42E3"/>
    <w:rsid w:val="007C5AA3"/>
    <w:rsid w:val="007C60B7"/>
    <w:rsid w:val="007C61B4"/>
    <w:rsid w:val="007C6E14"/>
    <w:rsid w:val="007C72F8"/>
    <w:rsid w:val="007C754A"/>
    <w:rsid w:val="007D0865"/>
    <w:rsid w:val="007D1471"/>
    <w:rsid w:val="007D51D4"/>
    <w:rsid w:val="007D5770"/>
    <w:rsid w:val="007D646E"/>
    <w:rsid w:val="007D6E6A"/>
    <w:rsid w:val="007E09B1"/>
    <w:rsid w:val="007E2CA3"/>
    <w:rsid w:val="007E33E9"/>
    <w:rsid w:val="007E3988"/>
    <w:rsid w:val="007E4F74"/>
    <w:rsid w:val="007E5F99"/>
    <w:rsid w:val="007E60FE"/>
    <w:rsid w:val="007E6787"/>
    <w:rsid w:val="007E7144"/>
    <w:rsid w:val="007E7194"/>
    <w:rsid w:val="007E7402"/>
    <w:rsid w:val="007F03AE"/>
    <w:rsid w:val="007F1346"/>
    <w:rsid w:val="007F1B57"/>
    <w:rsid w:val="007F1D73"/>
    <w:rsid w:val="007F4698"/>
    <w:rsid w:val="007F5950"/>
    <w:rsid w:val="007F6E54"/>
    <w:rsid w:val="007F70A6"/>
    <w:rsid w:val="007F78CF"/>
    <w:rsid w:val="00801942"/>
    <w:rsid w:val="008021AF"/>
    <w:rsid w:val="00803DD3"/>
    <w:rsid w:val="0080480F"/>
    <w:rsid w:val="008055D1"/>
    <w:rsid w:val="00805986"/>
    <w:rsid w:val="0081235F"/>
    <w:rsid w:val="00813F93"/>
    <w:rsid w:val="00815DB3"/>
    <w:rsid w:val="00816AEA"/>
    <w:rsid w:val="00821B01"/>
    <w:rsid w:val="00822106"/>
    <w:rsid w:val="008222AF"/>
    <w:rsid w:val="0082387C"/>
    <w:rsid w:val="00823CC0"/>
    <w:rsid w:val="008256D0"/>
    <w:rsid w:val="008262A8"/>
    <w:rsid w:val="00826910"/>
    <w:rsid w:val="00831266"/>
    <w:rsid w:val="00831A8F"/>
    <w:rsid w:val="00831EE5"/>
    <w:rsid w:val="00832B08"/>
    <w:rsid w:val="00832B98"/>
    <w:rsid w:val="00832FC0"/>
    <w:rsid w:val="00833507"/>
    <w:rsid w:val="00834C75"/>
    <w:rsid w:val="00835DB0"/>
    <w:rsid w:val="00837056"/>
    <w:rsid w:val="00840AE5"/>
    <w:rsid w:val="0084134D"/>
    <w:rsid w:val="008413A2"/>
    <w:rsid w:val="00841F6E"/>
    <w:rsid w:val="008451A8"/>
    <w:rsid w:val="008457E2"/>
    <w:rsid w:val="00845C30"/>
    <w:rsid w:val="00847567"/>
    <w:rsid w:val="00850DB2"/>
    <w:rsid w:val="008510EC"/>
    <w:rsid w:val="008538EF"/>
    <w:rsid w:val="00853EFC"/>
    <w:rsid w:val="00853FF3"/>
    <w:rsid w:val="008544C0"/>
    <w:rsid w:val="00854817"/>
    <w:rsid w:val="00861EAE"/>
    <w:rsid w:val="0086234D"/>
    <w:rsid w:val="00862601"/>
    <w:rsid w:val="008649ED"/>
    <w:rsid w:val="00865531"/>
    <w:rsid w:val="00866FB2"/>
    <w:rsid w:val="00871922"/>
    <w:rsid w:val="008720C4"/>
    <w:rsid w:val="008736C9"/>
    <w:rsid w:val="00873E9D"/>
    <w:rsid w:val="008757C8"/>
    <w:rsid w:val="00876CAB"/>
    <w:rsid w:val="0087704A"/>
    <w:rsid w:val="0087796F"/>
    <w:rsid w:val="00877A43"/>
    <w:rsid w:val="0088127F"/>
    <w:rsid w:val="008815E1"/>
    <w:rsid w:val="008848DE"/>
    <w:rsid w:val="00884DE0"/>
    <w:rsid w:val="00885171"/>
    <w:rsid w:val="008851FC"/>
    <w:rsid w:val="00886147"/>
    <w:rsid w:val="00890E51"/>
    <w:rsid w:val="00891CD8"/>
    <w:rsid w:val="00893269"/>
    <w:rsid w:val="00893E16"/>
    <w:rsid w:val="00894A46"/>
    <w:rsid w:val="008960D6"/>
    <w:rsid w:val="00896BA7"/>
    <w:rsid w:val="008A1A9A"/>
    <w:rsid w:val="008A1BFD"/>
    <w:rsid w:val="008A21F5"/>
    <w:rsid w:val="008A4B5B"/>
    <w:rsid w:val="008A6900"/>
    <w:rsid w:val="008A6952"/>
    <w:rsid w:val="008A749D"/>
    <w:rsid w:val="008A7CC6"/>
    <w:rsid w:val="008B04F8"/>
    <w:rsid w:val="008B1E8E"/>
    <w:rsid w:val="008B4018"/>
    <w:rsid w:val="008B4934"/>
    <w:rsid w:val="008B4FDA"/>
    <w:rsid w:val="008B5A7A"/>
    <w:rsid w:val="008B5D58"/>
    <w:rsid w:val="008B6AC1"/>
    <w:rsid w:val="008B6B64"/>
    <w:rsid w:val="008B766B"/>
    <w:rsid w:val="008B7F0E"/>
    <w:rsid w:val="008C03B9"/>
    <w:rsid w:val="008C1412"/>
    <w:rsid w:val="008C18B7"/>
    <w:rsid w:val="008C26CC"/>
    <w:rsid w:val="008C28EC"/>
    <w:rsid w:val="008C2DB9"/>
    <w:rsid w:val="008C3D65"/>
    <w:rsid w:val="008C49AE"/>
    <w:rsid w:val="008C688B"/>
    <w:rsid w:val="008C6A52"/>
    <w:rsid w:val="008C6AE7"/>
    <w:rsid w:val="008D03D5"/>
    <w:rsid w:val="008D07B0"/>
    <w:rsid w:val="008D0B21"/>
    <w:rsid w:val="008D106A"/>
    <w:rsid w:val="008D11F9"/>
    <w:rsid w:val="008D15EF"/>
    <w:rsid w:val="008D1974"/>
    <w:rsid w:val="008D25D6"/>
    <w:rsid w:val="008D2A13"/>
    <w:rsid w:val="008D2F57"/>
    <w:rsid w:val="008D39D2"/>
    <w:rsid w:val="008D42C9"/>
    <w:rsid w:val="008D5601"/>
    <w:rsid w:val="008D606C"/>
    <w:rsid w:val="008D7BFB"/>
    <w:rsid w:val="008E1591"/>
    <w:rsid w:val="008E1A79"/>
    <w:rsid w:val="008E3714"/>
    <w:rsid w:val="008E3AD3"/>
    <w:rsid w:val="008E48D8"/>
    <w:rsid w:val="008E4FF2"/>
    <w:rsid w:val="008E6132"/>
    <w:rsid w:val="008E6332"/>
    <w:rsid w:val="008E728F"/>
    <w:rsid w:val="008F206C"/>
    <w:rsid w:val="008F2700"/>
    <w:rsid w:val="008F2A78"/>
    <w:rsid w:val="008F3370"/>
    <w:rsid w:val="008F3AF8"/>
    <w:rsid w:val="008F3F41"/>
    <w:rsid w:val="008F4B54"/>
    <w:rsid w:val="008F5D32"/>
    <w:rsid w:val="008F675F"/>
    <w:rsid w:val="008F784F"/>
    <w:rsid w:val="008F7A88"/>
    <w:rsid w:val="0090095B"/>
    <w:rsid w:val="00901D9A"/>
    <w:rsid w:val="00904BB7"/>
    <w:rsid w:val="00904CB5"/>
    <w:rsid w:val="009055F5"/>
    <w:rsid w:val="00905B07"/>
    <w:rsid w:val="00906C1D"/>
    <w:rsid w:val="00910018"/>
    <w:rsid w:val="009107DE"/>
    <w:rsid w:val="00910C71"/>
    <w:rsid w:val="009110D6"/>
    <w:rsid w:val="00911884"/>
    <w:rsid w:val="00915241"/>
    <w:rsid w:val="009154D8"/>
    <w:rsid w:val="009158F4"/>
    <w:rsid w:val="00915A97"/>
    <w:rsid w:val="00915AE4"/>
    <w:rsid w:val="00920802"/>
    <w:rsid w:val="00920D24"/>
    <w:rsid w:val="00920D3E"/>
    <w:rsid w:val="00922973"/>
    <w:rsid w:val="0092433D"/>
    <w:rsid w:val="00924EDF"/>
    <w:rsid w:val="0092526B"/>
    <w:rsid w:val="009265CC"/>
    <w:rsid w:val="00926B06"/>
    <w:rsid w:val="00926E6C"/>
    <w:rsid w:val="00927188"/>
    <w:rsid w:val="009273BD"/>
    <w:rsid w:val="0092753F"/>
    <w:rsid w:val="00927A3A"/>
    <w:rsid w:val="00932362"/>
    <w:rsid w:val="009329C2"/>
    <w:rsid w:val="00932FB7"/>
    <w:rsid w:val="00933BA1"/>
    <w:rsid w:val="00934A68"/>
    <w:rsid w:val="009353C0"/>
    <w:rsid w:val="009362C8"/>
    <w:rsid w:val="0093662C"/>
    <w:rsid w:val="00936636"/>
    <w:rsid w:val="00937222"/>
    <w:rsid w:val="009375E5"/>
    <w:rsid w:val="00940145"/>
    <w:rsid w:val="00941567"/>
    <w:rsid w:val="00941C05"/>
    <w:rsid w:val="00942BC1"/>
    <w:rsid w:val="00942BEC"/>
    <w:rsid w:val="00942F2C"/>
    <w:rsid w:val="009445EA"/>
    <w:rsid w:val="0094481C"/>
    <w:rsid w:val="0094596A"/>
    <w:rsid w:val="00945E32"/>
    <w:rsid w:val="00946E57"/>
    <w:rsid w:val="0094735C"/>
    <w:rsid w:val="0094754D"/>
    <w:rsid w:val="00947FAF"/>
    <w:rsid w:val="009533D9"/>
    <w:rsid w:val="00953494"/>
    <w:rsid w:val="0095398B"/>
    <w:rsid w:val="00953E64"/>
    <w:rsid w:val="00954B38"/>
    <w:rsid w:val="00955804"/>
    <w:rsid w:val="00955B50"/>
    <w:rsid w:val="00957DCB"/>
    <w:rsid w:val="009611AD"/>
    <w:rsid w:val="00962412"/>
    <w:rsid w:val="00966365"/>
    <w:rsid w:val="00967661"/>
    <w:rsid w:val="00972BFA"/>
    <w:rsid w:val="00974616"/>
    <w:rsid w:val="009761E6"/>
    <w:rsid w:val="0097740F"/>
    <w:rsid w:val="00980CFE"/>
    <w:rsid w:val="009811CF"/>
    <w:rsid w:val="00981B91"/>
    <w:rsid w:val="00982AF8"/>
    <w:rsid w:val="00983C68"/>
    <w:rsid w:val="00984B2B"/>
    <w:rsid w:val="00984D56"/>
    <w:rsid w:val="0098798B"/>
    <w:rsid w:val="00987CAA"/>
    <w:rsid w:val="00987E9C"/>
    <w:rsid w:val="00987F23"/>
    <w:rsid w:val="0099083F"/>
    <w:rsid w:val="00991D89"/>
    <w:rsid w:val="00991F2D"/>
    <w:rsid w:val="009920EE"/>
    <w:rsid w:val="00992592"/>
    <w:rsid w:val="00992EAA"/>
    <w:rsid w:val="00997286"/>
    <w:rsid w:val="009977C1"/>
    <w:rsid w:val="009A03B5"/>
    <w:rsid w:val="009A1301"/>
    <w:rsid w:val="009A16C3"/>
    <w:rsid w:val="009A1891"/>
    <w:rsid w:val="009A23C7"/>
    <w:rsid w:val="009A2E9A"/>
    <w:rsid w:val="009A3748"/>
    <w:rsid w:val="009A3B18"/>
    <w:rsid w:val="009A5FDB"/>
    <w:rsid w:val="009B1FB3"/>
    <w:rsid w:val="009B217C"/>
    <w:rsid w:val="009B22E9"/>
    <w:rsid w:val="009B3099"/>
    <w:rsid w:val="009B3740"/>
    <w:rsid w:val="009B41C1"/>
    <w:rsid w:val="009B436E"/>
    <w:rsid w:val="009B49C7"/>
    <w:rsid w:val="009B5DC7"/>
    <w:rsid w:val="009B5FDF"/>
    <w:rsid w:val="009B7747"/>
    <w:rsid w:val="009C057F"/>
    <w:rsid w:val="009C0A06"/>
    <w:rsid w:val="009C14C7"/>
    <w:rsid w:val="009C2B21"/>
    <w:rsid w:val="009C2F99"/>
    <w:rsid w:val="009C317A"/>
    <w:rsid w:val="009C4587"/>
    <w:rsid w:val="009C49C4"/>
    <w:rsid w:val="009C77DD"/>
    <w:rsid w:val="009C7921"/>
    <w:rsid w:val="009D0DCC"/>
    <w:rsid w:val="009D1633"/>
    <w:rsid w:val="009D3512"/>
    <w:rsid w:val="009D3AB2"/>
    <w:rsid w:val="009D4C31"/>
    <w:rsid w:val="009D5205"/>
    <w:rsid w:val="009D5BE7"/>
    <w:rsid w:val="009D6AEB"/>
    <w:rsid w:val="009D6BC2"/>
    <w:rsid w:val="009D6DCA"/>
    <w:rsid w:val="009E0DE6"/>
    <w:rsid w:val="009E12F2"/>
    <w:rsid w:val="009E1729"/>
    <w:rsid w:val="009E346D"/>
    <w:rsid w:val="009E3E2E"/>
    <w:rsid w:val="009E4171"/>
    <w:rsid w:val="009E4E06"/>
    <w:rsid w:val="009E670E"/>
    <w:rsid w:val="009F0232"/>
    <w:rsid w:val="009F2A88"/>
    <w:rsid w:val="009F3B3E"/>
    <w:rsid w:val="009F4DEB"/>
    <w:rsid w:val="009F5395"/>
    <w:rsid w:val="009F5D2A"/>
    <w:rsid w:val="009F6E60"/>
    <w:rsid w:val="009F7062"/>
    <w:rsid w:val="00A00DD5"/>
    <w:rsid w:val="00A01237"/>
    <w:rsid w:val="00A01256"/>
    <w:rsid w:val="00A015BF"/>
    <w:rsid w:val="00A016C6"/>
    <w:rsid w:val="00A04484"/>
    <w:rsid w:val="00A0452A"/>
    <w:rsid w:val="00A050CE"/>
    <w:rsid w:val="00A05E95"/>
    <w:rsid w:val="00A12F3C"/>
    <w:rsid w:val="00A13009"/>
    <w:rsid w:val="00A1315C"/>
    <w:rsid w:val="00A1318B"/>
    <w:rsid w:val="00A142CF"/>
    <w:rsid w:val="00A14F8A"/>
    <w:rsid w:val="00A1502B"/>
    <w:rsid w:val="00A15306"/>
    <w:rsid w:val="00A1689D"/>
    <w:rsid w:val="00A1783F"/>
    <w:rsid w:val="00A20258"/>
    <w:rsid w:val="00A21486"/>
    <w:rsid w:val="00A21566"/>
    <w:rsid w:val="00A21B20"/>
    <w:rsid w:val="00A22B27"/>
    <w:rsid w:val="00A23EB6"/>
    <w:rsid w:val="00A246B9"/>
    <w:rsid w:val="00A24D42"/>
    <w:rsid w:val="00A252DB"/>
    <w:rsid w:val="00A2541B"/>
    <w:rsid w:val="00A25C9B"/>
    <w:rsid w:val="00A25FE9"/>
    <w:rsid w:val="00A3153D"/>
    <w:rsid w:val="00A31C5D"/>
    <w:rsid w:val="00A321AB"/>
    <w:rsid w:val="00A3472D"/>
    <w:rsid w:val="00A369E6"/>
    <w:rsid w:val="00A36BDE"/>
    <w:rsid w:val="00A37479"/>
    <w:rsid w:val="00A37E49"/>
    <w:rsid w:val="00A42CE7"/>
    <w:rsid w:val="00A44434"/>
    <w:rsid w:val="00A454DB"/>
    <w:rsid w:val="00A45C33"/>
    <w:rsid w:val="00A47008"/>
    <w:rsid w:val="00A4792C"/>
    <w:rsid w:val="00A50436"/>
    <w:rsid w:val="00A50721"/>
    <w:rsid w:val="00A512D2"/>
    <w:rsid w:val="00A51C67"/>
    <w:rsid w:val="00A524DC"/>
    <w:rsid w:val="00A52CAF"/>
    <w:rsid w:val="00A5354F"/>
    <w:rsid w:val="00A54756"/>
    <w:rsid w:val="00A5581A"/>
    <w:rsid w:val="00A55C48"/>
    <w:rsid w:val="00A55FF3"/>
    <w:rsid w:val="00A56318"/>
    <w:rsid w:val="00A57199"/>
    <w:rsid w:val="00A60B61"/>
    <w:rsid w:val="00A618B5"/>
    <w:rsid w:val="00A61FA3"/>
    <w:rsid w:val="00A63058"/>
    <w:rsid w:val="00A658E9"/>
    <w:rsid w:val="00A65F3B"/>
    <w:rsid w:val="00A6785A"/>
    <w:rsid w:val="00A70258"/>
    <w:rsid w:val="00A70875"/>
    <w:rsid w:val="00A70B0F"/>
    <w:rsid w:val="00A71FA2"/>
    <w:rsid w:val="00A723C1"/>
    <w:rsid w:val="00A7298D"/>
    <w:rsid w:val="00A737CE"/>
    <w:rsid w:val="00A75AB2"/>
    <w:rsid w:val="00A779B6"/>
    <w:rsid w:val="00A77D00"/>
    <w:rsid w:val="00A816F3"/>
    <w:rsid w:val="00A836D3"/>
    <w:rsid w:val="00A847F9"/>
    <w:rsid w:val="00A85AD1"/>
    <w:rsid w:val="00A85E61"/>
    <w:rsid w:val="00A85EC2"/>
    <w:rsid w:val="00A8713A"/>
    <w:rsid w:val="00A876A7"/>
    <w:rsid w:val="00A9199D"/>
    <w:rsid w:val="00A93699"/>
    <w:rsid w:val="00A93CB5"/>
    <w:rsid w:val="00A946A4"/>
    <w:rsid w:val="00A976E4"/>
    <w:rsid w:val="00A97B2D"/>
    <w:rsid w:val="00A97B64"/>
    <w:rsid w:val="00A97C87"/>
    <w:rsid w:val="00AA02B5"/>
    <w:rsid w:val="00AA0627"/>
    <w:rsid w:val="00AA17FB"/>
    <w:rsid w:val="00AA4C4D"/>
    <w:rsid w:val="00AA4EC6"/>
    <w:rsid w:val="00AA5145"/>
    <w:rsid w:val="00AA637E"/>
    <w:rsid w:val="00AA6EB4"/>
    <w:rsid w:val="00AA761E"/>
    <w:rsid w:val="00AA7CEC"/>
    <w:rsid w:val="00AB0075"/>
    <w:rsid w:val="00AB092E"/>
    <w:rsid w:val="00AB1920"/>
    <w:rsid w:val="00AB2051"/>
    <w:rsid w:val="00AB2995"/>
    <w:rsid w:val="00AB2C26"/>
    <w:rsid w:val="00AB359B"/>
    <w:rsid w:val="00AB46CA"/>
    <w:rsid w:val="00AB5D5F"/>
    <w:rsid w:val="00AB624E"/>
    <w:rsid w:val="00AB7834"/>
    <w:rsid w:val="00AC0B07"/>
    <w:rsid w:val="00AC0FD2"/>
    <w:rsid w:val="00AC1662"/>
    <w:rsid w:val="00AC1AC6"/>
    <w:rsid w:val="00AC2183"/>
    <w:rsid w:val="00AC2859"/>
    <w:rsid w:val="00AC422E"/>
    <w:rsid w:val="00AC4C95"/>
    <w:rsid w:val="00AC5252"/>
    <w:rsid w:val="00AC64F4"/>
    <w:rsid w:val="00AC67ED"/>
    <w:rsid w:val="00AC6C73"/>
    <w:rsid w:val="00AD0B6A"/>
    <w:rsid w:val="00AD5049"/>
    <w:rsid w:val="00AD5F6F"/>
    <w:rsid w:val="00AD7B7C"/>
    <w:rsid w:val="00AD7E5D"/>
    <w:rsid w:val="00AE01C8"/>
    <w:rsid w:val="00AE0CCC"/>
    <w:rsid w:val="00AE11AF"/>
    <w:rsid w:val="00AE1C7F"/>
    <w:rsid w:val="00AE264D"/>
    <w:rsid w:val="00AE26EA"/>
    <w:rsid w:val="00AE28EE"/>
    <w:rsid w:val="00AE3BEE"/>
    <w:rsid w:val="00AE65DD"/>
    <w:rsid w:val="00AE70E3"/>
    <w:rsid w:val="00AE7608"/>
    <w:rsid w:val="00AF0863"/>
    <w:rsid w:val="00AF1FB0"/>
    <w:rsid w:val="00AF4D3F"/>
    <w:rsid w:val="00AF6A5C"/>
    <w:rsid w:val="00AF7D63"/>
    <w:rsid w:val="00B00E1D"/>
    <w:rsid w:val="00B016D4"/>
    <w:rsid w:val="00B01D0B"/>
    <w:rsid w:val="00B02D66"/>
    <w:rsid w:val="00B030D7"/>
    <w:rsid w:val="00B036E9"/>
    <w:rsid w:val="00B0459C"/>
    <w:rsid w:val="00B10A26"/>
    <w:rsid w:val="00B11576"/>
    <w:rsid w:val="00B11E79"/>
    <w:rsid w:val="00B1214C"/>
    <w:rsid w:val="00B1577C"/>
    <w:rsid w:val="00B158CA"/>
    <w:rsid w:val="00B17129"/>
    <w:rsid w:val="00B172A6"/>
    <w:rsid w:val="00B22CE4"/>
    <w:rsid w:val="00B247CF"/>
    <w:rsid w:val="00B247D3"/>
    <w:rsid w:val="00B25AA2"/>
    <w:rsid w:val="00B25DEE"/>
    <w:rsid w:val="00B25FAE"/>
    <w:rsid w:val="00B269DD"/>
    <w:rsid w:val="00B30C4E"/>
    <w:rsid w:val="00B3127D"/>
    <w:rsid w:val="00B32488"/>
    <w:rsid w:val="00B326C9"/>
    <w:rsid w:val="00B333B4"/>
    <w:rsid w:val="00B33E79"/>
    <w:rsid w:val="00B3596D"/>
    <w:rsid w:val="00B363DB"/>
    <w:rsid w:val="00B36BF6"/>
    <w:rsid w:val="00B405D2"/>
    <w:rsid w:val="00B40C53"/>
    <w:rsid w:val="00B414D4"/>
    <w:rsid w:val="00B41935"/>
    <w:rsid w:val="00B419DB"/>
    <w:rsid w:val="00B42461"/>
    <w:rsid w:val="00B43658"/>
    <w:rsid w:val="00B43DAD"/>
    <w:rsid w:val="00B47BBB"/>
    <w:rsid w:val="00B47F22"/>
    <w:rsid w:val="00B50099"/>
    <w:rsid w:val="00B5049A"/>
    <w:rsid w:val="00B516FD"/>
    <w:rsid w:val="00B51F56"/>
    <w:rsid w:val="00B52EB4"/>
    <w:rsid w:val="00B540D4"/>
    <w:rsid w:val="00B55698"/>
    <w:rsid w:val="00B5668B"/>
    <w:rsid w:val="00B60A04"/>
    <w:rsid w:val="00B612BE"/>
    <w:rsid w:val="00B6272E"/>
    <w:rsid w:val="00B62A16"/>
    <w:rsid w:val="00B6337A"/>
    <w:rsid w:val="00B637C0"/>
    <w:rsid w:val="00B64AFC"/>
    <w:rsid w:val="00B6700E"/>
    <w:rsid w:val="00B7056F"/>
    <w:rsid w:val="00B70873"/>
    <w:rsid w:val="00B7270F"/>
    <w:rsid w:val="00B72CD0"/>
    <w:rsid w:val="00B73682"/>
    <w:rsid w:val="00B737AC"/>
    <w:rsid w:val="00B749D1"/>
    <w:rsid w:val="00B76372"/>
    <w:rsid w:val="00B768F2"/>
    <w:rsid w:val="00B76A1E"/>
    <w:rsid w:val="00B77A09"/>
    <w:rsid w:val="00B77D4D"/>
    <w:rsid w:val="00B817F6"/>
    <w:rsid w:val="00B819F9"/>
    <w:rsid w:val="00B820E6"/>
    <w:rsid w:val="00B82105"/>
    <w:rsid w:val="00B82A63"/>
    <w:rsid w:val="00B84093"/>
    <w:rsid w:val="00B8676F"/>
    <w:rsid w:val="00B86FBB"/>
    <w:rsid w:val="00B87142"/>
    <w:rsid w:val="00B877DD"/>
    <w:rsid w:val="00B87DD2"/>
    <w:rsid w:val="00B90D12"/>
    <w:rsid w:val="00B90FD6"/>
    <w:rsid w:val="00B92825"/>
    <w:rsid w:val="00B92AC7"/>
    <w:rsid w:val="00B92B3F"/>
    <w:rsid w:val="00B92C50"/>
    <w:rsid w:val="00B9553C"/>
    <w:rsid w:val="00B96461"/>
    <w:rsid w:val="00B96650"/>
    <w:rsid w:val="00B97035"/>
    <w:rsid w:val="00BA0987"/>
    <w:rsid w:val="00BA1617"/>
    <w:rsid w:val="00BA20D5"/>
    <w:rsid w:val="00BA2A02"/>
    <w:rsid w:val="00BA3694"/>
    <w:rsid w:val="00BA3D48"/>
    <w:rsid w:val="00BA5814"/>
    <w:rsid w:val="00BB1117"/>
    <w:rsid w:val="00BB2BE9"/>
    <w:rsid w:val="00BB2DCA"/>
    <w:rsid w:val="00BB3EF8"/>
    <w:rsid w:val="00BB4F7A"/>
    <w:rsid w:val="00BB504C"/>
    <w:rsid w:val="00BB7065"/>
    <w:rsid w:val="00BC1358"/>
    <w:rsid w:val="00BC2FCD"/>
    <w:rsid w:val="00BC36F4"/>
    <w:rsid w:val="00BC3FFF"/>
    <w:rsid w:val="00BC5BF8"/>
    <w:rsid w:val="00BC6D13"/>
    <w:rsid w:val="00BC6E54"/>
    <w:rsid w:val="00BC700B"/>
    <w:rsid w:val="00BD1A0D"/>
    <w:rsid w:val="00BD1D7E"/>
    <w:rsid w:val="00BD25EB"/>
    <w:rsid w:val="00BD269D"/>
    <w:rsid w:val="00BD2A25"/>
    <w:rsid w:val="00BD3CDC"/>
    <w:rsid w:val="00BD67E0"/>
    <w:rsid w:val="00BE7036"/>
    <w:rsid w:val="00BF00E3"/>
    <w:rsid w:val="00BF0ADD"/>
    <w:rsid w:val="00BF1809"/>
    <w:rsid w:val="00BF27A9"/>
    <w:rsid w:val="00BF2C49"/>
    <w:rsid w:val="00BF4DCB"/>
    <w:rsid w:val="00BF7831"/>
    <w:rsid w:val="00C0155A"/>
    <w:rsid w:val="00C018AF"/>
    <w:rsid w:val="00C02233"/>
    <w:rsid w:val="00C023B4"/>
    <w:rsid w:val="00C023EA"/>
    <w:rsid w:val="00C0308E"/>
    <w:rsid w:val="00C0403D"/>
    <w:rsid w:val="00C04D89"/>
    <w:rsid w:val="00C06B8F"/>
    <w:rsid w:val="00C07AF2"/>
    <w:rsid w:val="00C10C43"/>
    <w:rsid w:val="00C121CE"/>
    <w:rsid w:val="00C12594"/>
    <w:rsid w:val="00C12DC0"/>
    <w:rsid w:val="00C145B7"/>
    <w:rsid w:val="00C14C24"/>
    <w:rsid w:val="00C14C9F"/>
    <w:rsid w:val="00C2004E"/>
    <w:rsid w:val="00C204D8"/>
    <w:rsid w:val="00C2068B"/>
    <w:rsid w:val="00C21D94"/>
    <w:rsid w:val="00C2241F"/>
    <w:rsid w:val="00C224DB"/>
    <w:rsid w:val="00C27B3A"/>
    <w:rsid w:val="00C27ED1"/>
    <w:rsid w:val="00C3250B"/>
    <w:rsid w:val="00C34605"/>
    <w:rsid w:val="00C34E51"/>
    <w:rsid w:val="00C354D0"/>
    <w:rsid w:val="00C356EB"/>
    <w:rsid w:val="00C37924"/>
    <w:rsid w:val="00C4234E"/>
    <w:rsid w:val="00C446AA"/>
    <w:rsid w:val="00C452CD"/>
    <w:rsid w:val="00C46FA4"/>
    <w:rsid w:val="00C50E11"/>
    <w:rsid w:val="00C510F9"/>
    <w:rsid w:val="00C54B01"/>
    <w:rsid w:val="00C54CB0"/>
    <w:rsid w:val="00C54D35"/>
    <w:rsid w:val="00C551B3"/>
    <w:rsid w:val="00C55263"/>
    <w:rsid w:val="00C5600C"/>
    <w:rsid w:val="00C5625A"/>
    <w:rsid w:val="00C61220"/>
    <w:rsid w:val="00C61476"/>
    <w:rsid w:val="00C61C5B"/>
    <w:rsid w:val="00C62935"/>
    <w:rsid w:val="00C62C83"/>
    <w:rsid w:val="00C63123"/>
    <w:rsid w:val="00C63220"/>
    <w:rsid w:val="00C6492E"/>
    <w:rsid w:val="00C64AE5"/>
    <w:rsid w:val="00C6554A"/>
    <w:rsid w:val="00C655F5"/>
    <w:rsid w:val="00C67257"/>
    <w:rsid w:val="00C70DB0"/>
    <w:rsid w:val="00C727D5"/>
    <w:rsid w:val="00C72AA7"/>
    <w:rsid w:val="00C72E64"/>
    <w:rsid w:val="00C7317D"/>
    <w:rsid w:val="00C7405D"/>
    <w:rsid w:val="00C74CF0"/>
    <w:rsid w:val="00C75AA5"/>
    <w:rsid w:val="00C75D75"/>
    <w:rsid w:val="00C77B0A"/>
    <w:rsid w:val="00C80E39"/>
    <w:rsid w:val="00C82576"/>
    <w:rsid w:val="00C82A0B"/>
    <w:rsid w:val="00C83B69"/>
    <w:rsid w:val="00C83D95"/>
    <w:rsid w:val="00C84C78"/>
    <w:rsid w:val="00C86923"/>
    <w:rsid w:val="00C86F3B"/>
    <w:rsid w:val="00C87988"/>
    <w:rsid w:val="00C9102A"/>
    <w:rsid w:val="00C91D07"/>
    <w:rsid w:val="00C9238E"/>
    <w:rsid w:val="00C92401"/>
    <w:rsid w:val="00C943BD"/>
    <w:rsid w:val="00C946BF"/>
    <w:rsid w:val="00C95320"/>
    <w:rsid w:val="00C9569E"/>
    <w:rsid w:val="00C96688"/>
    <w:rsid w:val="00C96989"/>
    <w:rsid w:val="00C96F62"/>
    <w:rsid w:val="00C97840"/>
    <w:rsid w:val="00CA13F4"/>
    <w:rsid w:val="00CA1D1F"/>
    <w:rsid w:val="00CA2990"/>
    <w:rsid w:val="00CA2E47"/>
    <w:rsid w:val="00CA3FC9"/>
    <w:rsid w:val="00CA414F"/>
    <w:rsid w:val="00CB00DF"/>
    <w:rsid w:val="00CB1B30"/>
    <w:rsid w:val="00CB3CA5"/>
    <w:rsid w:val="00CB442E"/>
    <w:rsid w:val="00CB4BB8"/>
    <w:rsid w:val="00CB74EB"/>
    <w:rsid w:val="00CC015D"/>
    <w:rsid w:val="00CC2AD4"/>
    <w:rsid w:val="00CC3779"/>
    <w:rsid w:val="00CC4C76"/>
    <w:rsid w:val="00CC5E0E"/>
    <w:rsid w:val="00CC6D68"/>
    <w:rsid w:val="00CD0B88"/>
    <w:rsid w:val="00CD1880"/>
    <w:rsid w:val="00CD48E5"/>
    <w:rsid w:val="00CD491B"/>
    <w:rsid w:val="00CE22E6"/>
    <w:rsid w:val="00CE4A80"/>
    <w:rsid w:val="00CE588C"/>
    <w:rsid w:val="00CE6499"/>
    <w:rsid w:val="00CF02EA"/>
    <w:rsid w:val="00CF04B2"/>
    <w:rsid w:val="00CF1582"/>
    <w:rsid w:val="00CF25FA"/>
    <w:rsid w:val="00CF2C7F"/>
    <w:rsid w:val="00CF4E08"/>
    <w:rsid w:val="00CF5607"/>
    <w:rsid w:val="00CF681F"/>
    <w:rsid w:val="00CF688F"/>
    <w:rsid w:val="00CF7F39"/>
    <w:rsid w:val="00D01453"/>
    <w:rsid w:val="00D02020"/>
    <w:rsid w:val="00D02B71"/>
    <w:rsid w:val="00D02C48"/>
    <w:rsid w:val="00D033C4"/>
    <w:rsid w:val="00D0403C"/>
    <w:rsid w:val="00D04FE6"/>
    <w:rsid w:val="00D05B28"/>
    <w:rsid w:val="00D05D51"/>
    <w:rsid w:val="00D05E66"/>
    <w:rsid w:val="00D068A9"/>
    <w:rsid w:val="00D07580"/>
    <w:rsid w:val="00D078FE"/>
    <w:rsid w:val="00D07957"/>
    <w:rsid w:val="00D07E43"/>
    <w:rsid w:val="00D109D9"/>
    <w:rsid w:val="00D11A64"/>
    <w:rsid w:val="00D11AD5"/>
    <w:rsid w:val="00D12149"/>
    <w:rsid w:val="00D122E0"/>
    <w:rsid w:val="00D12BA6"/>
    <w:rsid w:val="00D13089"/>
    <w:rsid w:val="00D1312D"/>
    <w:rsid w:val="00D138B7"/>
    <w:rsid w:val="00D20431"/>
    <w:rsid w:val="00D20960"/>
    <w:rsid w:val="00D21406"/>
    <w:rsid w:val="00D227FA"/>
    <w:rsid w:val="00D2296E"/>
    <w:rsid w:val="00D22D7F"/>
    <w:rsid w:val="00D2403D"/>
    <w:rsid w:val="00D25BDE"/>
    <w:rsid w:val="00D30442"/>
    <w:rsid w:val="00D30C93"/>
    <w:rsid w:val="00D329A2"/>
    <w:rsid w:val="00D32FBD"/>
    <w:rsid w:val="00D33314"/>
    <w:rsid w:val="00D34236"/>
    <w:rsid w:val="00D34B93"/>
    <w:rsid w:val="00D35D0F"/>
    <w:rsid w:val="00D35E12"/>
    <w:rsid w:val="00D363B8"/>
    <w:rsid w:val="00D3720F"/>
    <w:rsid w:val="00D41E7B"/>
    <w:rsid w:val="00D42CFB"/>
    <w:rsid w:val="00D441AF"/>
    <w:rsid w:val="00D44CBB"/>
    <w:rsid w:val="00D44E9D"/>
    <w:rsid w:val="00D462B7"/>
    <w:rsid w:val="00D479F3"/>
    <w:rsid w:val="00D50575"/>
    <w:rsid w:val="00D509A5"/>
    <w:rsid w:val="00D52CA3"/>
    <w:rsid w:val="00D53110"/>
    <w:rsid w:val="00D54610"/>
    <w:rsid w:val="00D548AB"/>
    <w:rsid w:val="00D54943"/>
    <w:rsid w:val="00D550AF"/>
    <w:rsid w:val="00D55801"/>
    <w:rsid w:val="00D56287"/>
    <w:rsid w:val="00D5798F"/>
    <w:rsid w:val="00D607D3"/>
    <w:rsid w:val="00D607FE"/>
    <w:rsid w:val="00D60C01"/>
    <w:rsid w:val="00D6169C"/>
    <w:rsid w:val="00D6190F"/>
    <w:rsid w:val="00D623E9"/>
    <w:rsid w:val="00D6245C"/>
    <w:rsid w:val="00D631EB"/>
    <w:rsid w:val="00D665B0"/>
    <w:rsid w:val="00D66766"/>
    <w:rsid w:val="00D66F21"/>
    <w:rsid w:val="00D70773"/>
    <w:rsid w:val="00D7215D"/>
    <w:rsid w:val="00D74500"/>
    <w:rsid w:val="00D76850"/>
    <w:rsid w:val="00D8089A"/>
    <w:rsid w:val="00D80EB5"/>
    <w:rsid w:val="00D82ACB"/>
    <w:rsid w:val="00D82F35"/>
    <w:rsid w:val="00D852FA"/>
    <w:rsid w:val="00D87E49"/>
    <w:rsid w:val="00D91496"/>
    <w:rsid w:val="00D91978"/>
    <w:rsid w:val="00D9490A"/>
    <w:rsid w:val="00D94A69"/>
    <w:rsid w:val="00D95E9E"/>
    <w:rsid w:val="00DA0FAF"/>
    <w:rsid w:val="00DA5ED8"/>
    <w:rsid w:val="00DA5EF3"/>
    <w:rsid w:val="00DB13FE"/>
    <w:rsid w:val="00DB1CD7"/>
    <w:rsid w:val="00DB1E62"/>
    <w:rsid w:val="00DB2A05"/>
    <w:rsid w:val="00DB3D9C"/>
    <w:rsid w:val="00DB4199"/>
    <w:rsid w:val="00DB4E8C"/>
    <w:rsid w:val="00DC067C"/>
    <w:rsid w:val="00DC1553"/>
    <w:rsid w:val="00DC415A"/>
    <w:rsid w:val="00DC4238"/>
    <w:rsid w:val="00DC47C7"/>
    <w:rsid w:val="00DC4C81"/>
    <w:rsid w:val="00DC4F93"/>
    <w:rsid w:val="00DC6DF0"/>
    <w:rsid w:val="00DC754F"/>
    <w:rsid w:val="00DD0290"/>
    <w:rsid w:val="00DD08C4"/>
    <w:rsid w:val="00DD0E55"/>
    <w:rsid w:val="00DD2B2F"/>
    <w:rsid w:val="00DD3A01"/>
    <w:rsid w:val="00DD50FD"/>
    <w:rsid w:val="00DD5E9F"/>
    <w:rsid w:val="00DD6026"/>
    <w:rsid w:val="00DE1C36"/>
    <w:rsid w:val="00DE3066"/>
    <w:rsid w:val="00DE31EB"/>
    <w:rsid w:val="00DE3A6A"/>
    <w:rsid w:val="00DE427B"/>
    <w:rsid w:val="00DE5786"/>
    <w:rsid w:val="00DF1394"/>
    <w:rsid w:val="00DF1654"/>
    <w:rsid w:val="00DF359B"/>
    <w:rsid w:val="00DF40CE"/>
    <w:rsid w:val="00DF4D8D"/>
    <w:rsid w:val="00DF4ED3"/>
    <w:rsid w:val="00DF585B"/>
    <w:rsid w:val="00DF7797"/>
    <w:rsid w:val="00E007A3"/>
    <w:rsid w:val="00E01B4C"/>
    <w:rsid w:val="00E01C1B"/>
    <w:rsid w:val="00E03145"/>
    <w:rsid w:val="00E0364F"/>
    <w:rsid w:val="00E036C6"/>
    <w:rsid w:val="00E07AAF"/>
    <w:rsid w:val="00E07E02"/>
    <w:rsid w:val="00E11033"/>
    <w:rsid w:val="00E11896"/>
    <w:rsid w:val="00E11D55"/>
    <w:rsid w:val="00E13755"/>
    <w:rsid w:val="00E14D7E"/>
    <w:rsid w:val="00E16948"/>
    <w:rsid w:val="00E20888"/>
    <w:rsid w:val="00E22897"/>
    <w:rsid w:val="00E22B88"/>
    <w:rsid w:val="00E25765"/>
    <w:rsid w:val="00E301FD"/>
    <w:rsid w:val="00E30F61"/>
    <w:rsid w:val="00E30F85"/>
    <w:rsid w:val="00E32439"/>
    <w:rsid w:val="00E3353E"/>
    <w:rsid w:val="00E3498B"/>
    <w:rsid w:val="00E36B76"/>
    <w:rsid w:val="00E374FA"/>
    <w:rsid w:val="00E37D81"/>
    <w:rsid w:val="00E40E91"/>
    <w:rsid w:val="00E41390"/>
    <w:rsid w:val="00E41EC1"/>
    <w:rsid w:val="00E439B8"/>
    <w:rsid w:val="00E44B80"/>
    <w:rsid w:val="00E45093"/>
    <w:rsid w:val="00E450FA"/>
    <w:rsid w:val="00E460DF"/>
    <w:rsid w:val="00E47543"/>
    <w:rsid w:val="00E47FAA"/>
    <w:rsid w:val="00E5037E"/>
    <w:rsid w:val="00E51795"/>
    <w:rsid w:val="00E51972"/>
    <w:rsid w:val="00E51E39"/>
    <w:rsid w:val="00E528C3"/>
    <w:rsid w:val="00E550BF"/>
    <w:rsid w:val="00E559B2"/>
    <w:rsid w:val="00E57C00"/>
    <w:rsid w:val="00E57C79"/>
    <w:rsid w:val="00E621E1"/>
    <w:rsid w:val="00E6231C"/>
    <w:rsid w:val="00E6372E"/>
    <w:rsid w:val="00E64022"/>
    <w:rsid w:val="00E673A9"/>
    <w:rsid w:val="00E67AFA"/>
    <w:rsid w:val="00E707E9"/>
    <w:rsid w:val="00E740C1"/>
    <w:rsid w:val="00E75842"/>
    <w:rsid w:val="00E763B0"/>
    <w:rsid w:val="00E7651B"/>
    <w:rsid w:val="00E77536"/>
    <w:rsid w:val="00E77B22"/>
    <w:rsid w:val="00E80953"/>
    <w:rsid w:val="00E80C3D"/>
    <w:rsid w:val="00E8105C"/>
    <w:rsid w:val="00E8252A"/>
    <w:rsid w:val="00E82817"/>
    <w:rsid w:val="00E82D65"/>
    <w:rsid w:val="00E849CB"/>
    <w:rsid w:val="00E8530C"/>
    <w:rsid w:val="00E86C93"/>
    <w:rsid w:val="00E87620"/>
    <w:rsid w:val="00E90F01"/>
    <w:rsid w:val="00E926DF"/>
    <w:rsid w:val="00E93966"/>
    <w:rsid w:val="00E93A5B"/>
    <w:rsid w:val="00E94AEF"/>
    <w:rsid w:val="00E94F8A"/>
    <w:rsid w:val="00E95653"/>
    <w:rsid w:val="00E95CB7"/>
    <w:rsid w:val="00E967DD"/>
    <w:rsid w:val="00E96CC3"/>
    <w:rsid w:val="00EA06B0"/>
    <w:rsid w:val="00EA0C2A"/>
    <w:rsid w:val="00EA1827"/>
    <w:rsid w:val="00EA1E6D"/>
    <w:rsid w:val="00EA2591"/>
    <w:rsid w:val="00EA280E"/>
    <w:rsid w:val="00EA39D4"/>
    <w:rsid w:val="00EA404F"/>
    <w:rsid w:val="00EA4646"/>
    <w:rsid w:val="00EA5CFC"/>
    <w:rsid w:val="00EB033E"/>
    <w:rsid w:val="00EB25D2"/>
    <w:rsid w:val="00EB2D04"/>
    <w:rsid w:val="00EB4BF3"/>
    <w:rsid w:val="00EB4ECC"/>
    <w:rsid w:val="00EB4F34"/>
    <w:rsid w:val="00EB5DF1"/>
    <w:rsid w:val="00EC139D"/>
    <w:rsid w:val="00EC144E"/>
    <w:rsid w:val="00EC28B1"/>
    <w:rsid w:val="00EC3305"/>
    <w:rsid w:val="00EC49B3"/>
    <w:rsid w:val="00EC4BE9"/>
    <w:rsid w:val="00EC5A71"/>
    <w:rsid w:val="00EC5FF4"/>
    <w:rsid w:val="00EC6D4D"/>
    <w:rsid w:val="00EC7B96"/>
    <w:rsid w:val="00EC7DDE"/>
    <w:rsid w:val="00ED0124"/>
    <w:rsid w:val="00ED2599"/>
    <w:rsid w:val="00ED2A39"/>
    <w:rsid w:val="00ED7637"/>
    <w:rsid w:val="00ED787F"/>
    <w:rsid w:val="00ED7C44"/>
    <w:rsid w:val="00EE0B28"/>
    <w:rsid w:val="00EE15AA"/>
    <w:rsid w:val="00EE4FF6"/>
    <w:rsid w:val="00EE60F8"/>
    <w:rsid w:val="00EE670C"/>
    <w:rsid w:val="00EE690C"/>
    <w:rsid w:val="00EE7103"/>
    <w:rsid w:val="00EE710E"/>
    <w:rsid w:val="00EE759B"/>
    <w:rsid w:val="00EF0CED"/>
    <w:rsid w:val="00EF22DD"/>
    <w:rsid w:val="00EF5E20"/>
    <w:rsid w:val="00F000AF"/>
    <w:rsid w:val="00F001C0"/>
    <w:rsid w:val="00F00E7D"/>
    <w:rsid w:val="00F01B6E"/>
    <w:rsid w:val="00F033BE"/>
    <w:rsid w:val="00F06FBB"/>
    <w:rsid w:val="00F078B7"/>
    <w:rsid w:val="00F07A9F"/>
    <w:rsid w:val="00F10B17"/>
    <w:rsid w:val="00F1241D"/>
    <w:rsid w:val="00F1250F"/>
    <w:rsid w:val="00F127E2"/>
    <w:rsid w:val="00F13456"/>
    <w:rsid w:val="00F14C83"/>
    <w:rsid w:val="00F14DF1"/>
    <w:rsid w:val="00F160BC"/>
    <w:rsid w:val="00F16F62"/>
    <w:rsid w:val="00F20FD1"/>
    <w:rsid w:val="00F21112"/>
    <w:rsid w:val="00F22FCD"/>
    <w:rsid w:val="00F23A21"/>
    <w:rsid w:val="00F23E8B"/>
    <w:rsid w:val="00F248A8"/>
    <w:rsid w:val="00F25B90"/>
    <w:rsid w:val="00F265B3"/>
    <w:rsid w:val="00F27450"/>
    <w:rsid w:val="00F2782B"/>
    <w:rsid w:val="00F3079E"/>
    <w:rsid w:val="00F331F8"/>
    <w:rsid w:val="00F34B37"/>
    <w:rsid w:val="00F34B8C"/>
    <w:rsid w:val="00F361E1"/>
    <w:rsid w:val="00F370A8"/>
    <w:rsid w:val="00F37E05"/>
    <w:rsid w:val="00F40C13"/>
    <w:rsid w:val="00F40E0D"/>
    <w:rsid w:val="00F42572"/>
    <w:rsid w:val="00F42A83"/>
    <w:rsid w:val="00F45037"/>
    <w:rsid w:val="00F45F46"/>
    <w:rsid w:val="00F47248"/>
    <w:rsid w:val="00F47FE2"/>
    <w:rsid w:val="00F50DAC"/>
    <w:rsid w:val="00F50DD6"/>
    <w:rsid w:val="00F51274"/>
    <w:rsid w:val="00F51594"/>
    <w:rsid w:val="00F5246A"/>
    <w:rsid w:val="00F52C00"/>
    <w:rsid w:val="00F54454"/>
    <w:rsid w:val="00F54937"/>
    <w:rsid w:val="00F54F4A"/>
    <w:rsid w:val="00F5529B"/>
    <w:rsid w:val="00F55DD6"/>
    <w:rsid w:val="00F56430"/>
    <w:rsid w:val="00F574C6"/>
    <w:rsid w:val="00F6010E"/>
    <w:rsid w:val="00F60605"/>
    <w:rsid w:val="00F637F8"/>
    <w:rsid w:val="00F640FF"/>
    <w:rsid w:val="00F644FD"/>
    <w:rsid w:val="00F665DD"/>
    <w:rsid w:val="00F66B1F"/>
    <w:rsid w:val="00F679F7"/>
    <w:rsid w:val="00F70789"/>
    <w:rsid w:val="00F7084A"/>
    <w:rsid w:val="00F7092E"/>
    <w:rsid w:val="00F712F2"/>
    <w:rsid w:val="00F717F2"/>
    <w:rsid w:val="00F72E26"/>
    <w:rsid w:val="00F7310E"/>
    <w:rsid w:val="00F73186"/>
    <w:rsid w:val="00F7344B"/>
    <w:rsid w:val="00F736A8"/>
    <w:rsid w:val="00F73BB1"/>
    <w:rsid w:val="00F73EFD"/>
    <w:rsid w:val="00F769A8"/>
    <w:rsid w:val="00F804AA"/>
    <w:rsid w:val="00F805EA"/>
    <w:rsid w:val="00F80E80"/>
    <w:rsid w:val="00F81555"/>
    <w:rsid w:val="00F8191E"/>
    <w:rsid w:val="00F82517"/>
    <w:rsid w:val="00F82DB8"/>
    <w:rsid w:val="00F83EFF"/>
    <w:rsid w:val="00F875F6"/>
    <w:rsid w:val="00F8761F"/>
    <w:rsid w:val="00F87701"/>
    <w:rsid w:val="00F91E1A"/>
    <w:rsid w:val="00F92386"/>
    <w:rsid w:val="00F93A4B"/>
    <w:rsid w:val="00F941D2"/>
    <w:rsid w:val="00F95E71"/>
    <w:rsid w:val="00F97723"/>
    <w:rsid w:val="00FA010C"/>
    <w:rsid w:val="00FA05A1"/>
    <w:rsid w:val="00FA1438"/>
    <w:rsid w:val="00FA1D48"/>
    <w:rsid w:val="00FA254F"/>
    <w:rsid w:val="00FA2DEE"/>
    <w:rsid w:val="00FA3524"/>
    <w:rsid w:val="00FA37B3"/>
    <w:rsid w:val="00FA5181"/>
    <w:rsid w:val="00FA5357"/>
    <w:rsid w:val="00FB1781"/>
    <w:rsid w:val="00FB27FB"/>
    <w:rsid w:val="00FB46CA"/>
    <w:rsid w:val="00FB5092"/>
    <w:rsid w:val="00FB5F4A"/>
    <w:rsid w:val="00FB6150"/>
    <w:rsid w:val="00FB7E7B"/>
    <w:rsid w:val="00FC0363"/>
    <w:rsid w:val="00FC26F7"/>
    <w:rsid w:val="00FC2C6E"/>
    <w:rsid w:val="00FC3523"/>
    <w:rsid w:val="00FC6B6F"/>
    <w:rsid w:val="00FC6EF5"/>
    <w:rsid w:val="00FD0A64"/>
    <w:rsid w:val="00FD10AE"/>
    <w:rsid w:val="00FD2A3C"/>
    <w:rsid w:val="00FD3603"/>
    <w:rsid w:val="00FD6B61"/>
    <w:rsid w:val="00FD7100"/>
    <w:rsid w:val="00FD79D5"/>
    <w:rsid w:val="00FE2FD1"/>
    <w:rsid w:val="00FE3604"/>
    <w:rsid w:val="00FE39CD"/>
    <w:rsid w:val="00FE44DC"/>
    <w:rsid w:val="00FE5BB9"/>
    <w:rsid w:val="00FE5D1B"/>
    <w:rsid w:val="00FE5EFF"/>
    <w:rsid w:val="00FF05D9"/>
    <w:rsid w:val="00FF26AF"/>
    <w:rsid w:val="00FF663F"/>
    <w:rsid w:val="00FF6FBB"/>
    <w:rsid w:val="00FF7305"/>
    <w:rsid w:val="0133CB7B"/>
    <w:rsid w:val="01459646"/>
    <w:rsid w:val="072DF166"/>
    <w:rsid w:val="0827B166"/>
    <w:rsid w:val="08557E5A"/>
    <w:rsid w:val="09DD684E"/>
    <w:rsid w:val="0C76ED61"/>
    <w:rsid w:val="0D546C10"/>
    <w:rsid w:val="0E3DEF62"/>
    <w:rsid w:val="0F28538D"/>
    <w:rsid w:val="10191AAD"/>
    <w:rsid w:val="1231CCC6"/>
    <w:rsid w:val="13BD7520"/>
    <w:rsid w:val="14E27019"/>
    <w:rsid w:val="15285E41"/>
    <w:rsid w:val="16502389"/>
    <w:rsid w:val="1B36C499"/>
    <w:rsid w:val="1CA3708C"/>
    <w:rsid w:val="1E5DF7F5"/>
    <w:rsid w:val="1EDF563D"/>
    <w:rsid w:val="1F531BAE"/>
    <w:rsid w:val="20144C90"/>
    <w:rsid w:val="202ADE8D"/>
    <w:rsid w:val="20A79C52"/>
    <w:rsid w:val="21F143F8"/>
    <w:rsid w:val="220E26D8"/>
    <w:rsid w:val="247D9378"/>
    <w:rsid w:val="254ACE83"/>
    <w:rsid w:val="25575A28"/>
    <w:rsid w:val="260DD54E"/>
    <w:rsid w:val="271FE1C3"/>
    <w:rsid w:val="284ADD7F"/>
    <w:rsid w:val="289E068F"/>
    <w:rsid w:val="2ABC18D4"/>
    <w:rsid w:val="2BCADAD3"/>
    <w:rsid w:val="2D6EB52B"/>
    <w:rsid w:val="2E17C2DB"/>
    <w:rsid w:val="2EFC5FDB"/>
    <w:rsid w:val="2FB30BFA"/>
    <w:rsid w:val="302A7FDB"/>
    <w:rsid w:val="304482C8"/>
    <w:rsid w:val="3279569A"/>
    <w:rsid w:val="332AD2BB"/>
    <w:rsid w:val="352A5182"/>
    <w:rsid w:val="3635AEC1"/>
    <w:rsid w:val="363E1459"/>
    <w:rsid w:val="388E0718"/>
    <w:rsid w:val="38E56BF1"/>
    <w:rsid w:val="3934CE0E"/>
    <w:rsid w:val="3AEE5780"/>
    <w:rsid w:val="3E0DCED7"/>
    <w:rsid w:val="4212132C"/>
    <w:rsid w:val="44398A68"/>
    <w:rsid w:val="45516DA8"/>
    <w:rsid w:val="484AB54E"/>
    <w:rsid w:val="49698CC0"/>
    <w:rsid w:val="498703C5"/>
    <w:rsid w:val="49CF6CB6"/>
    <w:rsid w:val="4B041AD3"/>
    <w:rsid w:val="4B612F06"/>
    <w:rsid w:val="4C308CE1"/>
    <w:rsid w:val="4D04B8C7"/>
    <w:rsid w:val="4F513CF4"/>
    <w:rsid w:val="50D69573"/>
    <w:rsid w:val="527E297B"/>
    <w:rsid w:val="52877229"/>
    <w:rsid w:val="537111EF"/>
    <w:rsid w:val="5414E614"/>
    <w:rsid w:val="54CA0140"/>
    <w:rsid w:val="55749D98"/>
    <w:rsid w:val="559868D7"/>
    <w:rsid w:val="576695ED"/>
    <w:rsid w:val="5844C619"/>
    <w:rsid w:val="5876FB0A"/>
    <w:rsid w:val="5A0CBA78"/>
    <w:rsid w:val="5A69A3E4"/>
    <w:rsid w:val="5ADD1CB1"/>
    <w:rsid w:val="5B8EFDD5"/>
    <w:rsid w:val="5E7C4EEA"/>
    <w:rsid w:val="5ED01EB9"/>
    <w:rsid w:val="5F231421"/>
    <w:rsid w:val="5F2EF128"/>
    <w:rsid w:val="604EC111"/>
    <w:rsid w:val="61E7E44A"/>
    <w:rsid w:val="6425D447"/>
    <w:rsid w:val="669874F4"/>
    <w:rsid w:val="67456B55"/>
    <w:rsid w:val="67F2D598"/>
    <w:rsid w:val="68CD9C7E"/>
    <w:rsid w:val="68EA6CE7"/>
    <w:rsid w:val="694FC2B1"/>
    <w:rsid w:val="6B491832"/>
    <w:rsid w:val="6CB993D8"/>
    <w:rsid w:val="6F5DDB00"/>
    <w:rsid w:val="6F893700"/>
    <w:rsid w:val="70033E5D"/>
    <w:rsid w:val="706F611C"/>
    <w:rsid w:val="71B316B4"/>
    <w:rsid w:val="727F9E10"/>
    <w:rsid w:val="738A4314"/>
    <w:rsid w:val="73E35824"/>
    <w:rsid w:val="7500F60E"/>
    <w:rsid w:val="7504B011"/>
    <w:rsid w:val="75059F8E"/>
    <w:rsid w:val="756D83E9"/>
    <w:rsid w:val="75C8802A"/>
    <w:rsid w:val="75DB6B3E"/>
    <w:rsid w:val="7651CAFD"/>
    <w:rsid w:val="79B768B3"/>
    <w:rsid w:val="7A04942E"/>
    <w:rsid w:val="7A136435"/>
    <w:rsid w:val="7B491E27"/>
    <w:rsid w:val="7C633CAC"/>
    <w:rsid w:val="7D55F4C5"/>
    <w:rsid w:val="7DC1936A"/>
    <w:rsid w:val="7F0357B4"/>
    <w:rsid w:val="7F59F49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65CD7"/>
  <w15:chartTrackingRefBased/>
  <w15:docId w15:val="{2EDF305F-4690-40D0-AF10-8D669A76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1BB9"/>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274BE9"/>
    <w:rPr>
      <w:color w:val="605E5C"/>
      <w:shd w:val="clear" w:color="auto" w:fill="E1DFDD"/>
    </w:rPr>
  </w:style>
  <w:style w:type="paragraph" w:customStyle="1" w:styleId="Note">
    <w:name w:val="Note"/>
    <w:basedOn w:val="ListBullet"/>
    <w:qFormat/>
    <w:rsid w:val="00122F30"/>
    <w:pPr>
      <w:numPr>
        <w:numId w:val="0"/>
      </w:numPr>
    </w:pPr>
    <w:rPr>
      <w:color w:val="007789" w:themeColor="accent1" w:themeShade="BF"/>
    </w:rPr>
  </w:style>
  <w:style w:type="paragraph" w:customStyle="1" w:styleId="Tip">
    <w:name w:val="Tip"/>
    <w:basedOn w:val="ListBullet"/>
    <w:qFormat/>
    <w:rsid w:val="002B002C"/>
    <w:pPr>
      <w:numPr>
        <w:numId w:val="0"/>
      </w:numPr>
    </w:pPr>
    <w:rPr>
      <w:color w:val="FF9966"/>
    </w:rPr>
  </w:style>
  <w:style w:type="paragraph" w:styleId="ListParagraph">
    <w:name w:val="List Paragraph"/>
    <w:basedOn w:val="Normal"/>
    <w:uiPriority w:val="34"/>
    <w:unhideWhenUsed/>
    <w:qFormat/>
    <w:rsid w:val="000336FF"/>
    <w:pPr>
      <w:ind w:left="720"/>
      <w:contextualSpacing/>
    </w:pPr>
  </w:style>
  <w:style w:type="paragraph" w:styleId="Revision">
    <w:name w:val="Revision"/>
    <w:hidden/>
    <w:uiPriority w:val="99"/>
    <w:semiHidden/>
    <w:rsid w:val="00ED7637"/>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3532912">
      <w:bodyDiv w:val="1"/>
      <w:marLeft w:val="0"/>
      <w:marRight w:val="0"/>
      <w:marTop w:val="0"/>
      <w:marBottom w:val="0"/>
      <w:divBdr>
        <w:top w:val="none" w:sz="0" w:space="0" w:color="auto"/>
        <w:left w:val="none" w:sz="0" w:space="0" w:color="auto"/>
        <w:bottom w:val="none" w:sz="0" w:space="0" w:color="auto"/>
        <w:right w:val="none" w:sz="0" w:space="0" w:color="auto"/>
      </w:divBdr>
      <w:divsChild>
        <w:div w:id="2139832403">
          <w:marLeft w:val="0"/>
          <w:marRight w:val="0"/>
          <w:marTop w:val="0"/>
          <w:marBottom w:val="0"/>
          <w:divBdr>
            <w:top w:val="none" w:sz="0" w:space="0" w:color="auto"/>
            <w:left w:val="none" w:sz="0" w:space="0" w:color="auto"/>
            <w:bottom w:val="none" w:sz="0" w:space="0" w:color="auto"/>
            <w:right w:val="none" w:sz="0" w:space="0" w:color="auto"/>
          </w:divBdr>
          <w:divsChild>
            <w:div w:id="10089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30075">
      <w:bodyDiv w:val="1"/>
      <w:marLeft w:val="0"/>
      <w:marRight w:val="0"/>
      <w:marTop w:val="0"/>
      <w:marBottom w:val="0"/>
      <w:divBdr>
        <w:top w:val="none" w:sz="0" w:space="0" w:color="auto"/>
        <w:left w:val="none" w:sz="0" w:space="0" w:color="auto"/>
        <w:bottom w:val="none" w:sz="0" w:space="0" w:color="auto"/>
        <w:right w:val="none" w:sz="0" w:space="0" w:color="auto"/>
      </w:divBdr>
      <w:divsChild>
        <w:div w:id="1723943954">
          <w:marLeft w:val="0"/>
          <w:marRight w:val="0"/>
          <w:marTop w:val="0"/>
          <w:marBottom w:val="0"/>
          <w:divBdr>
            <w:top w:val="none" w:sz="0" w:space="0" w:color="auto"/>
            <w:left w:val="none" w:sz="0" w:space="0" w:color="auto"/>
            <w:bottom w:val="none" w:sz="0" w:space="0" w:color="auto"/>
            <w:right w:val="none" w:sz="0" w:space="0" w:color="auto"/>
          </w:divBdr>
          <w:divsChild>
            <w:div w:id="307830118">
              <w:marLeft w:val="0"/>
              <w:marRight w:val="0"/>
              <w:marTop w:val="0"/>
              <w:marBottom w:val="0"/>
              <w:divBdr>
                <w:top w:val="none" w:sz="0" w:space="0" w:color="auto"/>
                <w:left w:val="none" w:sz="0" w:space="0" w:color="auto"/>
                <w:bottom w:val="none" w:sz="0" w:space="0" w:color="auto"/>
                <w:right w:val="none" w:sz="0" w:space="0" w:color="auto"/>
              </w:divBdr>
              <w:divsChild>
                <w:div w:id="1252011312">
                  <w:marLeft w:val="0"/>
                  <w:marRight w:val="0"/>
                  <w:marTop w:val="0"/>
                  <w:marBottom w:val="0"/>
                  <w:divBdr>
                    <w:top w:val="none" w:sz="0" w:space="0" w:color="auto"/>
                    <w:left w:val="none" w:sz="0" w:space="0" w:color="auto"/>
                    <w:bottom w:val="none" w:sz="0" w:space="0" w:color="auto"/>
                    <w:right w:val="none" w:sz="0" w:space="0" w:color="auto"/>
                  </w:divBdr>
                  <w:divsChild>
                    <w:div w:id="1082216055">
                      <w:marLeft w:val="0"/>
                      <w:marRight w:val="0"/>
                      <w:marTop w:val="0"/>
                      <w:marBottom w:val="0"/>
                      <w:divBdr>
                        <w:top w:val="none" w:sz="0" w:space="0" w:color="auto"/>
                        <w:left w:val="none" w:sz="0" w:space="0" w:color="auto"/>
                        <w:bottom w:val="none" w:sz="0" w:space="0" w:color="auto"/>
                        <w:right w:val="none" w:sz="0" w:space="0" w:color="auto"/>
                      </w:divBdr>
                      <w:divsChild>
                        <w:div w:id="130825932">
                          <w:marLeft w:val="0"/>
                          <w:marRight w:val="0"/>
                          <w:marTop w:val="0"/>
                          <w:marBottom w:val="0"/>
                          <w:divBdr>
                            <w:top w:val="none" w:sz="0" w:space="0" w:color="auto"/>
                            <w:left w:val="none" w:sz="0" w:space="0" w:color="auto"/>
                            <w:bottom w:val="none" w:sz="0" w:space="0" w:color="auto"/>
                            <w:right w:val="none" w:sz="0" w:space="0" w:color="auto"/>
                          </w:divBdr>
                          <w:divsChild>
                            <w:div w:id="1777824242">
                              <w:marLeft w:val="0"/>
                              <w:marRight w:val="0"/>
                              <w:marTop w:val="0"/>
                              <w:marBottom w:val="0"/>
                              <w:divBdr>
                                <w:top w:val="none" w:sz="0" w:space="0" w:color="auto"/>
                                <w:left w:val="none" w:sz="0" w:space="0" w:color="auto"/>
                                <w:bottom w:val="none" w:sz="0" w:space="0" w:color="auto"/>
                                <w:right w:val="none" w:sz="0" w:space="0" w:color="auto"/>
                              </w:divBdr>
                              <w:divsChild>
                                <w:div w:id="1158419774">
                                  <w:marLeft w:val="0"/>
                                  <w:marRight w:val="0"/>
                                  <w:marTop w:val="0"/>
                                  <w:marBottom w:val="0"/>
                                  <w:divBdr>
                                    <w:top w:val="none" w:sz="0" w:space="0" w:color="auto"/>
                                    <w:left w:val="none" w:sz="0" w:space="0" w:color="auto"/>
                                    <w:bottom w:val="none" w:sz="0" w:space="0" w:color="auto"/>
                                    <w:right w:val="none" w:sz="0" w:space="0" w:color="auto"/>
                                  </w:divBdr>
                                  <w:divsChild>
                                    <w:div w:id="1532692165">
                                      <w:marLeft w:val="0"/>
                                      <w:marRight w:val="0"/>
                                      <w:marTop w:val="0"/>
                                      <w:marBottom w:val="0"/>
                                      <w:divBdr>
                                        <w:top w:val="none" w:sz="0" w:space="0" w:color="auto"/>
                                        <w:left w:val="none" w:sz="0" w:space="0" w:color="auto"/>
                                        <w:bottom w:val="none" w:sz="0" w:space="0" w:color="auto"/>
                                        <w:right w:val="none" w:sz="0" w:space="0" w:color="auto"/>
                                      </w:divBdr>
                                      <w:divsChild>
                                        <w:div w:id="2116248078">
                                          <w:marLeft w:val="0"/>
                                          <w:marRight w:val="0"/>
                                          <w:marTop w:val="0"/>
                                          <w:marBottom w:val="0"/>
                                          <w:divBdr>
                                            <w:top w:val="none" w:sz="0" w:space="0" w:color="auto"/>
                                            <w:left w:val="none" w:sz="0" w:space="0" w:color="auto"/>
                                            <w:bottom w:val="none" w:sz="0" w:space="0" w:color="auto"/>
                                            <w:right w:val="none" w:sz="0" w:space="0" w:color="auto"/>
                                          </w:divBdr>
                                          <w:divsChild>
                                            <w:div w:id="1979188464">
                                              <w:marLeft w:val="0"/>
                                              <w:marRight w:val="0"/>
                                              <w:marTop w:val="0"/>
                                              <w:marBottom w:val="0"/>
                                              <w:divBdr>
                                                <w:top w:val="none" w:sz="0" w:space="0" w:color="auto"/>
                                                <w:left w:val="none" w:sz="0" w:space="0" w:color="auto"/>
                                                <w:bottom w:val="none" w:sz="0" w:space="0" w:color="auto"/>
                                                <w:right w:val="none" w:sz="0" w:space="0" w:color="auto"/>
                                              </w:divBdr>
                                              <w:divsChild>
                                                <w:div w:id="777873662">
                                                  <w:marLeft w:val="0"/>
                                                  <w:marRight w:val="0"/>
                                                  <w:marTop w:val="0"/>
                                                  <w:marBottom w:val="0"/>
                                                  <w:divBdr>
                                                    <w:top w:val="none" w:sz="0" w:space="0" w:color="auto"/>
                                                    <w:left w:val="none" w:sz="0" w:space="0" w:color="auto"/>
                                                    <w:bottom w:val="none" w:sz="0" w:space="0" w:color="auto"/>
                                                    <w:right w:val="none" w:sz="0" w:space="0" w:color="auto"/>
                                                  </w:divBdr>
                                                  <w:divsChild>
                                                    <w:div w:id="863592222">
                                                      <w:marLeft w:val="0"/>
                                                      <w:marRight w:val="0"/>
                                                      <w:marTop w:val="0"/>
                                                      <w:marBottom w:val="0"/>
                                                      <w:divBdr>
                                                        <w:top w:val="single" w:sz="6" w:space="0" w:color="ABABAB"/>
                                                        <w:left w:val="single" w:sz="6" w:space="0" w:color="ABABAB"/>
                                                        <w:bottom w:val="none" w:sz="0" w:space="0" w:color="auto"/>
                                                        <w:right w:val="single" w:sz="6" w:space="0" w:color="ABABAB"/>
                                                      </w:divBdr>
                                                      <w:divsChild>
                                                        <w:div w:id="693113245">
                                                          <w:marLeft w:val="0"/>
                                                          <w:marRight w:val="0"/>
                                                          <w:marTop w:val="0"/>
                                                          <w:marBottom w:val="0"/>
                                                          <w:divBdr>
                                                            <w:top w:val="none" w:sz="0" w:space="0" w:color="auto"/>
                                                            <w:left w:val="none" w:sz="0" w:space="0" w:color="auto"/>
                                                            <w:bottom w:val="none" w:sz="0" w:space="0" w:color="auto"/>
                                                            <w:right w:val="none" w:sz="0" w:space="0" w:color="auto"/>
                                                          </w:divBdr>
                                                          <w:divsChild>
                                                            <w:div w:id="1350451833">
                                                              <w:marLeft w:val="0"/>
                                                              <w:marRight w:val="0"/>
                                                              <w:marTop w:val="0"/>
                                                              <w:marBottom w:val="0"/>
                                                              <w:divBdr>
                                                                <w:top w:val="none" w:sz="0" w:space="0" w:color="auto"/>
                                                                <w:left w:val="none" w:sz="0" w:space="0" w:color="auto"/>
                                                                <w:bottom w:val="none" w:sz="0" w:space="0" w:color="auto"/>
                                                                <w:right w:val="none" w:sz="0" w:space="0" w:color="auto"/>
                                                              </w:divBdr>
                                                              <w:divsChild>
                                                                <w:div w:id="1900627855">
                                                                  <w:marLeft w:val="0"/>
                                                                  <w:marRight w:val="0"/>
                                                                  <w:marTop w:val="0"/>
                                                                  <w:marBottom w:val="0"/>
                                                                  <w:divBdr>
                                                                    <w:top w:val="none" w:sz="0" w:space="0" w:color="auto"/>
                                                                    <w:left w:val="none" w:sz="0" w:space="0" w:color="auto"/>
                                                                    <w:bottom w:val="none" w:sz="0" w:space="0" w:color="auto"/>
                                                                    <w:right w:val="none" w:sz="0" w:space="0" w:color="auto"/>
                                                                  </w:divBdr>
                                                                  <w:divsChild>
                                                                    <w:div w:id="742413024">
                                                                      <w:marLeft w:val="0"/>
                                                                      <w:marRight w:val="0"/>
                                                                      <w:marTop w:val="0"/>
                                                                      <w:marBottom w:val="0"/>
                                                                      <w:divBdr>
                                                                        <w:top w:val="none" w:sz="0" w:space="0" w:color="auto"/>
                                                                        <w:left w:val="none" w:sz="0" w:space="0" w:color="auto"/>
                                                                        <w:bottom w:val="none" w:sz="0" w:space="0" w:color="auto"/>
                                                                        <w:right w:val="none" w:sz="0" w:space="0" w:color="auto"/>
                                                                      </w:divBdr>
                                                                      <w:divsChild>
                                                                        <w:div w:id="1355421572">
                                                                          <w:marLeft w:val="0"/>
                                                                          <w:marRight w:val="0"/>
                                                                          <w:marTop w:val="0"/>
                                                                          <w:marBottom w:val="0"/>
                                                                          <w:divBdr>
                                                                            <w:top w:val="none" w:sz="0" w:space="0" w:color="auto"/>
                                                                            <w:left w:val="none" w:sz="0" w:space="0" w:color="auto"/>
                                                                            <w:bottom w:val="none" w:sz="0" w:space="0" w:color="auto"/>
                                                                            <w:right w:val="none" w:sz="0" w:space="0" w:color="auto"/>
                                                                          </w:divBdr>
                                                                          <w:divsChild>
                                                                            <w:div w:id="1659462495">
                                                                              <w:marLeft w:val="0"/>
                                                                              <w:marRight w:val="0"/>
                                                                              <w:marTop w:val="0"/>
                                                                              <w:marBottom w:val="0"/>
                                                                              <w:divBdr>
                                                                                <w:top w:val="none" w:sz="0" w:space="0" w:color="auto"/>
                                                                                <w:left w:val="none" w:sz="0" w:space="0" w:color="auto"/>
                                                                                <w:bottom w:val="none" w:sz="0" w:space="0" w:color="auto"/>
                                                                                <w:right w:val="none" w:sz="0" w:space="0" w:color="auto"/>
                                                                              </w:divBdr>
                                                                              <w:divsChild>
                                                                                <w:div w:id="33965362">
                                                                                  <w:marLeft w:val="0"/>
                                                                                  <w:marRight w:val="0"/>
                                                                                  <w:marTop w:val="0"/>
                                                                                  <w:marBottom w:val="0"/>
                                                                                  <w:divBdr>
                                                                                    <w:top w:val="none" w:sz="0" w:space="0" w:color="auto"/>
                                                                                    <w:left w:val="none" w:sz="0" w:space="0" w:color="auto"/>
                                                                                    <w:bottom w:val="none" w:sz="0" w:space="0" w:color="auto"/>
                                                                                    <w:right w:val="none" w:sz="0" w:space="0" w:color="auto"/>
                                                                                  </w:divBdr>
                                                                                </w:div>
                                                                                <w:div w:id="92437940">
                                                                                  <w:marLeft w:val="0"/>
                                                                                  <w:marRight w:val="0"/>
                                                                                  <w:marTop w:val="0"/>
                                                                                  <w:marBottom w:val="0"/>
                                                                                  <w:divBdr>
                                                                                    <w:top w:val="none" w:sz="0" w:space="0" w:color="auto"/>
                                                                                    <w:left w:val="none" w:sz="0" w:space="0" w:color="auto"/>
                                                                                    <w:bottom w:val="none" w:sz="0" w:space="0" w:color="auto"/>
                                                                                    <w:right w:val="none" w:sz="0" w:space="0" w:color="auto"/>
                                                                                  </w:divBdr>
                                                                                </w:div>
                                                                                <w:div w:id="116679495">
                                                                                  <w:marLeft w:val="0"/>
                                                                                  <w:marRight w:val="0"/>
                                                                                  <w:marTop w:val="0"/>
                                                                                  <w:marBottom w:val="0"/>
                                                                                  <w:divBdr>
                                                                                    <w:top w:val="none" w:sz="0" w:space="0" w:color="auto"/>
                                                                                    <w:left w:val="none" w:sz="0" w:space="0" w:color="auto"/>
                                                                                    <w:bottom w:val="none" w:sz="0" w:space="0" w:color="auto"/>
                                                                                    <w:right w:val="none" w:sz="0" w:space="0" w:color="auto"/>
                                                                                  </w:divBdr>
                                                                                </w:div>
                                                                                <w:div w:id="138882355">
                                                                                  <w:marLeft w:val="0"/>
                                                                                  <w:marRight w:val="0"/>
                                                                                  <w:marTop w:val="0"/>
                                                                                  <w:marBottom w:val="0"/>
                                                                                  <w:divBdr>
                                                                                    <w:top w:val="none" w:sz="0" w:space="0" w:color="auto"/>
                                                                                    <w:left w:val="none" w:sz="0" w:space="0" w:color="auto"/>
                                                                                    <w:bottom w:val="none" w:sz="0" w:space="0" w:color="auto"/>
                                                                                    <w:right w:val="none" w:sz="0" w:space="0" w:color="auto"/>
                                                                                  </w:divBdr>
                                                                                </w:div>
                                                                                <w:div w:id="139427055">
                                                                                  <w:marLeft w:val="0"/>
                                                                                  <w:marRight w:val="0"/>
                                                                                  <w:marTop w:val="0"/>
                                                                                  <w:marBottom w:val="0"/>
                                                                                  <w:divBdr>
                                                                                    <w:top w:val="none" w:sz="0" w:space="0" w:color="auto"/>
                                                                                    <w:left w:val="none" w:sz="0" w:space="0" w:color="auto"/>
                                                                                    <w:bottom w:val="none" w:sz="0" w:space="0" w:color="auto"/>
                                                                                    <w:right w:val="none" w:sz="0" w:space="0" w:color="auto"/>
                                                                                  </w:divBdr>
                                                                                </w:div>
                                                                                <w:div w:id="175120336">
                                                                                  <w:marLeft w:val="0"/>
                                                                                  <w:marRight w:val="0"/>
                                                                                  <w:marTop w:val="0"/>
                                                                                  <w:marBottom w:val="0"/>
                                                                                  <w:divBdr>
                                                                                    <w:top w:val="none" w:sz="0" w:space="0" w:color="auto"/>
                                                                                    <w:left w:val="none" w:sz="0" w:space="0" w:color="auto"/>
                                                                                    <w:bottom w:val="none" w:sz="0" w:space="0" w:color="auto"/>
                                                                                    <w:right w:val="none" w:sz="0" w:space="0" w:color="auto"/>
                                                                                  </w:divBdr>
                                                                                </w:div>
                                                                                <w:div w:id="202329155">
                                                                                  <w:marLeft w:val="0"/>
                                                                                  <w:marRight w:val="0"/>
                                                                                  <w:marTop w:val="0"/>
                                                                                  <w:marBottom w:val="0"/>
                                                                                  <w:divBdr>
                                                                                    <w:top w:val="none" w:sz="0" w:space="0" w:color="auto"/>
                                                                                    <w:left w:val="none" w:sz="0" w:space="0" w:color="auto"/>
                                                                                    <w:bottom w:val="none" w:sz="0" w:space="0" w:color="auto"/>
                                                                                    <w:right w:val="none" w:sz="0" w:space="0" w:color="auto"/>
                                                                                  </w:divBdr>
                                                                                </w:div>
                                                                                <w:div w:id="262886442">
                                                                                  <w:marLeft w:val="0"/>
                                                                                  <w:marRight w:val="0"/>
                                                                                  <w:marTop w:val="0"/>
                                                                                  <w:marBottom w:val="0"/>
                                                                                  <w:divBdr>
                                                                                    <w:top w:val="none" w:sz="0" w:space="0" w:color="auto"/>
                                                                                    <w:left w:val="none" w:sz="0" w:space="0" w:color="auto"/>
                                                                                    <w:bottom w:val="none" w:sz="0" w:space="0" w:color="auto"/>
                                                                                    <w:right w:val="none" w:sz="0" w:space="0" w:color="auto"/>
                                                                                  </w:divBdr>
                                                                                </w:div>
                                                                                <w:div w:id="264769054">
                                                                                  <w:marLeft w:val="0"/>
                                                                                  <w:marRight w:val="0"/>
                                                                                  <w:marTop w:val="0"/>
                                                                                  <w:marBottom w:val="0"/>
                                                                                  <w:divBdr>
                                                                                    <w:top w:val="none" w:sz="0" w:space="0" w:color="auto"/>
                                                                                    <w:left w:val="none" w:sz="0" w:space="0" w:color="auto"/>
                                                                                    <w:bottom w:val="none" w:sz="0" w:space="0" w:color="auto"/>
                                                                                    <w:right w:val="none" w:sz="0" w:space="0" w:color="auto"/>
                                                                                  </w:divBdr>
                                                                                </w:div>
                                                                                <w:div w:id="277638130">
                                                                                  <w:marLeft w:val="0"/>
                                                                                  <w:marRight w:val="0"/>
                                                                                  <w:marTop w:val="0"/>
                                                                                  <w:marBottom w:val="0"/>
                                                                                  <w:divBdr>
                                                                                    <w:top w:val="none" w:sz="0" w:space="0" w:color="auto"/>
                                                                                    <w:left w:val="none" w:sz="0" w:space="0" w:color="auto"/>
                                                                                    <w:bottom w:val="none" w:sz="0" w:space="0" w:color="auto"/>
                                                                                    <w:right w:val="none" w:sz="0" w:space="0" w:color="auto"/>
                                                                                  </w:divBdr>
                                                                                </w:div>
                                                                                <w:div w:id="361322493">
                                                                                  <w:marLeft w:val="0"/>
                                                                                  <w:marRight w:val="0"/>
                                                                                  <w:marTop w:val="0"/>
                                                                                  <w:marBottom w:val="0"/>
                                                                                  <w:divBdr>
                                                                                    <w:top w:val="none" w:sz="0" w:space="0" w:color="auto"/>
                                                                                    <w:left w:val="none" w:sz="0" w:space="0" w:color="auto"/>
                                                                                    <w:bottom w:val="none" w:sz="0" w:space="0" w:color="auto"/>
                                                                                    <w:right w:val="none" w:sz="0" w:space="0" w:color="auto"/>
                                                                                  </w:divBdr>
                                                                                </w:div>
                                                                                <w:div w:id="362829371">
                                                                                  <w:marLeft w:val="0"/>
                                                                                  <w:marRight w:val="0"/>
                                                                                  <w:marTop w:val="0"/>
                                                                                  <w:marBottom w:val="0"/>
                                                                                  <w:divBdr>
                                                                                    <w:top w:val="none" w:sz="0" w:space="0" w:color="auto"/>
                                                                                    <w:left w:val="none" w:sz="0" w:space="0" w:color="auto"/>
                                                                                    <w:bottom w:val="none" w:sz="0" w:space="0" w:color="auto"/>
                                                                                    <w:right w:val="none" w:sz="0" w:space="0" w:color="auto"/>
                                                                                  </w:divBdr>
                                                                                </w:div>
                                                                                <w:div w:id="363674266">
                                                                                  <w:marLeft w:val="0"/>
                                                                                  <w:marRight w:val="0"/>
                                                                                  <w:marTop w:val="0"/>
                                                                                  <w:marBottom w:val="0"/>
                                                                                  <w:divBdr>
                                                                                    <w:top w:val="none" w:sz="0" w:space="0" w:color="auto"/>
                                                                                    <w:left w:val="none" w:sz="0" w:space="0" w:color="auto"/>
                                                                                    <w:bottom w:val="none" w:sz="0" w:space="0" w:color="auto"/>
                                                                                    <w:right w:val="none" w:sz="0" w:space="0" w:color="auto"/>
                                                                                  </w:divBdr>
                                                                                </w:div>
                                                                                <w:div w:id="369300797">
                                                                                  <w:marLeft w:val="0"/>
                                                                                  <w:marRight w:val="0"/>
                                                                                  <w:marTop w:val="0"/>
                                                                                  <w:marBottom w:val="0"/>
                                                                                  <w:divBdr>
                                                                                    <w:top w:val="none" w:sz="0" w:space="0" w:color="auto"/>
                                                                                    <w:left w:val="none" w:sz="0" w:space="0" w:color="auto"/>
                                                                                    <w:bottom w:val="none" w:sz="0" w:space="0" w:color="auto"/>
                                                                                    <w:right w:val="none" w:sz="0" w:space="0" w:color="auto"/>
                                                                                  </w:divBdr>
                                                                                </w:div>
                                                                                <w:div w:id="377895380">
                                                                                  <w:marLeft w:val="0"/>
                                                                                  <w:marRight w:val="0"/>
                                                                                  <w:marTop w:val="0"/>
                                                                                  <w:marBottom w:val="0"/>
                                                                                  <w:divBdr>
                                                                                    <w:top w:val="none" w:sz="0" w:space="0" w:color="auto"/>
                                                                                    <w:left w:val="none" w:sz="0" w:space="0" w:color="auto"/>
                                                                                    <w:bottom w:val="none" w:sz="0" w:space="0" w:color="auto"/>
                                                                                    <w:right w:val="none" w:sz="0" w:space="0" w:color="auto"/>
                                                                                  </w:divBdr>
                                                                                </w:div>
                                                                                <w:div w:id="425812395">
                                                                                  <w:marLeft w:val="0"/>
                                                                                  <w:marRight w:val="0"/>
                                                                                  <w:marTop w:val="0"/>
                                                                                  <w:marBottom w:val="0"/>
                                                                                  <w:divBdr>
                                                                                    <w:top w:val="none" w:sz="0" w:space="0" w:color="auto"/>
                                                                                    <w:left w:val="none" w:sz="0" w:space="0" w:color="auto"/>
                                                                                    <w:bottom w:val="none" w:sz="0" w:space="0" w:color="auto"/>
                                                                                    <w:right w:val="none" w:sz="0" w:space="0" w:color="auto"/>
                                                                                  </w:divBdr>
                                                                                </w:div>
                                                                                <w:div w:id="432167197">
                                                                                  <w:marLeft w:val="0"/>
                                                                                  <w:marRight w:val="0"/>
                                                                                  <w:marTop w:val="0"/>
                                                                                  <w:marBottom w:val="0"/>
                                                                                  <w:divBdr>
                                                                                    <w:top w:val="none" w:sz="0" w:space="0" w:color="auto"/>
                                                                                    <w:left w:val="none" w:sz="0" w:space="0" w:color="auto"/>
                                                                                    <w:bottom w:val="none" w:sz="0" w:space="0" w:color="auto"/>
                                                                                    <w:right w:val="none" w:sz="0" w:space="0" w:color="auto"/>
                                                                                  </w:divBdr>
                                                                                </w:div>
                                                                                <w:div w:id="443311230">
                                                                                  <w:marLeft w:val="0"/>
                                                                                  <w:marRight w:val="0"/>
                                                                                  <w:marTop w:val="0"/>
                                                                                  <w:marBottom w:val="0"/>
                                                                                  <w:divBdr>
                                                                                    <w:top w:val="none" w:sz="0" w:space="0" w:color="auto"/>
                                                                                    <w:left w:val="none" w:sz="0" w:space="0" w:color="auto"/>
                                                                                    <w:bottom w:val="none" w:sz="0" w:space="0" w:color="auto"/>
                                                                                    <w:right w:val="none" w:sz="0" w:space="0" w:color="auto"/>
                                                                                  </w:divBdr>
                                                                                </w:div>
                                                                                <w:div w:id="492840195">
                                                                                  <w:marLeft w:val="0"/>
                                                                                  <w:marRight w:val="0"/>
                                                                                  <w:marTop w:val="0"/>
                                                                                  <w:marBottom w:val="0"/>
                                                                                  <w:divBdr>
                                                                                    <w:top w:val="none" w:sz="0" w:space="0" w:color="auto"/>
                                                                                    <w:left w:val="none" w:sz="0" w:space="0" w:color="auto"/>
                                                                                    <w:bottom w:val="none" w:sz="0" w:space="0" w:color="auto"/>
                                                                                    <w:right w:val="none" w:sz="0" w:space="0" w:color="auto"/>
                                                                                  </w:divBdr>
                                                                                </w:div>
                                                                                <w:div w:id="515190308">
                                                                                  <w:marLeft w:val="0"/>
                                                                                  <w:marRight w:val="0"/>
                                                                                  <w:marTop w:val="0"/>
                                                                                  <w:marBottom w:val="0"/>
                                                                                  <w:divBdr>
                                                                                    <w:top w:val="none" w:sz="0" w:space="0" w:color="auto"/>
                                                                                    <w:left w:val="none" w:sz="0" w:space="0" w:color="auto"/>
                                                                                    <w:bottom w:val="none" w:sz="0" w:space="0" w:color="auto"/>
                                                                                    <w:right w:val="none" w:sz="0" w:space="0" w:color="auto"/>
                                                                                  </w:divBdr>
                                                                                </w:div>
                                                                                <w:div w:id="516114512">
                                                                                  <w:marLeft w:val="0"/>
                                                                                  <w:marRight w:val="0"/>
                                                                                  <w:marTop w:val="0"/>
                                                                                  <w:marBottom w:val="0"/>
                                                                                  <w:divBdr>
                                                                                    <w:top w:val="none" w:sz="0" w:space="0" w:color="auto"/>
                                                                                    <w:left w:val="none" w:sz="0" w:space="0" w:color="auto"/>
                                                                                    <w:bottom w:val="none" w:sz="0" w:space="0" w:color="auto"/>
                                                                                    <w:right w:val="none" w:sz="0" w:space="0" w:color="auto"/>
                                                                                  </w:divBdr>
                                                                                </w:div>
                                                                                <w:div w:id="554584022">
                                                                                  <w:marLeft w:val="0"/>
                                                                                  <w:marRight w:val="0"/>
                                                                                  <w:marTop w:val="0"/>
                                                                                  <w:marBottom w:val="0"/>
                                                                                  <w:divBdr>
                                                                                    <w:top w:val="none" w:sz="0" w:space="0" w:color="auto"/>
                                                                                    <w:left w:val="none" w:sz="0" w:space="0" w:color="auto"/>
                                                                                    <w:bottom w:val="none" w:sz="0" w:space="0" w:color="auto"/>
                                                                                    <w:right w:val="none" w:sz="0" w:space="0" w:color="auto"/>
                                                                                  </w:divBdr>
                                                                                </w:div>
                                                                                <w:div w:id="565844564">
                                                                                  <w:marLeft w:val="0"/>
                                                                                  <w:marRight w:val="0"/>
                                                                                  <w:marTop w:val="0"/>
                                                                                  <w:marBottom w:val="0"/>
                                                                                  <w:divBdr>
                                                                                    <w:top w:val="none" w:sz="0" w:space="0" w:color="auto"/>
                                                                                    <w:left w:val="none" w:sz="0" w:space="0" w:color="auto"/>
                                                                                    <w:bottom w:val="none" w:sz="0" w:space="0" w:color="auto"/>
                                                                                    <w:right w:val="none" w:sz="0" w:space="0" w:color="auto"/>
                                                                                  </w:divBdr>
                                                                                </w:div>
                                                                                <w:div w:id="576403394">
                                                                                  <w:marLeft w:val="0"/>
                                                                                  <w:marRight w:val="0"/>
                                                                                  <w:marTop w:val="0"/>
                                                                                  <w:marBottom w:val="0"/>
                                                                                  <w:divBdr>
                                                                                    <w:top w:val="none" w:sz="0" w:space="0" w:color="auto"/>
                                                                                    <w:left w:val="none" w:sz="0" w:space="0" w:color="auto"/>
                                                                                    <w:bottom w:val="none" w:sz="0" w:space="0" w:color="auto"/>
                                                                                    <w:right w:val="none" w:sz="0" w:space="0" w:color="auto"/>
                                                                                  </w:divBdr>
                                                                                  <w:divsChild>
                                                                                    <w:div w:id="556236209">
                                                                                      <w:marLeft w:val="0"/>
                                                                                      <w:marRight w:val="0"/>
                                                                                      <w:marTop w:val="0"/>
                                                                                      <w:marBottom w:val="0"/>
                                                                                      <w:divBdr>
                                                                                        <w:top w:val="none" w:sz="0" w:space="0" w:color="auto"/>
                                                                                        <w:left w:val="none" w:sz="0" w:space="0" w:color="auto"/>
                                                                                        <w:bottom w:val="none" w:sz="0" w:space="0" w:color="auto"/>
                                                                                        <w:right w:val="none" w:sz="0" w:space="0" w:color="auto"/>
                                                                                      </w:divBdr>
                                                                                    </w:div>
                                                                                    <w:div w:id="942107650">
                                                                                      <w:marLeft w:val="0"/>
                                                                                      <w:marRight w:val="0"/>
                                                                                      <w:marTop w:val="0"/>
                                                                                      <w:marBottom w:val="0"/>
                                                                                      <w:divBdr>
                                                                                        <w:top w:val="none" w:sz="0" w:space="0" w:color="auto"/>
                                                                                        <w:left w:val="none" w:sz="0" w:space="0" w:color="auto"/>
                                                                                        <w:bottom w:val="none" w:sz="0" w:space="0" w:color="auto"/>
                                                                                        <w:right w:val="none" w:sz="0" w:space="0" w:color="auto"/>
                                                                                      </w:divBdr>
                                                                                    </w:div>
                                                                                    <w:div w:id="1150944538">
                                                                                      <w:marLeft w:val="0"/>
                                                                                      <w:marRight w:val="0"/>
                                                                                      <w:marTop w:val="0"/>
                                                                                      <w:marBottom w:val="0"/>
                                                                                      <w:divBdr>
                                                                                        <w:top w:val="none" w:sz="0" w:space="0" w:color="auto"/>
                                                                                        <w:left w:val="none" w:sz="0" w:space="0" w:color="auto"/>
                                                                                        <w:bottom w:val="none" w:sz="0" w:space="0" w:color="auto"/>
                                                                                        <w:right w:val="none" w:sz="0" w:space="0" w:color="auto"/>
                                                                                      </w:divBdr>
                                                                                    </w:div>
                                                                                    <w:div w:id="1367216891">
                                                                                      <w:marLeft w:val="0"/>
                                                                                      <w:marRight w:val="0"/>
                                                                                      <w:marTop w:val="0"/>
                                                                                      <w:marBottom w:val="0"/>
                                                                                      <w:divBdr>
                                                                                        <w:top w:val="none" w:sz="0" w:space="0" w:color="auto"/>
                                                                                        <w:left w:val="none" w:sz="0" w:space="0" w:color="auto"/>
                                                                                        <w:bottom w:val="none" w:sz="0" w:space="0" w:color="auto"/>
                                                                                        <w:right w:val="none" w:sz="0" w:space="0" w:color="auto"/>
                                                                                      </w:divBdr>
                                                                                    </w:div>
                                                                                  </w:divsChild>
                                                                                </w:div>
                                                                                <w:div w:id="611402708">
                                                                                  <w:marLeft w:val="0"/>
                                                                                  <w:marRight w:val="0"/>
                                                                                  <w:marTop w:val="0"/>
                                                                                  <w:marBottom w:val="0"/>
                                                                                  <w:divBdr>
                                                                                    <w:top w:val="none" w:sz="0" w:space="0" w:color="auto"/>
                                                                                    <w:left w:val="none" w:sz="0" w:space="0" w:color="auto"/>
                                                                                    <w:bottom w:val="none" w:sz="0" w:space="0" w:color="auto"/>
                                                                                    <w:right w:val="none" w:sz="0" w:space="0" w:color="auto"/>
                                                                                  </w:divBdr>
                                                                                </w:div>
                                                                                <w:div w:id="655382439">
                                                                                  <w:marLeft w:val="0"/>
                                                                                  <w:marRight w:val="0"/>
                                                                                  <w:marTop w:val="0"/>
                                                                                  <w:marBottom w:val="0"/>
                                                                                  <w:divBdr>
                                                                                    <w:top w:val="none" w:sz="0" w:space="0" w:color="auto"/>
                                                                                    <w:left w:val="none" w:sz="0" w:space="0" w:color="auto"/>
                                                                                    <w:bottom w:val="none" w:sz="0" w:space="0" w:color="auto"/>
                                                                                    <w:right w:val="none" w:sz="0" w:space="0" w:color="auto"/>
                                                                                  </w:divBdr>
                                                                                </w:div>
                                                                                <w:div w:id="659621509">
                                                                                  <w:marLeft w:val="0"/>
                                                                                  <w:marRight w:val="0"/>
                                                                                  <w:marTop w:val="0"/>
                                                                                  <w:marBottom w:val="0"/>
                                                                                  <w:divBdr>
                                                                                    <w:top w:val="none" w:sz="0" w:space="0" w:color="auto"/>
                                                                                    <w:left w:val="none" w:sz="0" w:space="0" w:color="auto"/>
                                                                                    <w:bottom w:val="none" w:sz="0" w:space="0" w:color="auto"/>
                                                                                    <w:right w:val="none" w:sz="0" w:space="0" w:color="auto"/>
                                                                                  </w:divBdr>
                                                                                </w:div>
                                                                                <w:div w:id="694573438">
                                                                                  <w:marLeft w:val="0"/>
                                                                                  <w:marRight w:val="0"/>
                                                                                  <w:marTop w:val="0"/>
                                                                                  <w:marBottom w:val="0"/>
                                                                                  <w:divBdr>
                                                                                    <w:top w:val="none" w:sz="0" w:space="0" w:color="auto"/>
                                                                                    <w:left w:val="none" w:sz="0" w:space="0" w:color="auto"/>
                                                                                    <w:bottom w:val="none" w:sz="0" w:space="0" w:color="auto"/>
                                                                                    <w:right w:val="none" w:sz="0" w:space="0" w:color="auto"/>
                                                                                  </w:divBdr>
                                                                                </w:div>
                                                                                <w:div w:id="736590178">
                                                                                  <w:marLeft w:val="0"/>
                                                                                  <w:marRight w:val="0"/>
                                                                                  <w:marTop w:val="0"/>
                                                                                  <w:marBottom w:val="0"/>
                                                                                  <w:divBdr>
                                                                                    <w:top w:val="none" w:sz="0" w:space="0" w:color="auto"/>
                                                                                    <w:left w:val="none" w:sz="0" w:space="0" w:color="auto"/>
                                                                                    <w:bottom w:val="none" w:sz="0" w:space="0" w:color="auto"/>
                                                                                    <w:right w:val="none" w:sz="0" w:space="0" w:color="auto"/>
                                                                                  </w:divBdr>
                                                                                </w:div>
                                                                                <w:div w:id="756904958">
                                                                                  <w:marLeft w:val="0"/>
                                                                                  <w:marRight w:val="0"/>
                                                                                  <w:marTop w:val="0"/>
                                                                                  <w:marBottom w:val="0"/>
                                                                                  <w:divBdr>
                                                                                    <w:top w:val="none" w:sz="0" w:space="0" w:color="auto"/>
                                                                                    <w:left w:val="none" w:sz="0" w:space="0" w:color="auto"/>
                                                                                    <w:bottom w:val="none" w:sz="0" w:space="0" w:color="auto"/>
                                                                                    <w:right w:val="none" w:sz="0" w:space="0" w:color="auto"/>
                                                                                  </w:divBdr>
                                                                                </w:div>
                                                                                <w:div w:id="760876917">
                                                                                  <w:marLeft w:val="0"/>
                                                                                  <w:marRight w:val="0"/>
                                                                                  <w:marTop w:val="0"/>
                                                                                  <w:marBottom w:val="0"/>
                                                                                  <w:divBdr>
                                                                                    <w:top w:val="none" w:sz="0" w:space="0" w:color="auto"/>
                                                                                    <w:left w:val="none" w:sz="0" w:space="0" w:color="auto"/>
                                                                                    <w:bottom w:val="none" w:sz="0" w:space="0" w:color="auto"/>
                                                                                    <w:right w:val="none" w:sz="0" w:space="0" w:color="auto"/>
                                                                                  </w:divBdr>
                                                                                </w:div>
                                                                                <w:div w:id="764420442">
                                                                                  <w:marLeft w:val="0"/>
                                                                                  <w:marRight w:val="0"/>
                                                                                  <w:marTop w:val="0"/>
                                                                                  <w:marBottom w:val="0"/>
                                                                                  <w:divBdr>
                                                                                    <w:top w:val="none" w:sz="0" w:space="0" w:color="auto"/>
                                                                                    <w:left w:val="none" w:sz="0" w:space="0" w:color="auto"/>
                                                                                    <w:bottom w:val="none" w:sz="0" w:space="0" w:color="auto"/>
                                                                                    <w:right w:val="none" w:sz="0" w:space="0" w:color="auto"/>
                                                                                  </w:divBdr>
                                                                                </w:div>
                                                                                <w:div w:id="846867440">
                                                                                  <w:marLeft w:val="0"/>
                                                                                  <w:marRight w:val="0"/>
                                                                                  <w:marTop w:val="0"/>
                                                                                  <w:marBottom w:val="0"/>
                                                                                  <w:divBdr>
                                                                                    <w:top w:val="none" w:sz="0" w:space="0" w:color="auto"/>
                                                                                    <w:left w:val="none" w:sz="0" w:space="0" w:color="auto"/>
                                                                                    <w:bottom w:val="none" w:sz="0" w:space="0" w:color="auto"/>
                                                                                    <w:right w:val="none" w:sz="0" w:space="0" w:color="auto"/>
                                                                                  </w:divBdr>
                                                                                </w:div>
                                                                                <w:div w:id="849832387">
                                                                                  <w:marLeft w:val="0"/>
                                                                                  <w:marRight w:val="0"/>
                                                                                  <w:marTop w:val="0"/>
                                                                                  <w:marBottom w:val="0"/>
                                                                                  <w:divBdr>
                                                                                    <w:top w:val="none" w:sz="0" w:space="0" w:color="auto"/>
                                                                                    <w:left w:val="none" w:sz="0" w:space="0" w:color="auto"/>
                                                                                    <w:bottom w:val="none" w:sz="0" w:space="0" w:color="auto"/>
                                                                                    <w:right w:val="none" w:sz="0" w:space="0" w:color="auto"/>
                                                                                  </w:divBdr>
                                                                                </w:div>
                                                                                <w:div w:id="865096545">
                                                                                  <w:marLeft w:val="0"/>
                                                                                  <w:marRight w:val="0"/>
                                                                                  <w:marTop w:val="0"/>
                                                                                  <w:marBottom w:val="0"/>
                                                                                  <w:divBdr>
                                                                                    <w:top w:val="none" w:sz="0" w:space="0" w:color="auto"/>
                                                                                    <w:left w:val="none" w:sz="0" w:space="0" w:color="auto"/>
                                                                                    <w:bottom w:val="none" w:sz="0" w:space="0" w:color="auto"/>
                                                                                    <w:right w:val="none" w:sz="0" w:space="0" w:color="auto"/>
                                                                                  </w:divBdr>
                                                                                </w:div>
                                                                                <w:div w:id="906841146">
                                                                                  <w:marLeft w:val="0"/>
                                                                                  <w:marRight w:val="0"/>
                                                                                  <w:marTop w:val="0"/>
                                                                                  <w:marBottom w:val="0"/>
                                                                                  <w:divBdr>
                                                                                    <w:top w:val="none" w:sz="0" w:space="0" w:color="auto"/>
                                                                                    <w:left w:val="none" w:sz="0" w:space="0" w:color="auto"/>
                                                                                    <w:bottom w:val="none" w:sz="0" w:space="0" w:color="auto"/>
                                                                                    <w:right w:val="none" w:sz="0" w:space="0" w:color="auto"/>
                                                                                  </w:divBdr>
                                                                                </w:div>
                                                                                <w:div w:id="930240026">
                                                                                  <w:marLeft w:val="0"/>
                                                                                  <w:marRight w:val="0"/>
                                                                                  <w:marTop w:val="0"/>
                                                                                  <w:marBottom w:val="0"/>
                                                                                  <w:divBdr>
                                                                                    <w:top w:val="none" w:sz="0" w:space="0" w:color="auto"/>
                                                                                    <w:left w:val="none" w:sz="0" w:space="0" w:color="auto"/>
                                                                                    <w:bottom w:val="none" w:sz="0" w:space="0" w:color="auto"/>
                                                                                    <w:right w:val="none" w:sz="0" w:space="0" w:color="auto"/>
                                                                                  </w:divBdr>
                                                                                </w:div>
                                                                                <w:div w:id="993949203">
                                                                                  <w:marLeft w:val="0"/>
                                                                                  <w:marRight w:val="0"/>
                                                                                  <w:marTop w:val="0"/>
                                                                                  <w:marBottom w:val="0"/>
                                                                                  <w:divBdr>
                                                                                    <w:top w:val="none" w:sz="0" w:space="0" w:color="auto"/>
                                                                                    <w:left w:val="none" w:sz="0" w:space="0" w:color="auto"/>
                                                                                    <w:bottom w:val="none" w:sz="0" w:space="0" w:color="auto"/>
                                                                                    <w:right w:val="none" w:sz="0" w:space="0" w:color="auto"/>
                                                                                  </w:divBdr>
                                                                                </w:div>
                                                                                <w:div w:id="1045637234">
                                                                                  <w:marLeft w:val="0"/>
                                                                                  <w:marRight w:val="0"/>
                                                                                  <w:marTop w:val="0"/>
                                                                                  <w:marBottom w:val="0"/>
                                                                                  <w:divBdr>
                                                                                    <w:top w:val="none" w:sz="0" w:space="0" w:color="auto"/>
                                                                                    <w:left w:val="none" w:sz="0" w:space="0" w:color="auto"/>
                                                                                    <w:bottom w:val="none" w:sz="0" w:space="0" w:color="auto"/>
                                                                                    <w:right w:val="none" w:sz="0" w:space="0" w:color="auto"/>
                                                                                  </w:divBdr>
                                                                                </w:div>
                                                                                <w:div w:id="1049232638">
                                                                                  <w:marLeft w:val="0"/>
                                                                                  <w:marRight w:val="0"/>
                                                                                  <w:marTop w:val="0"/>
                                                                                  <w:marBottom w:val="0"/>
                                                                                  <w:divBdr>
                                                                                    <w:top w:val="none" w:sz="0" w:space="0" w:color="auto"/>
                                                                                    <w:left w:val="none" w:sz="0" w:space="0" w:color="auto"/>
                                                                                    <w:bottom w:val="none" w:sz="0" w:space="0" w:color="auto"/>
                                                                                    <w:right w:val="none" w:sz="0" w:space="0" w:color="auto"/>
                                                                                  </w:divBdr>
                                                                                </w:div>
                                                                                <w:div w:id="1052771729">
                                                                                  <w:marLeft w:val="0"/>
                                                                                  <w:marRight w:val="0"/>
                                                                                  <w:marTop w:val="0"/>
                                                                                  <w:marBottom w:val="0"/>
                                                                                  <w:divBdr>
                                                                                    <w:top w:val="none" w:sz="0" w:space="0" w:color="auto"/>
                                                                                    <w:left w:val="none" w:sz="0" w:space="0" w:color="auto"/>
                                                                                    <w:bottom w:val="none" w:sz="0" w:space="0" w:color="auto"/>
                                                                                    <w:right w:val="none" w:sz="0" w:space="0" w:color="auto"/>
                                                                                  </w:divBdr>
                                                                                </w:div>
                                                                                <w:div w:id="1076367081">
                                                                                  <w:marLeft w:val="0"/>
                                                                                  <w:marRight w:val="0"/>
                                                                                  <w:marTop w:val="0"/>
                                                                                  <w:marBottom w:val="0"/>
                                                                                  <w:divBdr>
                                                                                    <w:top w:val="none" w:sz="0" w:space="0" w:color="auto"/>
                                                                                    <w:left w:val="none" w:sz="0" w:space="0" w:color="auto"/>
                                                                                    <w:bottom w:val="none" w:sz="0" w:space="0" w:color="auto"/>
                                                                                    <w:right w:val="none" w:sz="0" w:space="0" w:color="auto"/>
                                                                                  </w:divBdr>
                                                                                </w:div>
                                                                                <w:div w:id="1101757823">
                                                                                  <w:marLeft w:val="0"/>
                                                                                  <w:marRight w:val="0"/>
                                                                                  <w:marTop w:val="0"/>
                                                                                  <w:marBottom w:val="0"/>
                                                                                  <w:divBdr>
                                                                                    <w:top w:val="none" w:sz="0" w:space="0" w:color="auto"/>
                                                                                    <w:left w:val="none" w:sz="0" w:space="0" w:color="auto"/>
                                                                                    <w:bottom w:val="none" w:sz="0" w:space="0" w:color="auto"/>
                                                                                    <w:right w:val="none" w:sz="0" w:space="0" w:color="auto"/>
                                                                                  </w:divBdr>
                                                                                </w:div>
                                                                                <w:div w:id="1135490234">
                                                                                  <w:marLeft w:val="0"/>
                                                                                  <w:marRight w:val="0"/>
                                                                                  <w:marTop w:val="0"/>
                                                                                  <w:marBottom w:val="0"/>
                                                                                  <w:divBdr>
                                                                                    <w:top w:val="none" w:sz="0" w:space="0" w:color="auto"/>
                                                                                    <w:left w:val="none" w:sz="0" w:space="0" w:color="auto"/>
                                                                                    <w:bottom w:val="none" w:sz="0" w:space="0" w:color="auto"/>
                                                                                    <w:right w:val="none" w:sz="0" w:space="0" w:color="auto"/>
                                                                                  </w:divBdr>
                                                                                </w:div>
                                                                                <w:div w:id="1221819015">
                                                                                  <w:marLeft w:val="0"/>
                                                                                  <w:marRight w:val="0"/>
                                                                                  <w:marTop w:val="0"/>
                                                                                  <w:marBottom w:val="0"/>
                                                                                  <w:divBdr>
                                                                                    <w:top w:val="none" w:sz="0" w:space="0" w:color="auto"/>
                                                                                    <w:left w:val="none" w:sz="0" w:space="0" w:color="auto"/>
                                                                                    <w:bottom w:val="none" w:sz="0" w:space="0" w:color="auto"/>
                                                                                    <w:right w:val="none" w:sz="0" w:space="0" w:color="auto"/>
                                                                                  </w:divBdr>
                                                                                </w:div>
                                                                                <w:div w:id="1270241652">
                                                                                  <w:marLeft w:val="0"/>
                                                                                  <w:marRight w:val="0"/>
                                                                                  <w:marTop w:val="0"/>
                                                                                  <w:marBottom w:val="0"/>
                                                                                  <w:divBdr>
                                                                                    <w:top w:val="none" w:sz="0" w:space="0" w:color="auto"/>
                                                                                    <w:left w:val="none" w:sz="0" w:space="0" w:color="auto"/>
                                                                                    <w:bottom w:val="none" w:sz="0" w:space="0" w:color="auto"/>
                                                                                    <w:right w:val="none" w:sz="0" w:space="0" w:color="auto"/>
                                                                                  </w:divBdr>
                                                                                </w:div>
                                                                                <w:div w:id="1307467616">
                                                                                  <w:marLeft w:val="0"/>
                                                                                  <w:marRight w:val="0"/>
                                                                                  <w:marTop w:val="0"/>
                                                                                  <w:marBottom w:val="0"/>
                                                                                  <w:divBdr>
                                                                                    <w:top w:val="none" w:sz="0" w:space="0" w:color="auto"/>
                                                                                    <w:left w:val="none" w:sz="0" w:space="0" w:color="auto"/>
                                                                                    <w:bottom w:val="none" w:sz="0" w:space="0" w:color="auto"/>
                                                                                    <w:right w:val="none" w:sz="0" w:space="0" w:color="auto"/>
                                                                                  </w:divBdr>
                                                                                </w:div>
                                                                                <w:div w:id="1324746821">
                                                                                  <w:marLeft w:val="0"/>
                                                                                  <w:marRight w:val="0"/>
                                                                                  <w:marTop w:val="0"/>
                                                                                  <w:marBottom w:val="0"/>
                                                                                  <w:divBdr>
                                                                                    <w:top w:val="none" w:sz="0" w:space="0" w:color="auto"/>
                                                                                    <w:left w:val="none" w:sz="0" w:space="0" w:color="auto"/>
                                                                                    <w:bottom w:val="none" w:sz="0" w:space="0" w:color="auto"/>
                                                                                    <w:right w:val="none" w:sz="0" w:space="0" w:color="auto"/>
                                                                                  </w:divBdr>
                                                                                </w:div>
                                                                                <w:div w:id="1325279804">
                                                                                  <w:marLeft w:val="0"/>
                                                                                  <w:marRight w:val="0"/>
                                                                                  <w:marTop w:val="0"/>
                                                                                  <w:marBottom w:val="0"/>
                                                                                  <w:divBdr>
                                                                                    <w:top w:val="none" w:sz="0" w:space="0" w:color="auto"/>
                                                                                    <w:left w:val="none" w:sz="0" w:space="0" w:color="auto"/>
                                                                                    <w:bottom w:val="none" w:sz="0" w:space="0" w:color="auto"/>
                                                                                    <w:right w:val="none" w:sz="0" w:space="0" w:color="auto"/>
                                                                                  </w:divBdr>
                                                                                </w:div>
                                                                                <w:div w:id="1367565652">
                                                                                  <w:marLeft w:val="0"/>
                                                                                  <w:marRight w:val="0"/>
                                                                                  <w:marTop w:val="0"/>
                                                                                  <w:marBottom w:val="0"/>
                                                                                  <w:divBdr>
                                                                                    <w:top w:val="none" w:sz="0" w:space="0" w:color="auto"/>
                                                                                    <w:left w:val="none" w:sz="0" w:space="0" w:color="auto"/>
                                                                                    <w:bottom w:val="none" w:sz="0" w:space="0" w:color="auto"/>
                                                                                    <w:right w:val="none" w:sz="0" w:space="0" w:color="auto"/>
                                                                                  </w:divBdr>
                                                                                </w:div>
                                                                                <w:div w:id="1395279636">
                                                                                  <w:marLeft w:val="0"/>
                                                                                  <w:marRight w:val="0"/>
                                                                                  <w:marTop w:val="0"/>
                                                                                  <w:marBottom w:val="0"/>
                                                                                  <w:divBdr>
                                                                                    <w:top w:val="none" w:sz="0" w:space="0" w:color="auto"/>
                                                                                    <w:left w:val="none" w:sz="0" w:space="0" w:color="auto"/>
                                                                                    <w:bottom w:val="none" w:sz="0" w:space="0" w:color="auto"/>
                                                                                    <w:right w:val="none" w:sz="0" w:space="0" w:color="auto"/>
                                                                                  </w:divBdr>
                                                                                </w:div>
                                                                                <w:div w:id="1432436044">
                                                                                  <w:marLeft w:val="0"/>
                                                                                  <w:marRight w:val="0"/>
                                                                                  <w:marTop w:val="0"/>
                                                                                  <w:marBottom w:val="0"/>
                                                                                  <w:divBdr>
                                                                                    <w:top w:val="none" w:sz="0" w:space="0" w:color="auto"/>
                                                                                    <w:left w:val="none" w:sz="0" w:space="0" w:color="auto"/>
                                                                                    <w:bottom w:val="none" w:sz="0" w:space="0" w:color="auto"/>
                                                                                    <w:right w:val="none" w:sz="0" w:space="0" w:color="auto"/>
                                                                                  </w:divBdr>
                                                                                </w:div>
                                                                                <w:div w:id="1473136824">
                                                                                  <w:marLeft w:val="0"/>
                                                                                  <w:marRight w:val="0"/>
                                                                                  <w:marTop w:val="0"/>
                                                                                  <w:marBottom w:val="0"/>
                                                                                  <w:divBdr>
                                                                                    <w:top w:val="none" w:sz="0" w:space="0" w:color="auto"/>
                                                                                    <w:left w:val="none" w:sz="0" w:space="0" w:color="auto"/>
                                                                                    <w:bottom w:val="none" w:sz="0" w:space="0" w:color="auto"/>
                                                                                    <w:right w:val="none" w:sz="0" w:space="0" w:color="auto"/>
                                                                                  </w:divBdr>
                                                                                </w:div>
                                                                                <w:div w:id="1490948411">
                                                                                  <w:marLeft w:val="0"/>
                                                                                  <w:marRight w:val="0"/>
                                                                                  <w:marTop w:val="0"/>
                                                                                  <w:marBottom w:val="0"/>
                                                                                  <w:divBdr>
                                                                                    <w:top w:val="none" w:sz="0" w:space="0" w:color="auto"/>
                                                                                    <w:left w:val="none" w:sz="0" w:space="0" w:color="auto"/>
                                                                                    <w:bottom w:val="none" w:sz="0" w:space="0" w:color="auto"/>
                                                                                    <w:right w:val="none" w:sz="0" w:space="0" w:color="auto"/>
                                                                                  </w:divBdr>
                                                                                </w:div>
                                                                                <w:div w:id="1507860150">
                                                                                  <w:marLeft w:val="0"/>
                                                                                  <w:marRight w:val="0"/>
                                                                                  <w:marTop w:val="0"/>
                                                                                  <w:marBottom w:val="0"/>
                                                                                  <w:divBdr>
                                                                                    <w:top w:val="none" w:sz="0" w:space="0" w:color="auto"/>
                                                                                    <w:left w:val="none" w:sz="0" w:space="0" w:color="auto"/>
                                                                                    <w:bottom w:val="none" w:sz="0" w:space="0" w:color="auto"/>
                                                                                    <w:right w:val="none" w:sz="0" w:space="0" w:color="auto"/>
                                                                                  </w:divBdr>
                                                                                </w:div>
                                                                                <w:div w:id="1574199400">
                                                                                  <w:marLeft w:val="0"/>
                                                                                  <w:marRight w:val="0"/>
                                                                                  <w:marTop w:val="0"/>
                                                                                  <w:marBottom w:val="0"/>
                                                                                  <w:divBdr>
                                                                                    <w:top w:val="none" w:sz="0" w:space="0" w:color="auto"/>
                                                                                    <w:left w:val="none" w:sz="0" w:space="0" w:color="auto"/>
                                                                                    <w:bottom w:val="none" w:sz="0" w:space="0" w:color="auto"/>
                                                                                    <w:right w:val="none" w:sz="0" w:space="0" w:color="auto"/>
                                                                                  </w:divBdr>
                                                                                </w:div>
                                                                                <w:div w:id="1574659127">
                                                                                  <w:marLeft w:val="0"/>
                                                                                  <w:marRight w:val="0"/>
                                                                                  <w:marTop w:val="0"/>
                                                                                  <w:marBottom w:val="0"/>
                                                                                  <w:divBdr>
                                                                                    <w:top w:val="none" w:sz="0" w:space="0" w:color="auto"/>
                                                                                    <w:left w:val="none" w:sz="0" w:space="0" w:color="auto"/>
                                                                                    <w:bottom w:val="none" w:sz="0" w:space="0" w:color="auto"/>
                                                                                    <w:right w:val="none" w:sz="0" w:space="0" w:color="auto"/>
                                                                                  </w:divBdr>
                                                                                </w:div>
                                                                                <w:div w:id="1592351222">
                                                                                  <w:marLeft w:val="0"/>
                                                                                  <w:marRight w:val="0"/>
                                                                                  <w:marTop w:val="0"/>
                                                                                  <w:marBottom w:val="0"/>
                                                                                  <w:divBdr>
                                                                                    <w:top w:val="none" w:sz="0" w:space="0" w:color="auto"/>
                                                                                    <w:left w:val="none" w:sz="0" w:space="0" w:color="auto"/>
                                                                                    <w:bottom w:val="none" w:sz="0" w:space="0" w:color="auto"/>
                                                                                    <w:right w:val="none" w:sz="0" w:space="0" w:color="auto"/>
                                                                                  </w:divBdr>
                                                                                </w:div>
                                                                                <w:div w:id="1596011745">
                                                                                  <w:marLeft w:val="0"/>
                                                                                  <w:marRight w:val="0"/>
                                                                                  <w:marTop w:val="0"/>
                                                                                  <w:marBottom w:val="0"/>
                                                                                  <w:divBdr>
                                                                                    <w:top w:val="none" w:sz="0" w:space="0" w:color="auto"/>
                                                                                    <w:left w:val="none" w:sz="0" w:space="0" w:color="auto"/>
                                                                                    <w:bottom w:val="none" w:sz="0" w:space="0" w:color="auto"/>
                                                                                    <w:right w:val="none" w:sz="0" w:space="0" w:color="auto"/>
                                                                                  </w:divBdr>
                                                                                </w:div>
                                                                                <w:div w:id="1607081403">
                                                                                  <w:marLeft w:val="0"/>
                                                                                  <w:marRight w:val="0"/>
                                                                                  <w:marTop w:val="0"/>
                                                                                  <w:marBottom w:val="0"/>
                                                                                  <w:divBdr>
                                                                                    <w:top w:val="none" w:sz="0" w:space="0" w:color="auto"/>
                                                                                    <w:left w:val="none" w:sz="0" w:space="0" w:color="auto"/>
                                                                                    <w:bottom w:val="none" w:sz="0" w:space="0" w:color="auto"/>
                                                                                    <w:right w:val="none" w:sz="0" w:space="0" w:color="auto"/>
                                                                                  </w:divBdr>
                                                                                </w:div>
                                                                                <w:div w:id="1636057126">
                                                                                  <w:marLeft w:val="0"/>
                                                                                  <w:marRight w:val="0"/>
                                                                                  <w:marTop w:val="0"/>
                                                                                  <w:marBottom w:val="0"/>
                                                                                  <w:divBdr>
                                                                                    <w:top w:val="none" w:sz="0" w:space="0" w:color="auto"/>
                                                                                    <w:left w:val="none" w:sz="0" w:space="0" w:color="auto"/>
                                                                                    <w:bottom w:val="none" w:sz="0" w:space="0" w:color="auto"/>
                                                                                    <w:right w:val="none" w:sz="0" w:space="0" w:color="auto"/>
                                                                                  </w:divBdr>
                                                                                </w:div>
                                                                                <w:div w:id="1638416198">
                                                                                  <w:marLeft w:val="0"/>
                                                                                  <w:marRight w:val="0"/>
                                                                                  <w:marTop w:val="0"/>
                                                                                  <w:marBottom w:val="0"/>
                                                                                  <w:divBdr>
                                                                                    <w:top w:val="none" w:sz="0" w:space="0" w:color="auto"/>
                                                                                    <w:left w:val="none" w:sz="0" w:space="0" w:color="auto"/>
                                                                                    <w:bottom w:val="none" w:sz="0" w:space="0" w:color="auto"/>
                                                                                    <w:right w:val="none" w:sz="0" w:space="0" w:color="auto"/>
                                                                                  </w:divBdr>
                                                                                </w:div>
                                                                                <w:div w:id="1661156195">
                                                                                  <w:marLeft w:val="0"/>
                                                                                  <w:marRight w:val="0"/>
                                                                                  <w:marTop w:val="0"/>
                                                                                  <w:marBottom w:val="0"/>
                                                                                  <w:divBdr>
                                                                                    <w:top w:val="none" w:sz="0" w:space="0" w:color="auto"/>
                                                                                    <w:left w:val="none" w:sz="0" w:space="0" w:color="auto"/>
                                                                                    <w:bottom w:val="none" w:sz="0" w:space="0" w:color="auto"/>
                                                                                    <w:right w:val="none" w:sz="0" w:space="0" w:color="auto"/>
                                                                                  </w:divBdr>
                                                                                </w:div>
                                                                                <w:div w:id="1667712312">
                                                                                  <w:marLeft w:val="0"/>
                                                                                  <w:marRight w:val="0"/>
                                                                                  <w:marTop w:val="0"/>
                                                                                  <w:marBottom w:val="0"/>
                                                                                  <w:divBdr>
                                                                                    <w:top w:val="none" w:sz="0" w:space="0" w:color="auto"/>
                                                                                    <w:left w:val="none" w:sz="0" w:space="0" w:color="auto"/>
                                                                                    <w:bottom w:val="none" w:sz="0" w:space="0" w:color="auto"/>
                                                                                    <w:right w:val="none" w:sz="0" w:space="0" w:color="auto"/>
                                                                                  </w:divBdr>
                                                                                </w:div>
                                                                                <w:div w:id="1695619444">
                                                                                  <w:marLeft w:val="0"/>
                                                                                  <w:marRight w:val="0"/>
                                                                                  <w:marTop w:val="0"/>
                                                                                  <w:marBottom w:val="0"/>
                                                                                  <w:divBdr>
                                                                                    <w:top w:val="none" w:sz="0" w:space="0" w:color="auto"/>
                                                                                    <w:left w:val="none" w:sz="0" w:space="0" w:color="auto"/>
                                                                                    <w:bottom w:val="none" w:sz="0" w:space="0" w:color="auto"/>
                                                                                    <w:right w:val="none" w:sz="0" w:space="0" w:color="auto"/>
                                                                                  </w:divBdr>
                                                                                </w:div>
                                                                                <w:div w:id="1716614932">
                                                                                  <w:marLeft w:val="0"/>
                                                                                  <w:marRight w:val="0"/>
                                                                                  <w:marTop w:val="0"/>
                                                                                  <w:marBottom w:val="0"/>
                                                                                  <w:divBdr>
                                                                                    <w:top w:val="none" w:sz="0" w:space="0" w:color="auto"/>
                                                                                    <w:left w:val="none" w:sz="0" w:space="0" w:color="auto"/>
                                                                                    <w:bottom w:val="none" w:sz="0" w:space="0" w:color="auto"/>
                                                                                    <w:right w:val="none" w:sz="0" w:space="0" w:color="auto"/>
                                                                                  </w:divBdr>
                                                                                </w:div>
                                                                                <w:div w:id="1820222832">
                                                                                  <w:marLeft w:val="0"/>
                                                                                  <w:marRight w:val="0"/>
                                                                                  <w:marTop w:val="0"/>
                                                                                  <w:marBottom w:val="0"/>
                                                                                  <w:divBdr>
                                                                                    <w:top w:val="none" w:sz="0" w:space="0" w:color="auto"/>
                                                                                    <w:left w:val="none" w:sz="0" w:space="0" w:color="auto"/>
                                                                                    <w:bottom w:val="none" w:sz="0" w:space="0" w:color="auto"/>
                                                                                    <w:right w:val="none" w:sz="0" w:space="0" w:color="auto"/>
                                                                                  </w:divBdr>
                                                                                </w:div>
                                                                                <w:div w:id="1834368489">
                                                                                  <w:marLeft w:val="0"/>
                                                                                  <w:marRight w:val="0"/>
                                                                                  <w:marTop w:val="0"/>
                                                                                  <w:marBottom w:val="0"/>
                                                                                  <w:divBdr>
                                                                                    <w:top w:val="none" w:sz="0" w:space="0" w:color="auto"/>
                                                                                    <w:left w:val="none" w:sz="0" w:space="0" w:color="auto"/>
                                                                                    <w:bottom w:val="none" w:sz="0" w:space="0" w:color="auto"/>
                                                                                    <w:right w:val="none" w:sz="0" w:space="0" w:color="auto"/>
                                                                                  </w:divBdr>
                                                                                </w:div>
                                                                                <w:div w:id="1853641659">
                                                                                  <w:marLeft w:val="0"/>
                                                                                  <w:marRight w:val="0"/>
                                                                                  <w:marTop w:val="0"/>
                                                                                  <w:marBottom w:val="0"/>
                                                                                  <w:divBdr>
                                                                                    <w:top w:val="none" w:sz="0" w:space="0" w:color="auto"/>
                                                                                    <w:left w:val="none" w:sz="0" w:space="0" w:color="auto"/>
                                                                                    <w:bottom w:val="none" w:sz="0" w:space="0" w:color="auto"/>
                                                                                    <w:right w:val="none" w:sz="0" w:space="0" w:color="auto"/>
                                                                                  </w:divBdr>
                                                                                </w:div>
                                                                                <w:div w:id="1907954021">
                                                                                  <w:marLeft w:val="0"/>
                                                                                  <w:marRight w:val="0"/>
                                                                                  <w:marTop w:val="0"/>
                                                                                  <w:marBottom w:val="0"/>
                                                                                  <w:divBdr>
                                                                                    <w:top w:val="none" w:sz="0" w:space="0" w:color="auto"/>
                                                                                    <w:left w:val="none" w:sz="0" w:space="0" w:color="auto"/>
                                                                                    <w:bottom w:val="none" w:sz="0" w:space="0" w:color="auto"/>
                                                                                    <w:right w:val="none" w:sz="0" w:space="0" w:color="auto"/>
                                                                                  </w:divBdr>
                                                                                </w:div>
                                                                                <w:div w:id="1942175646">
                                                                                  <w:marLeft w:val="0"/>
                                                                                  <w:marRight w:val="0"/>
                                                                                  <w:marTop w:val="0"/>
                                                                                  <w:marBottom w:val="0"/>
                                                                                  <w:divBdr>
                                                                                    <w:top w:val="none" w:sz="0" w:space="0" w:color="auto"/>
                                                                                    <w:left w:val="none" w:sz="0" w:space="0" w:color="auto"/>
                                                                                    <w:bottom w:val="none" w:sz="0" w:space="0" w:color="auto"/>
                                                                                    <w:right w:val="none" w:sz="0" w:space="0" w:color="auto"/>
                                                                                  </w:divBdr>
                                                                                </w:div>
                                                                                <w:div w:id="1946617092">
                                                                                  <w:marLeft w:val="0"/>
                                                                                  <w:marRight w:val="0"/>
                                                                                  <w:marTop w:val="0"/>
                                                                                  <w:marBottom w:val="0"/>
                                                                                  <w:divBdr>
                                                                                    <w:top w:val="none" w:sz="0" w:space="0" w:color="auto"/>
                                                                                    <w:left w:val="none" w:sz="0" w:space="0" w:color="auto"/>
                                                                                    <w:bottom w:val="none" w:sz="0" w:space="0" w:color="auto"/>
                                                                                    <w:right w:val="none" w:sz="0" w:space="0" w:color="auto"/>
                                                                                  </w:divBdr>
                                                                                </w:div>
                                                                                <w:div w:id="1965114876">
                                                                                  <w:marLeft w:val="0"/>
                                                                                  <w:marRight w:val="0"/>
                                                                                  <w:marTop w:val="0"/>
                                                                                  <w:marBottom w:val="0"/>
                                                                                  <w:divBdr>
                                                                                    <w:top w:val="none" w:sz="0" w:space="0" w:color="auto"/>
                                                                                    <w:left w:val="none" w:sz="0" w:space="0" w:color="auto"/>
                                                                                    <w:bottom w:val="none" w:sz="0" w:space="0" w:color="auto"/>
                                                                                    <w:right w:val="none" w:sz="0" w:space="0" w:color="auto"/>
                                                                                  </w:divBdr>
                                                                                </w:div>
                                                                                <w:div w:id="1972902023">
                                                                                  <w:marLeft w:val="0"/>
                                                                                  <w:marRight w:val="0"/>
                                                                                  <w:marTop w:val="0"/>
                                                                                  <w:marBottom w:val="0"/>
                                                                                  <w:divBdr>
                                                                                    <w:top w:val="none" w:sz="0" w:space="0" w:color="auto"/>
                                                                                    <w:left w:val="none" w:sz="0" w:space="0" w:color="auto"/>
                                                                                    <w:bottom w:val="none" w:sz="0" w:space="0" w:color="auto"/>
                                                                                    <w:right w:val="none" w:sz="0" w:space="0" w:color="auto"/>
                                                                                  </w:divBdr>
                                                                                </w:div>
                                                                                <w:div w:id="1973753716">
                                                                                  <w:marLeft w:val="0"/>
                                                                                  <w:marRight w:val="0"/>
                                                                                  <w:marTop w:val="0"/>
                                                                                  <w:marBottom w:val="0"/>
                                                                                  <w:divBdr>
                                                                                    <w:top w:val="none" w:sz="0" w:space="0" w:color="auto"/>
                                                                                    <w:left w:val="none" w:sz="0" w:space="0" w:color="auto"/>
                                                                                    <w:bottom w:val="none" w:sz="0" w:space="0" w:color="auto"/>
                                                                                    <w:right w:val="none" w:sz="0" w:space="0" w:color="auto"/>
                                                                                  </w:divBdr>
                                                                                  <w:divsChild>
                                                                                    <w:div w:id="446704479">
                                                                                      <w:marLeft w:val="0"/>
                                                                                      <w:marRight w:val="0"/>
                                                                                      <w:marTop w:val="0"/>
                                                                                      <w:marBottom w:val="0"/>
                                                                                      <w:divBdr>
                                                                                        <w:top w:val="none" w:sz="0" w:space="0" w:color="auto"/>
                                                                                        <w:left w:val="none" w:sz="0" w:space="0" w:color="auto"/>
                                                                                        <w:bottom w:val="none" w:sz="0" w:space="0" w:color="auto"/>
                                                                                        <w:right w:val="none" w:sz="0" w:space="0" w:color="auto"/>
                                                                                      </w:divBdr>
                                                                                    </w:div>
                                                                                    <w:div w:id="2136096417">
                                                                                      <w:marLeft w:val="0"/>
                                                                                      <w:marRight w:val="0"/>
                                                                                      <w:marTop w:val="0"/>
                                                                                      <w:marBottom w:val="0"/>
                                                                                      <w:divBdr>
                                                                                        <w:top w:val="none" w:sz="0" w:space="0" w:color="auto"/>
                                                                                        <w:left w:val="none" w:sz="0" w:space="0" w:color="auto"/>
                                                                                        <w:bottom w:val="none" w:sz="0" w:space="0" w:color="auto"/>
                                                                                        <w:right w:val="none" w:sz="0" w:space="0" w:color="auto"/>
                                                                                      </w:divBdr>
                                                                                    </w:div>
                                                                                  </w:divsChild>
                                                                                </w:div>
                                                                                <w:div w:id="1979652490">
                                                                                  <w:marLeft w:val="0"/>
                                                                                  <w:marRight w:val="0"/>
                                                                                  <w:marTop w:val="0"/>
                                                                                  <w:marBottom w:val="0"/>
                                                                                  <w:divBdr>
                                                                                    <w:top w:val="none" w:sz="0" w:space="0" w:color="auto"/>
                                                                                    <w:left w:val="none" w:sz="0" w:space="0" w:color="auto"/>
                                                                                    <w:bottom w:val="none" w:sz="0" w:space="0" w:color="auto"/>
                                                                                    <w:right w:val="none" w:sz="0" w:space="0" w:color="auto"/>
                                                                                  </w:divBdr>
                                                                                </w:div>
                                                                                <w:div w:id="2062095141">
                                                                                  <w:marLeft w:val="0"/>
                                                                                  <w:marRight w:val="0"/>
                                                                                  <w:marTop w:val="0"/>
                                                                                  <w:marBottom w:val="0"/>
                                                                                  <w:divBdr>
                                                                                    <w:top w:val="none" w:sz="0" w:space="0" w:color="auto"/>
                                                                                    <w:left w:val="none" w:sz="0" w:space="0" w:color="auto"/>
                                                                                    <w:bottom w:val="none" w:sz="0" w:space="0" w:color="auto"/>
                                                                                    <w:right w:val="none" w:sz="0" w:space="0" w:color="auto"/>
                                                                                  </w:divBdr>
                                                                                </w:div>
                                                                                <w:div w:id="2111125534">
                                                                                  <w:marLeft w:val="0"/>
                                                                                  <w:marRight w:val="0"/>
                                                                                  <w:marTop w:val="0"/>
                                                                                  <w:marBottom w:val="0"/>
                                                                                  <w:divBdr>
                                                                                    <w:top w:val="none" w:sz="0" w:space="0" w:color="auto"/>
                                                                                    <w:left w:val="none" w:sz="0" w:space="0" w:color="auto"/>
                                                                                    <w:bottom w:val="none" w:sz="0" w:space="0" w:color="auto"/>
                                                                                    <w:right w:val="none" w:sz="0" w:space="0" w:color="auto"/>
                                                                                  </w:divBdr>
                                                                                </w:div>
                                                                                <w:div w:id="2114473098">
                                                                                  <w:marLeft w:val="0"/>
                                                                                  <w:marRight w:val="0"/>
                                                                                  <w:marTop w:val="0"/>
                                                                                  <w:marBottom w:val="0"/>
                                                                                  <w:divBdr>
                                                                                    <w:top w:val="none" w:sz="0" w:space="0" w:color="auto"/>
                                                                                    <w:left w:val="none" w:sz="0" w:space="0" w:color="auto"/>
                                                                                    <w:bottom w:val="none" w:sz="0" w:space="0" w:color="auto"/>
                                                                                    <w:right w:val="none" w:sz="0" w:space="0" w:color="auto"/>
                                                                                  </w:divBdr>
                                                                                </w:div>
                                                                                <w:div w:id="21209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ka.ms/Ignite2018-AzurePreviewPortal" TargetMode="External"/><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hyperlink" Target="http://10.10.125.197/"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png"/><Relationship Id="rId180"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70.png"/></Relationships>
</file>

<file path=word/_rels/footer3.xml.rels><?xml version="1.0" encoding="UTF-8" standalone="yes"?>
<Relationships xmlns="http://schemas.openxmlformats.org/package/2006/relationships"><Relationship Id="rId1" Type="http://schemas.openxmlformats.org/officeDocument/2006/relationships/image" Target="media/image1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mbala\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EDE9C-4887-4990-BF5F-8BE9AB54C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311</TotalTime>
  <Pages>124</Pages>
  <Words>7675</Words>
  <Characters>43751</Characters>
  <Application>Microsoft Office Word</Application>
  <DocSecurity>8</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51324</CharactersWithSpaces>
  <SharedDoc>false</SharedDoc>
  <HLinks>
    <vt:vector size="12" baseType="variant">
      <vt:variant>
        <vt:i4>393219</vt:i4>
      </vt:variant>
      <vt:variant>
        <vt:i4>3</vt:i4>
      </vt:variant>
      <vt:variant>
        <vt:i4>0</vt:i4>
      </vt:variant>
      <vt:variant>
        <vt:i4>5</vt:i4>
      </vt:variant>
      <vt:variant>
        <vt:lpwstr>http://10.10.125.197/</vt:lpwstr>
      </vt:variant>
      <vt:variant>
        <vt:lpwstr/>
      </vt:variant>
      <vt:variant>
        <vt:i4>917522</vt:i4>
      </vt:variant>
      <vt:variant>
        <vt:i4>0</vt:i4>
      </vt:variant>
      <vt:variant>
        <vt:i4>0</vt:i4>
      </vt:variant>
      <vt:variant>
        <vt:i4>5</vt:i4>
      </vt:variant>
      <vt:variant>
        <vt:lpwstr>https://aka.ms/Ignite2018-AzurePreviewPortal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Balakrishnan</dc:creator>
  <cp:keywords/>
  <dc:description/>
  <cp:lastModifiedBy>Ram Balakrishnan</cp:lastModifiedBy>
  <cp:revision>407</cp:revision>
  <cp:lastPrinted>2018-09-22T07:31:00Z</cp:lastPrinted>
  <dcterms:created xsi:type="dcterms:W3CDTF">2018-09-21T05:53:00Z</dcterms:created>
  <dcterms:modified xsi:type="dcterms:W3CDTF">2018-09-22T08:06:00Z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rambala@microsoft.com</vt:lpwstr>
  </property>
  <property fmtid="{D5CDD505-2E9C-101B-9397-08002B2CF9AE}" pid="5" name="MSIP_Label_f42aa342-8706-4288-bd11-ebb85995028c_SetDate">
    <vt:lpwstr>2018-09-11T00:53:35.1596167Z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